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メイリオ" w:eastAsia="メイリオ" w:hAnsi="メイリオ" w:cs="メイリオ"/>
          <w:color w:val="70ADC9"/>
          <w:sz w:val="28"/>
          <w:szCs w:val="24"/>
        </w:rPr>
        <w:id w:val="1529978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</w:rPr>
      </w:sdtEndPr>
      <w:sdtContent>
        <w:p w:rsidR="00C05C00" w:rsidRDefault="00C05C00" w:rsidP="00B52F5F">
          <w:pPr>
            <w:ind w:left="840"/>
            <w:rPr>
              <w:rFonts w:ascii="メイリオ" w:eastAsia="メイリオ" w:hAnsi="メイリオ" w:cs="メイリオ"/>
            </w:rPr>
          </w:pPr>
        </w:p>
        <w:p w:rsidR="00C05C00" w:rsidRDefault="00C05C00" w:rsidP="00B52F5F">
          <w:pPr>
            <w:ind w:left="840"/>
            <w:rPr>
              <w:rFonts w:ascii="メイリオ" w:eastAsia="メイリオ" w:hAnsi="メイリオ" w:cs="メイリオ"/>
            </w:rPr>
          </w:pPr>
          <w:r>
            <w:rPr>
              <w:rFonts w:ascii="メイリオ" w:eastAsia="メイリオ" w:hAnsi="メイリオ" w:cs="メイリオ"/>
              <w:noProof/>
            </w:rPr>
            <w:drawing>
              <wp:anchor distT="0" distB="0" distL="114300" distR="114300" simplePos="0" relativeHeight="25444454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171950" cy="769105"/>
                <wp:effectExtent l="19050" t="0" r="0" b="0"/>
                <wp:wrapNone/>
                <wp:docPr id="23" name="図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6672" cy="781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05C00" w:rsidRDefault="00C05C00" w:rsidP="00B52F5F">
          <w:pPr>
            <w:ind w:left="840"/>
            <w:rPr>
              <w:rFonts w:ascii="メイリオ" w:eastAsia="メイリオ" w:hAnsi="メイリオ" w:cs="メイリオ"/>
            </w:rPr>
          </w:pPr>
        </w:p>
        <w:p w:rsidR="00C05C00" w:rsidRDefault="00C05C00" w:rsidP="00B52F5F">
          <w:pPr>
            <w:ind w:left="840"/>
            <w:rPr>
              <w:rFonts w:ascii="メイリオ" w:eastAsia="メイリオ" w:hAnsi="メイリオ" w:cs="メイリオ"/>
            </w:rPr>
          </w:pPr>
        </w:p>
        <w:p w:rsidR="00C05C00" w:rsidRDefault="00C05C00" w:rsidP="00B52F5F">
          <w:pPr>
            <w:ind w:left="840"/>
            <w:rPr>
              <w:rFonts w:ascii="メイリオ" w:eastAsia="メイリオ" w:hAnsi="メイリオ" w:cs="メイリオ"/>
            </w:rPr>
          </w:pPr>
        </w:p>
        <w:p w:rsidR="00C05C00" w:rsidRDefault="00C05C00" w:rsidP="00B52F5F">
          <w:pPr>
            <w:ind w:left="840"/>
            <w:rPr>
              <w:rFonts w:ascii="メイリオ" w:eastAsia="メイリオ" w:hAnsi="メイリオ" w:cs="メイリオ"/>
            </w:rPr>
          </w:pPr>
          <w:bookmarkStart w:id="0" w:name="_GoBack"/>
          <w:bookmarkEnd w:id="0"/>
        </w:p>
        <w:p w:rsidR="00C05C00" w:rsidRDefault="00C05C00" w:rsidP="00B52F5F">
          <w:pPr>
            <w:ind w:left="840"/>
            <w:rPr>
              <w:rFonts w:ascii="メイリオ" w:eastAsia="メイリオ" w:hAnsi="メイリオ" w:cs="メイリオ"/>
            </w:rPr>
          </w:pPr>
        </w:p>
        <w:p w:rsidR="00C05C00" w:rsidRPr="00753C2C" w:rsidRDefault="00C05C00" w:rsidP="00B52F5F">
          <w:pPr>
            <w:ind w:left="840"/>
            <w:rPr>
              <w:rFonts w:ascii="メイリオ" w:eastAsia="メイリオ" w:hAnsi="メイリオ" w:cs="メイリオ"/>
            </w:rPr>
          </w:pPr>
        </w:p>
        <w:tbl>
          <w:tblPr>
            <w:tblW w:w="4006" w:type="pct"/>
            <w:jc w:val="center"/>
            <w:tblBorders>
              <w:top w:val="single" w:sz="8" w:space="0" w:color="70ADC9"/>
              <w:left w:val="single" w:sz="48" w:space="0" w:color="70ADC9"/>
              <w:bottom w:val="single" w:sz="8" w:space="0" w:color="70ADC9"/>
            </w:tblBorders>
            <w:tblCellMar>
              <w:top w:w="284" w:type="dxa"/>
              <w:bottom w:w="284" w:type="dxa"/>
            </w:tblCellMar>
            <w:tblLook w:val="04A0"/>
          </w:tblPr>
          <w:tblGrid>
            <w:gridCol w:w="7982"/>
          </w:tblGrid>
          <w:tr w:rsidR="00C05C00" w:rsidRPr="000A2139" w:rsidTr="000A2139">
            <w:trPr>
              <w:jc w:val="center"/>
            </w:trPr>
            <w:tc>
              <w:tcPr>
                <w:tcW w:w="7982" w:type="dxa"/>
                <w:vAlign w:val="center"/>
              </w:tcPr>
              <w:p w:rsidR="00C05C00" w:rsidRPr="000A2139" w:rsidRDefault="00C05C00" w:rsidP="009E02D0">
                <w:pPr>
                  <w:pStyle w:val="afa"/>
                  <w:jc w:val="left"/>
                </w:pPr>
                <w:r>
                  <w:rPr>
                    <w:rFonts w:hint="eastAsia"/>
                  </w:rPr>
                  <w:t>モグラたたきゲーム</w:t>
                </w:r>
              </w:p>
            </w:tc>
          </w:tr>
        </w:tbl>
        <w:p w:rsidR="00C05C00" w:rsidRPr="00753C2C" w:rsidRDefault="00C05C00" w:rsidP="00B52F5F">
          <w:pPr>
            <w:ind w:left="840"/>
            <w:rPr>
              <w:rFonts w:ascii="メイリオ" w:eastAsia="メイリオ" w:hAnsi="メイリオ" w:cs="メイリオ"/>
            </w:rPr>
          </w:pPr>
        </w:p>
        <w:p w:rsidR="00C05C00" w:rsidRPr="00753C2C" w:rsidRDefault="00C05C00" w:rsidP="00BB2009">
          <w:pPr>
            <w:pStyle w:val="11"/>
            <w:spacing w:before="180" w:after="180"/>
            <w:ind w:left="1200" w:hanging="360"/>
          </w:pPr>
        </w:p>
        <w:p w:rsidR="00C05C00" w:rsidRPr="00753C2C" w:rsidRDefault="00C05C00" w:rsidP="00440904">
          <w:pPr>
            <w:pStyle w:val="af5"/>
            <w:ind w:left="840"/>
          </w:pPr>
          <w:r w:rsidRPr="00753C2C">
            <w:rPr>
              <w:rFonts w:hint="eastAsia"/>
            </w:rPr>
            <w:t>目次</w:t>
          </w:r>
        </w:p>
        <w:p w:rsidR="00C05C00" w:rsidRDefault="00C05C00" w:rsidP="009F7EB0">
          <w:pPr>
            <w:pStyle w:val="11"/>
            <w:spacing w:before="180" w:after="180"/>
            <w:ind w:left="1200" w:hanging="360"/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2721309" w:history="1">
            <w:r w:rsidRPr="009F7EB0">
              <w:rPr>
                <w:rStyle w:val="af"/>
                <w:noProof/>
              </w:rPr>
              <w:t>1.</w:t>
            </w:r>
            <w:r>
              <w:rPr>
                <w:noProof/>
                <w:sz w:val="21"/>
                <w:szCs w:val="22"/>
              </w:rPr>
              <w:tab/>
            </w:r>
            <w:r w:rsidRPr="009F7EB0">
              <w:rPr>
                <w:rStyle w:val="af"/>
                <w:rFonts w:hint="eastAsia"/>
                <w:noProof/>
              </w:rPr>
              <w:t>基本課題</w:t>
            </w:r>
            <w:r>
              <w:rPr>
                <w:noProof/>
                <w:webHidden/>
              </w:rPr>
              <w:tab/>
            </w:r>
            <w:r w:rsidRPr="00BB20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_Toc412721309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C00" w:rsidRDefault="00C05C00" w:rsidP="009F7EB0">
          <w:pPr>
            <w:pStyle w:val="11"/>
            <w:spacing w:before="180" w:after="180"/>
            <w:ind w:left="1200" w:hanging="360"/>
            <w:rPr>
              <w:noProof/>
              <w:sz w:val="21"/>
              <w:szCs w:val="22"/>
            </w:rPr>
          </w:pPr>
          <w:hyperlink w:anchor="_Toc412721312" w:history="1">
            <w:r w:rsidRPr="009F7EB0">
              <w:rPr>
                <w:rStyle w:val="af"/>
                <w:noProof/>
              </w:rPr>
              <w:t>2.</w:t>
            </w:r>
            <w:r>
              <w:rPr>
                <w:noProof/>
                <w:sz w:val="21"/>
                <w:szCs w:val="22"/>
              </w:rPr>
              <w:tab/>
            </w:r>
            <w:r w:rsidRPr="009F7EB0">
              <w:rPr>
                <w:rStyle w:val="af"/>
                <w:rFonts w:hint="eastAsia"/>
                <w:noProof/>
              </w:rPr>
              <w:t>実行例</w:t>
            </w:r>
            <w:r>
              <w:rPr>
                <w:noProof/>
                <w:webHidden/>
              </w:rPr>
              <w:tab/>
            </w:r>
            <w:r w:rsidRPr="00BB20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C00" w:rsidRDefault="00C05C00" w:rsidP="009F7EB0">
          <w:pPr>
            <w:pStyle w:val="11"/>
            <w:spacing w:before="180" w:after="180"/>
            <w:ind w:left="1200" w:hanging="360"/>
            <w:rPr>
              <w:noProof/>
              <w:sz w:val="21"/>
              <w:szCs w:val="22"/>
            </w:rPr>
          </w:pPr>
          <w:hyperlink w:anchor="_Toc412721320" w:history="1">
            <w:r w:rsidRPr="009F7EB0">
              <w:rPr>
                <w:rStyle w:val="af"/>
                <w:noProof/>
              </w:rPr>
              <w:t>3.</w:t>
            </w:r>
            <w:r>
              <w:rPr>
                <w:noProof/>
                <w:sz w:val="21"/>
                <w:szCs w:val="22"/>
              </w:rPr>
              <w:tab/>
            </w:r>
            <w:r w:rsidRPr="009F7EB0">
              <w:rPr>
                <w:rStyle w:val="af"/>
                <w:rFonts w:hint="eastAsia"/>
                <w:noProof/>
              </w:rPr>
              <w:t>制約事項</w:t>
            </w:r>
            <w:r>
              <w:rPr>
                <w:noProof/>
                <w:webHidden/>
              </w:rPr>
              <w:tab/>
            </w:r>
            <w:r w:rsidRPr="00BB20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_Toc412721320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C00" w:rsidRDefault="00C05C00" w:rsidP="009F7EB0">
          <w:pPr>
            <w:pStyle w:val="11"/>
            <w:spacing w:before="180" w:after="180"/>
            <w:ind w:left="1200" w:hanging="360"/>
            <w:rPr>
              <w:noProof/>
              <w:sz w:val="21"/>
              <w:szCs w:val="22"/>
            </w:rPr>
          </w:pPr>
          <w:hyperlink w:anchor="_Toc412721321" w:history="1">
            <w:r w:rsidRPr="009F7EB0">
              <w:rPr>
                <w:rStyle w:val="af"/>
                <w:noProof/>
              </w:rPr>
              <w:t>4.</w:t>
            </w:r>
            <w:r>
              <w:rPr>
                <w:noProof/>
                <w:sz w:val="21"/>
                <w:szCs w:val="22"/>
              </w:rPr>
              <w:tab/>
            </w:r>
            <w:r w:rsidRPr="009F7EB0">
              <w:rPr>
                <w:rStyle w:val="af"/>
                <w:rFonts w:hint="eastAsia"/>
                <w:noProof/>
              </w:rPr>
              <w:t>追加課題</w:t>
            </w:r>
            <w:r>
              <w:rPr>
                <w:noProof/>
                <w:webHidden/>
              </w:rPr>
              <w:tab/>
            </w:r>
            <w:r w:rsidRPr="00BB20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_Toc412721321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C00" w:rsidRPr="00753C2C" w:rsidRDefault="00C05C00" w:rsidP="00BB2009">
          <w:pPr>
            <w:pStyle w:val="11"/>
            <w:spacing w:before="180" w:after="180"/>
            <w:ind w:left="1200" w:hanging="360"/>
          </w:pPr>
          <w:r>
            <w:fldChar w:fldCharType="end"/>
          </w:r>
        </w:p>
        <w:p w:rsidR="00C05C00" w:rsidRDefault="00C05C00">
          <w:pPr>
            <w:widowControl/>
            <w:spacing w:line="240" w:lineRule="auto"/>
            <w:ind w:leftChars="0" w:left="0"/>
            <w:jc w:val="left"/>
            <w:rPr>
              <w:sz w:val="24"/>
            </w:rPr>
          </w:pPr>
          <w:r>
            <w:br w:type="page"/>
          </w:r>
        </w:p>
        <w:p w:rsidR="00C05C00" w:rsidRPr="00054A5D" w:rsidRDefault="00C05C00" w:rsidP="000A6234">
          <w:pPr>
            <w:pStyle w:val="1"/>
            <w:spacing w:after="180"/>
          </w:pPr>
          <w:bookmarkStart w:id="1" w:name="_Toc412721309"/>
          <w:r>
            <w:rPr>
              <w:rFonts w:hint="eastAsia"/>
            </w:rPr>
            <w:lastRenderedPageBreak/>
            <w:t>基本課題</w:t>
          </w:r>
          <w:bookmarkEnd w:id="1"/>
        </w:p>
        <w:p w:rsidR="00C05C00" w:rsidRDefault="00C05C00" w:rsidP="00E40F16">
          <w:pPr>
            <w:pStyle w:val="2"/>
            <w:spacing w:after="180"/>
          </w:pPr>
          <w:bookmarkStart w:id="2" w:name="_Toc403586873"/>
          <w:bookmarkStart w:id="3" w:name="_Toc412721109"/>
          <w:bookmarkStart w:id="4" w:name="_Toc412721310"/>
          <w:r>
            <w:rPr>
              <w:rFonts w:hint="eastAsia"/>
            </w:rPr>
            <w:t>はじめに</w:t>
          </w:r>
          <w:bookmarkEnd w:id="2"/>
          <w:bookmarkEnd w:id="3"/>
          <w:bookmarkEnd w:id="4"/>
        </w:p>
        <w:p w:rsidR="00C05C00" w:rsidRDefault="00C05C00" w:rsidP="009726FE">
          <w:pPr>
            <w:ind w:left="840" w:firstLineChars="100" w:firstLine="210"/>
          </w:pPr>
          <w:r>
            <w:rPr>
              <w:rFonts w:hint="eastAsia"/>
            </w:rPr>
            <w:t>この演習では今までの講義の総まとめとしてモグラ叩きゲームを題材に取り上げ、あなたとコンピューターが対戦を行うプログラムを作成していきましょう。</w:t>
          </w:r>
        </w:p>
        <w:p w:rsidR="00C05C00" w:rsidRPr="009726FE" w:rsidRDefault="00C05C00" w:rsidP="00283F59">
          <w:pPr>
            <w:ind w:left="840" w:firstLineChars="100" w:firstLine="210"/>
          </w:pPr>
        </w:p>
        <w:p w:rsidR="00C05C00" w:rsidRDefault="00C05C00" w:rsidP="009726FE">
          <w:pPr>
            <w:pStyle w:val="2"/>
            <w:spacing w:after="180"/>
          </w:pPr>
          <w:bookmarkStart w:id="5" w:name="_Toc403586874"/>
          <w:bookmarkStart w:id="6" w:name="_Toc412721110"/>
          <w:bookmarkStart w:id="7" w:name="_Toc412721311"/>
          <w:r>
            <w:rPr>
              <w:rFonts w:hint="eastAsia"/>
            </w:rPr>
            <w:t>モグラ叩きゲームの流れ</w:t>
          </w:r>
          <w:bookmarkEnd w:id="5"/>
          <w:bookmarkEnd w:id="6"/>
          <w:bookmarkEnd w:id="7"/>
        </w:p>
        <w:p w:rsidR="00C05C00" w:rsidRDefault="00C05C00" w:rsidP="009726FE">
          <w:pPr>
            <w:ind w:left="840" w:firstLineChars="100" w:firstLine="210"/>
          </w:pPr>
          <w:r>
            <w:rPr>
              <w:rFonts w:hint="eastAsia"/>
            </w:rPr>
            <w:t>以下にモグラ叩きゲームの流れを記します。</w:t>
          </w:r>
        </w:p>
        <w:p w:rsidR="00C05C00" w:rsidRDefault="00C05C00" w:rsidP="00283F59">
          <w:pPr>
            <w:ind w:left="840" w:firstLineChars="100" w:firstLine="210"/>
          </w:pPr>
        </w:p>
        <w:p w:rsidR="00C05C00" w:rsidRDefault="00C05C00" w:rsidP="002E65CA">
          <w:pPr>
            <w:pStyle w:val="ab"/>
            <w:numPr>
              <w:ilvl w:val="0"/>
              <w:numId w:val="10"/>
            </w:numPr>
            <w:ind w:leftChars="0"/>
          </w:pPr>
          <w:r>
            <w:rPr>
              <w:rFonts w:hint="eastAsia"/>
            </w:rPr>
            <w:t>「ゲームスタート！」と表示する。</w:t>
          </w:r>
        </w:p>
        <w:p w:rsidR="00C05C00" w:rsidRDefault="00C05C00" w:rsidP="002E65CA">
          <w:pPr>
            <w:pStyle w:val="ab"/>
            <w:numPr>
              <w:ilvl w:val="0"/>
              <w:numId w:val="10"/>
            </w:numPr>
            <w:ind w:leftChars="0"/>
          </w:pPr>
          <w:r>
            <w:rPr>
              <w:rFonts w:hint="eastAsia"/>
            </w:rPr>
            <w:t xml:space="preserve"> 「叩くマスを選んでください</w:t>
          </w:r>
          <w:r>
            <w:t xml:space="preserve"> 1～</w:t>
          </w:r>
          <w:r>
            <w:rPr>
              <w:rFonts w:hint="eastAsia"/>
            </w:rPr>
            <w:t>４</w:t>
          </w:r>
          <w:r>
            <w:t>(半角数字)」と表示</w:t>
          </w:r>
          <w:r>
            <w:rPr>
              <w:rFonts w:hint="eastAsia"/>
            </w:rPr>
            <w:t>する</w:t>
          </w:r>
          <w:r>
            <w:t>。</w:t>
          </w:r>
        </w:p>
        <w:p w:rsidR="00C05C00" w:rsidRDefault="00C05C00" w:rsidP="002E65CA">
          <w:pPr>
            <w:pStyle w:val="ab"/>
            <w:numPr>
              <w:ilvl w:val="0"/>
              <w:numId w:val="10"/>
            </w:numPr>
            <w:ind w:leftChars="0"/>
          </w:pPr>
          <w:r>
            <w:rPr>
              <w:rFonts w:hint="eastAsia"/>
            </w:rPr>
            <w:t xml:space="preserve">　2</w:t>
          </w:r>
          <w:r>
            <w:t>×</w:t>
          </w:r>
          <w:r>
            <w:rPr>
              <w:rFonts w:hint="eastAsia"/>
            </w:rPr>
            <w:t>2</w:t>
          </w:r>
          <w:r>
            <w:t>のマス</w:t>
          </w:r>
          <w:r>
            <w:rPr>
              <w:rFonts w:hint="eastAsia"/>
            </w:rPr>
            <w:t>を</w:t>
          </w:r>
          <w:r>
            <w:t>1～</w:t>
          </w:r>
          <w:r>
            <w:rPr>
              <w:rFonts w:hint="eastAsia"/>
            </w:rPr>
            <w:t>4</w:t>
          </w:r>
          <w:r>
            <w:t>の番号付きで表示</w:t>
          </w:r>
          <w:r>
            <w:rPr>
              <w:rFonts w:hint="eastAsia"/>
            </w:rPr>
            <w:t>する</w:t>
          </w:r>
          <w:r>
            <w:t>。</w:t>
          </w:r>
        </w:p>
        <w:p w:rsidR="00C05C00" w:rsidRDefault="00C05C00" w:rsidP="00260EBE">
          <w:pPr>
            <w:pStyle w:val="ab"/>
            <w:numPr>
              <w:ilvl w:val="0"/>
              <w:numId w:val="10"/>
            </w:numPr>
            <w:ind w:leftChars="0"/>
          </w:pPr>
          <w:r>
            <w:rPr>
              <w:rFonts w:hint="eastAsia"/>
            </w:rPr>
            <w:t>「&gt;」を表示し、入力待ちになる。</w:t>
          </w:r>
        </w:p>
        <w:p w:rsidR="00C05C00" w:rsidRDefault="00C05C00" w:rsidP="0048525E">
          <w:pPr>
            <w:pStyle w:val="ab"/>
            <w:numPr>
              <w:ilvl w:val="0"/>
              <w:numId w:val="10"/>
            </w:numPr>
            <w:ind w:leftChars="0"/>
          </w:pPr>
          <w:r>
            <w:rPr>
              <w:rFonts w:hint="eastAsia"/>
            </w:rPr>
            <w:t xml:space="preserve">　プレイヤーは</w:t>
          </w:r>
          <w:r>
            <w:t>1～</w:t>
          </w:r>
          <w:r>
            <w:rPr>
              <w:rFonts w:hint="eastAsia"/>
            </w:rPr>
            <w:t>4</w:t>
          </w:r>
          <w:r>
            <w:t>の番号を入力し、</w:t>
          </w:r>
          <w:r>
            <w:rPr>
              <w:rFonts w:hint="eastAsia"/>
            </w:rPr>
            <w:t>Enter</w:t>
          </w:r>
          <w:r>
            <w:t>キーを押す。</w:t>
          </w:r>
        </w:p>
        <w:p w:rsidR="00C05C00" w:rsidRDefault="00C05C00" w:rsidP="00141C12">
          <w:pPr>
            <w:pStyle w:val="ab"/>
            <w:numPr>
              <w:ilvl w:val="0"/>
              <w:numId w:val="10"/>
            </w:numPr>
            <w:ind w:leftChars="0"/>
          </w:pPr>
          <w:r>
            <w:rPr>
              <w:rFonts w:hint="eastAsia"/>
            </w:rPr>
            <w:t>「あなたが叩いた結果を表示します。」と表示した後、⑤で入力した番号がモグラに当たっていれば、その座標に「×」を表示し、その他の座標はそのまま座標番号を表示する。</w:t>
          </w:r>
        </w:p>
        <w:p w:rsidR="00C05C00" w:rsidRDefault="00C05C00" w:rsidP="008E2C74">
          <w:pPr>
            <w:ind w:left="840" w:firstLineChars="100" w:firstLine="210"/>
          </w:pPr>
          <w:r>
            <w:t xml:space="preserve">    (モグラはランダムに配置されるものとする)</w:t>
          </w:r>
        </w:p>
        <w:p w:rsidR="00C05C00" w:rsidRDefault="00C05C00" w:rsidP="008E2C74">
          <w:pPr>
            <w:ind w:left="840" w:firstLineChars="100" w:firstLine="210"/>
          </w:pPr>
          <w:r>
            <w:t xml:space="preserve">    ⑤で入力した番号がモグラに</w:t>
          </w:r>
          <w:r>
            <w:rPr>
              <w:rFonts w:hint="eastAsia"/>
            </w:rPr>
            <w:t>当たって</w:t>
          </w:r>
          <w:r>
            <w:t>いなければ、その座標に「☑」を表示し、モグラの</w:t>
          </w:r>
        </w:p>
        <w:p w:rsidR="00C05C00" w:rsidRDefault="00C05C00" w:rsidP="008E2C74">
          <w:pPr>
            <w:ind w:left="840" w:firstLineChars="100" w:firstLine="210"/>
          </w:pPr>
          <w:r>
            <w:t xml:space="preserve">    座標には「</w:t>
          </w:r>
          <w:r>
            <w:rPr>
              <w:rFonts w:hint="eastAsia"/>
            </w:rPr>
            <w:t>㋲</w:t>
          </w:r>
          <w:r>
            <w:t>」を、何もない座標</w:t>
          </w:r>
          <w:r>
            <w:rPr>
              <w:rFonts w:hint="eastAsia"/>
            </w:rPr>
            <w:t>に</w:t>
          </w:r>
          <w:r>
            <w:t>はそのまま座標番号を表示する。</w:t>
          </w:r>
        </w:p>
        <w:p w:rsidR="00C05C00" w:rsidRDefault="00C05C00" w:rsidP="008E2C74">
          <w:pPr>
            <w:ind w:left="840" w:firstLineChars="100" w:firstLine="210"/>
          </w:pPr>
          <w:r>
            <w:rPr>
              <w:rFonts w:hint="eastAsia"/>
            </w:rPr>
            <w:t xml:space="preserve">　　当たり外れの結果に応じてモグラのメッセージを表示する。</w:t>
          </w:r>
        </w:p>
        <w:p w:rsidR="00C05C00" w:rsidRDefault="00C05C00" w:rsidP="0048525E">
          <w:pPr>
            <w:pStyle w:val="ab"/>
            <w:numPr>
              <w:ilvl w:val="0"/>
              <w:numId w:val="10"/>
            </w:numPr>
            <w:ind w:leftChars="0"/>
          </w:pPr>
          <w:r>
            <w:rPr>
              <w:rFonts w:hint="eastAsia"/>
            </w:rPr>
            <w:t>⑥の内容をコンピューターの分も表示する。</w:t>
          </w:r>
        </w:p>
        <w:p w:rsidR="00C05C00" w:rsidRDefault="00C05C00" w:rsidP="0048525E">
          <w:pPr>
            <w:pStyle w:val="ab"/>
            <w:numPr>
              <w:ilvl w:val="0"/>
              <w:numId w:val="10"/>
            </w:numPr>
            <w:ind w:leftChars="0"/>
          </w:pPr>
          <w:r>
            <w:rPr>
              <w:rFonts w:hint="eastAsia"/>
            </w:rPr>
            <w:t>⑦の表示の後、【Enterキーを押してください。】と表示し、入力待ちになる。</w:t>
          </w:r>
        </w:p>
        <w:p w:rsidR="00C05C00" w:rsidRDefault="00C05C00" w:rsidP="001877FD">
          <w:pPr>
            <w:pStyle w:val="ab"/>
            <w:numPr>
              <w:ilvl w:val="0"/>
              <w:numId w:val="10"/>
            </w:numPr>
            <w:ind w:leftChars="0"/>
          </w:pPr>
          <w:r>
            <w:rPr>
              <w:rFonts w:hint="eastAsia"/>
            </w:rPr>
            <w:t>⑧で何らかの入力があれば次に進む。</w:t>
          </w:r>
        </w:p>
        <w:p w:rsidR="00C05C00" w:rsidRDefault="00C05C00" w:rsidP="001877FD">
          <w:pPr>
            <w:pStyle w:val="ab"/>
            <w:numPr>
              <w:ilvl w:val="0"/>
              <w:numId w:val="10"/>
            </w:numPr>
            <w:ind w:leftChars="0"/>
          </w:pPr>
          <w:r>
            <w:t>②～⑦の流れを</w:t>
          </w:r>
          <w:r>
            <w:rPr>
              <w:rFonts w:hint="eastAsia"/>
            </w:rPr>
            <w:t>モグラに当たるまで</w:t>
          </w:r>
          <w:r>
            <w:t>繰り返し、</w:t>
          </w:r>
          <w:r>
            <w:rPr>
              <w:rFonts w:hint="eastAsia"/>
            </w:rPr>
            <w:t>プレイヤー、コンピューターのどちらか一方が、または両方がモグラに当てた時点で</w:t>
          </w:r>
          <w:r>
            <w:t>「ゲーム終了！」と表示する。</w:t>
          </w:r>
        </w:p>
        <w:p w:rsidR="00C05C00" w:rsidRDefault="00C05C00" w:rsidP="001877FD">
          <w:pPr>
            <w:pStyle w:val="ab"/>
            <w:numPr>
              <w:ilvl w:val="0"/>
              <w:numId w:val="10"/>
            </w:numPr>
            <w:ind w:leftChars="0"/>
          </w:pPr>
          <w:r>
            <w:rPr>
              <w:rFonts w:hint="eastAsia"/>
            </w:rPr>
            <w:t>プレイヤーのみがモグラに当てた場合は、プレイヤーの勝利、コンピューターのみがモグラに当てた場合はコンピューターの勝利、両方当てた場合は引き分けとなる。</w:t>
          </w:r>
        </w:p>
        <w:p w:rsidR="00C05C00" w:rsidRDefault="00C05C00" w:rsidP="001877FD">
          <w:pPr>
            <w:pStyle w:val="ab"/>
            <w:numPr>
              <w:ilvl w:val="0"/>
              <w:numId w:val="10"/>
            </w:numPr>
            <w:ind w:leftChars="0"/>
          </w:pPr>
          <w:r>
            <w:rPr>
              <w:rFonts w:hint="eastAsia"/>
            </w:rPr>
            <w:t>勝利時、敗北時、引き分け時それぞれのメッセージを出力してゲームを終了する。</w:t>
          </w:r>
        </w:p>
        <w:p w:rsidR="00C05C00" w:rsidRDefault="00C05C00">
          <w:pPr>
            <w:widowControl/>
            <w:spacing w:line="240" w:lineRule="auto"/>
            <w:ind w:leftChars="0" w:left="0"/>
            <w:jc w:val="left"/>
          </w:pPr>
          <w:r>
            <w:br w:type="page"/>
          </w:r>
        </w:p>
        <w:p w:rsidR="00C05C00" w:rsidRPr="00054A5D" w:rsidRDefault="00C05C00" w:rsidP="005A4A3D">
          <w:pPr>
            <w:pStyle w:val="1"/>
            <w:spacing w:after="180"/>
          </w:pPr>
          <w:bookmarkStart w:id="8" w:name="_Toc412721312"/>
          <w:r>
            <w:rPr>
              <w:rFonts w:hint="eastAsia"/>
            </w:rPr>
            <w:lastRenderedPageBreak/>
            <w:t>実行例</w:t>
          </w:r>
          <w:bookmarkEnd w:id="8"/>
        </w:p>
        <w:p w:rsidR="00C05C00" w:rsidRDefault="00C05C00" w:rsidP="005A4A3D">
          <w:pPr>
            <w:pStyle w:val="2"/>
            <w:spacing w:after="180"/>
          </w:pPr>
          <w:bookmarkStart w:id="9" w:name="_Toc412721112"/>
          <w:bookmarkStart w:id="10" w:name="_Toc412721313"/>
          <w:r>
            <w:rPr>
              <w:rFonts w:hint="eastAsia"/>
            </w:rPr>
            <w:t>ゲームスタート時</w:t>
          </w:r>
          <w:bookmarkEnd w:id="9"/>
          <w:bookmarkEnd w:id="10"/>
        </w:p>
        <w:p w:rsidR="00C05C00" w:rsidRDefault="00C05C00" w:rsidP="00283F59">
          <w:pPr>
            <w:ind w:left="840" w:firstLineChars="100" w:firstLine="210"/>
          </w:pPr>
          <w:r>
            <w:rPr>
              <w:noProof/>
            </w:rPr>
            <w:drawing>
              <wp:anchor distT="0" distB="0" distL="114300" distR="114300" simplePos="0" relativeHeight="254447616" behindDoc="0" locked="0" layoutInCell="1" allowOverlap="1">
                <wp:simplePos x="0" y="0"/>
                <wp:positionH relativeFrom="column">
                  <wp:posOffset>683585</wp:posOffset>
                </wp:positionH>
                <wp:positionV relativeFrom="paragraph">
                  <wp:posOffset>160966</wp:posOffset>
                </wp:positionV>
                <wp:extent cx="4552950" cy="2232837"/>
                <wp:effectExtent l="19050" t="0" r="0" b="0"/>
                <wp:wrapNone/>
                <wp:docPr id="24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2950" cy="22328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05C00" w:rsidRDefault="00C05C00" w:rsidP="00283F59">
          <w:pPr>
            <w:ind w:left="840" w:firstLineChars="100" w:firstLine="210"/>
          </w:pPr>
        </w:p>
        <w:p w:rsidR="00C05C00" w:rsidRDefault="00C05C00" w:rsidP="00283F59">
          <w:pPr>
            <w:ind w:left="840" w:firstLineChars="100" w:firstLine="210"/>
          </w:pPr>
        </w:p>
        <w:p w:rsidR="00C05C00" w:rsidRDefault="00C05C00" w:rsidP="00283F59">
          <w:pPr>
            <w:ind w:left="840" w:firstLineChars="100" w:firstLine="210"/>
          </w:pPr>
        </w:p>
        <w:p w:rsidR="00C05C00" w:rsidRDefault="00C05C00" w:rsidP="000E2AED">
          <w:pPr>
            <w:ind w:left="840" w:firstLineChars="100" w:firstLine="210"/>
          </w:pPr>
        </w:p>
        <w:p w:rsidR="00C05C00" w:rsidRDefault="00C05C00" w:rsidP="000E2AED">
          <w:pPr>
            <w:ind w:left="840" w:firstLineChars="100" w:firstLine="210"/>
          </w:pPr>
        </w:p>
        <w:p w:rsidR="00C05C00" w:rsidRDefault="00C05C00" w:rsidP="000E2AED">
          <w:pPr>
            <w:ind w:left="840" w:firstLineChars="100" w:firstLine="210"/>
          </w:pPr>
        </w:p>
        <w:p w:rsidR="00C05C00" w:rsidRDefault="00C05C00" w:rsidP="000E2AED">
          <w:pPr>
            <w:ind w:left="840" w:firstLineChars="100" w:firstLine="210"/>
          </w:pPr>
        </w:p>
        <w:p w:rsidR="00C05C00" w:rsidRDefault="00C05C00" w:rsidP="000E2AED">
          <w:pPr>
            <w:ind w:left="840" w:firstLineChars="100" w:firstLine="210"/>
          </w:pPr>
        </w:p>
        <w:p w:rsidR="00C05C00" w:rsidRDefault="00C05C00" w:rsidP="000E2AED">
          <w:pPr>
            <w:ind w:left="840" w:firstLineChars="100" w:firstLine="210"/>
          </w:pPr>
        </w:p>
        <w:p w:rsidR="00C05C00" w:rsidRDefault="00C05C00" w:rsidP="000E2AED">
          <w:pPr>
            <w:ind w:left="840" w:firstLineChars="100" w:firstLine="210"/>
          </w:pPr>
        </w:p>
        <w:p w:rsidR="00C05C00" w:rsidRDefault="00C05C00" w:rsidP="000E2AED">
          <w:pPr>
            <w:ind w:left="840" w:firstLineChars="100" w:firstLine="210"/>
          </w:pPr>
        </w:p>
        <w:p w:rsidR="00C05C00" w:rsidRDefault="00C05C00" w:rsidP="000E2AED">
          <w:pPr>
            <w:ind w:left="840" w:firstLineChars="100" w:firstLine="210"/>
          </w:pPr>
        </w:p>
        <w:p w:rsidR="00C05C00" w:rsidRDefault="00C05C00" w:rsidP="001F6F5F">
          <w:pPr>
            <w:pStyle w:val="2"/>
            <w:spacing w:after="180"/>
          </w:pPr>
          <w:bookmarkStart w:id="11" w:name="_Toc412721113"/>
          <w:bookmarkStart w:id="12" w:name="_Toc412721314"/>
          <w:r>
            <w:rPr>
              <w:rFonts w:hint="eastAsia"/>
            </w:rPr>
            <w:t>叩くマスを1として選択後、ユーザー、コンピューターともに当たらなかった場合</w:t>
          </w:r>
          <w:bookmarkEnd w:id="11"/>
          <w:bookmarkEnd w:id="12"/>
        </w:p>
        <w:p w:rsidR="00C05C00" w:rsidRDefault="00C05C00" w:rsidP="000E2AED">
          <w:pPr>
            <w:ind w:left="840" w:firstLineChars="100" w:firstLine="210"/>
          </w:pPr>
          <w:r>
            <w:rPr>
              <w:noProof/>
            </w:rPr>
            <w:drawing>
              <wp:anchor distT="0" distB="0" distL="114300" distR="114300" simplePos="0" relativeHeight="254448640" behindDoc="0" locked="0" layoutInCell="1" allowOverlap="1">
                <wp:simplePos x="0" y="0"/>
                <wp:positionH relativeFrom="column">
                  <wp:posOffset>683585</wp:posOffset>
                </wp:positionH>
                <wp:positionV relativeFrom="paragraph">
                  <wp:posOffset>157717</wp:posOffset>
                </wp:positionV>
                <wp:extent cx="5095210" cy="4497572"/>
                <wp:effectExtent l="0" t="0" r="0" b="0"/>
                <wp:wrapNone/>
                <wp:docPr id="25" name="図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5210" cy="4497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05C00" w:rsidRDefault="00C05C00" w:rsidP="000E2AED">
          <w:pPr>
            <w:ind w:left="840" w:firstLineChars="100" w:firstLine="210"/>
          </w:pPr>
        </w:p>
        <w:p w:rsidR="00C05C00" w:rsidRDefault="00C05C00" w:rsidP="000E2AED">
          <w:pPr>
            <w:ind w:left="840" w:firstLineChars="100" w:firstLine="210"/>
          </w:pPr>
        </w:p>
        <w:p w:rsidR="00C05C00" w:rsidRDefault="00C05C00" w:rsidP="000E2AED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0E2AED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0E2AED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0E2AED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0E2AED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Pr="00734C4F" w:rsidRDefault="00C05C00" w:rsidP="001F6F5F">
          <w:pPr>
            <w:ind w:left="840" w:firstLineChars="100" w:firstLine="210"/>
          </w:pPr>
        </w:p>
        <w:p w:rsidR="00C05C00" w:rsidRDefault="00C05C00">
          <w:pPr>
            <w:widowControl/>
            <w:spacing w:line="240" w:lineRule="auto"/>
            <w:ind w:leftChars="0" w:left="0"/>
            <w:jc w:val="left"/>
          </w:pPr>
          <w:r>
            <w:br w:type="page"/>
          </w:r>
        </w:p>
        <w:p w:rsidR="00C05C00" w:rsidRDefault="00C05C00" w:rsidP="00AE0CA5">
          <w:pPr>
            <w:pStyle w:val="2"/>
            <w:spacing w:after="180"/>
          </w:pPr>
          <w:bookmarkStart w:id="13" w:name="_Toc412721114"/>
          <w:bookmarkStart w:id="14" w:name="_Toc412721315"/>
          <w:r>
            <w:rPr>
              <w:rFonts w:hint="eastAsia"/>
            </w:rPr>
            <w:lastRenderedPageBreak/>
            <w:t>前ページ2の状態でEnterキーを押した場合(次ゲームに移る</w:t>
          </w:r>
          <w:bookmarkEnd w:id="13"/>
          <w:bookmarkEnd w:id="14"/>
          <w:r>
            <w:rPr>
              <w:rFonts w:hint="eastAsia"/>
            </w:rPr>
            <w:t>)</w:t>
          </w:r>
        </w:p>
        <w:p w:rsidR="00C05C00" w:rsidRDefault="00C05C00" w:rsidP="001F6F5F">
          <w:pPr>
            <w:ind w:left="840" w:firstLineChars="100" w:firstLine="210"/>
          </w:pPr>
          <w:r>
            <w:rPr>
              <w:noProof/>
            </w:rPr>
            <w:drawing>
              <wp:anchor distT="0" distB="0" distL="114300" distR="114300" simplePos="0" relativeHeight="254449664" behindDoc="0" locked="0" layoutInCell="1" allowOverlap="1">
                <wp:simplePos x="0" y="0"/>
                <wp:positionH relativeFrom="column">
                  <wp:posOffset>683585</wp:posOffset>
                </wp:positionH>
                <wp:positionV relativeFrom="paragraph">
                  <wp:posOffset>160966</wp:posOffset>
                </wp:positionV>
                <wp:extent cx="4638010" cy="2711302"/>
                <wp:effectExtent l="19050" t="0" r="0" b="0"/>
                <wp:wrapNone/>
                <wp:docPr id="26" name="図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8010" cy="27113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F0330C">
          <w:pPr>
            <w:pStyle w:val="2"/>
            <w:spacing w:after="180"/>
          </w:pPr>
          <w:bookmarkStart w:id="15" w:name="_Toc412721115"/>
          <w:bookmarkStart w:id="16" w:name="_Toc412721316"/>
          <w:r>
            <w:rPr>
              <w:rFonts w:hint="eastAsia"/>
            </w:rPr>
            <w:t>叩くマスを1として選択後、ユーザー、コンピューター共に当たった場合</w:t>
          </w:r>
          <w:bookmarkEnd w:id="15"/>
          <w:bookmarkEnd w:id="16"/>
        </w:p>
        <w:p w:rsidR="00C05C00" w:rsidRPr="00354B72" w:rsidRDefault="00C05C00" w:rsidP="001F6F5F">
          <w:pPr>
            <w:ind w:left="840" w:firstLineChars="100" w:firstLine="210"/>
          </w:pPr>
          <w:r>
            <w:rPr>
              <w:noProof/>
            </w:rPr>
            <w:drawing>
              <wp:anchor distT="0" distB="0" distL="114300" distR="114300" simplePos="0" relativeHeight="254450688" behindDoc="0" locked="0" layoutInCell="1" allowOverlap="1">
                <wp:simplePos x="0" y="0"/>
                <wp:positionH relativeFrom="column">
                  <wp:posOffset>683585</wp:posOffset>
                </wp:positionH>
                <wp:positionV relativeFrom="paragraph">
                  <wp:posOffset>154173</wp:posOffset>
                </wp:positionV>
                <wp:extent cx="4616745" cy="4550734"/>
                <wp:effectExtent l="0" t="0" r="0" b="0"/>
                <wp:wrapNone/>
                <wp:docPr id="27" name="図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6745" cy="45507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05C00" w:rsidRPr="001270F6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Pr="00F84738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>
          <w:pPr>
            <w:widowControl/>
            <w:spacing w:line="240" w:lineRule="auto"/>
            <w:ind w:leftChars="0" w:left="0"/>
            <w:jc w:val="left"/>
          </w:pPr>
          <w:r>
            <w:br w:type="page"/>
          </w:r>
        </w:p>
        <w:p w:rsidR="00C05C00" w:rsidRDefault="00C05C00" w:rsidP="00A701F0">
          <w:pPr>
            <w:pStyle w:val="2"/>
            <w:spacing w:after="180"/>
          </w:pPr>
          <w:bookmarkStart w:id="17" w:name="_Toc412721116"/>
          <w:bookmarkStart w:id="18" w:name="_Toc412721317"/>
          <w:r>
            <w:rPr>
              <w:rFonts w:hint="eastAsia"/>
            </w:rPr>
            <w:lastRenderedPageBreak/>
            <w:t>前ページ4の状態でEnterキーを押した場合(ゲームが終了する</w:t>
          </w:r>
          <w:bookmarkEnd w:id="17"/>
          <w:bookmarkEnd w:id="18"/>
          <w:r>
            <w:rPr>
              <w:rFonts w:hint="eastAsia"/>
            </w:rPr>
            <w:t>)</w:t>
          </w:r>
        </w:p>
        <w:p w:rsidR="00C05C00" w:rsidRPr="00F0330C" w:rsidRDefault="00C05C00" w:rsidP="00A701F0">
          <w:pPr>
            <w:ind w:left="840" w:firstLineChars="100" w:firstLine="210"/>
          </w:pPr>
          <w:r>
            <w:rPr>
              <w:noProof/>
            </w:rPr>
            <w:drawing>
              <wp:anchor distT="0" distB="0" distL="114300" distR="114300" simplePos="0" relativeHeight="254451712" behindDoc="0" locked="0" layoutInCell="1" allowOverlap="1">
                <wp:simplePos x="0" y="0"/>
                <wp:positionH relativeFrom="column">
                  <wp:posOffset>683585</wp:posOffset>
                </wp:positionH>
                <wp:positionV relativeFrom="paragraph">
                  <wp:posOffset>171598</wp:posOffset>
                </wp:positionV>
                <wp:extent cx="4574215" cy="3359888"/>
                <wp:effectExtent l="19050" t="0" r="0" b="0"/>
                <wp:wrapNone/>
                <wp:docPr id="30" name="図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4215" cy="3359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C05C00">
          <w:pPr>
            <w:ind w:left="840" w:firstLineChars="100" w:firstLine="210"/>
          </w:pPr>
        </w:p>
        <w:p w:rsidR="00C05C00" w:rsidRDefault="00C05C00" w:rsidP="00FA0EA8">
          <w:pPr>
            <w:pStyle w:val="2"/>
            <w:spacing w:after="180"/>
          </w:pPr>
          <w:bookmarkStart w:id="19" w:name="_Toc412721117"/>
          <w:bookmarkStart w:id="20" w:name="_Toc412721318"/>
          <w:r>
            <w:rPr>
              <w:rFonts w:hint="eastAsia"/>
            </w:rPr>
            <w:t>プレイヤーが勝って終了する場合</w:t>
          </w:r>
          <w:bookmarkEnd w:id="19"/>
          <w:bookmarkEnd w:id="20"/>
        </w:p>
        <w:p w:rsidR="00C05C00" w:rsidRPr="00FA0EA8" w:rsidRDefault="00F60042" w:rsidP="001F6F5F">
          <w:pPr>
            <w:ind w:left="840" w:firstLineChars="100" w:firstLine="210"/>
          </w:pPr>
          <w:r>
            <w:rPr>
              <w:noProof/>
            </w:rPr>
            <w:drawing>
              <wp:anchor distT="0" distB="0" distL="114300" distR="114300" simplePos="0" relativeHeight="254452736" behindDoc="0" locked="0" layoutInCell="1" allowOverlap="1">
                <wp:simplePos x="0" y="0"/>
                <wp:positionH relativeFrom="column">
                  <wp:posOffset>683585</wp:posOffset>
                </wp:positionH>
                <wp:positionV relativeFrom="paragraph">
                  <wp:posOffset>161260</wp:posOffset>
                </wp:positionV>
                <wp:extent cx="4642858" cy="3722414"/>
                <wp:effectExtent l="19050" t="0" r="0" b="0"/>
                <wp:wrapNone/>
                <wp:docPr id="31" name="図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2858" cy="37224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05C00" w:rsidRDefault="00C05C00" w:rsidP="001F6F5F">
          <w:pPr>
            <w:ind w:left="840" w:firstLineChars="100" w:firstLine="210"/>
          </w:pPr>
        </w:p>
        <w:p w:rsidR="00C05C00" w:rsidRPr="00FA0EA8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F60042" w:rsidRDefault="00F60042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>
          <w:pPr>
            <w:widowControl/>
            <w:spacing w:line="240" w:lineRule="auto"/>
            <w:ind w:leftChars="0" w:left="0"/>
            <w:jc w:val="left"/>
          </w:pPr>
          <w:r>
            <w:br w:type="page"/>
          </w:r>
        </w:p>
        <w:p w:rsidR="00C05C00" w:rsidRDefault="00C05C00" w:rsidP="00FA0EA8">
          <w:pPr>
            <w:pStyle w:val="2"/>
            <w:spacing w:after="180"/>
          </w:pPr>
          <w:bookmarkStart w:id="21" w:name="_Toc412721118"/>
          <w:bookmarkStart w:id="22" w:name="_Toc412721319"/>
          <w:r>
            <w:rPr>
              <w:rFonts w:hint="eastAsia"/>
            </w:rPr>
            <w:lastRenderedPageBreak/>
            <w:t>プレイヤーが負けて終了する場合</w:t>
          </w:r>
          <w:bookmarkEnd w:id="21"/>
          <w:bookmarkEnd w:id="22"/>
        </w:p>
        <w:p w:rsidR="00C05C00" w:rsidRPr="00FA0EA8" w:rsidRDefault="00BD3E44" w:rsidP="001F6F5F">
          <w:pPr>
            <w:ind w:left="840" w:firstLineChars="100" w:firstLine="210"/>
          </w:pPr>
          <w:r>
            <w:rPr>
              <w:noProof/>
            </w:rPr>
            <w:drawing>
              <wp:anchor distT="0" distB="0" distL="114300" distR="114300" simplePos="0" relativeHeight="254453760" behindDoc="0" locked="0" layoutInCell="1" allowOverlap="1">
                <wp:simplePos x="0" y="0"/>
                <wp:positionH relativeFrom="column">
                  <wp:posOffset>683585</wp:posOffset>
                </wp:positionH>
                <wp:positionV relativeFrom="paragraph">
                  <wp:posOffset>160965</wp:posOffset>
                </wp:positionV>
                <wp:extent cx="5007143" cy="3765282"/>
                <wp:effectExtent l="19050" t="0" r="3007" b="0"/>
                <wp:wrapNone/>
                <wp:docPr id="32" name="図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07143" cy="3765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  <w:rPr>
              <w:rFonts w:hint="eastAsia"/>
            </w:rPr>
          </w:pPr>
        </w:p>
        <w:p w:rsidR="00BD3E44" w:rsidRDefault="00BD3E44" w:rsidP="001F6F5F">
          <w:pPr>
            <w:ind w:left="840" w:firstLineChars="100" w:firstLine="210"/>
            <w:rPr>
              <w:rFonts w:hint="eastAsia"/>
            </w:rPr>
          </w:pPr>
        </w:p>
        <w:p w:rsidR="00BD3E44" w:rsidRDefault="00BD3E44" w:rsidP="001F6F5F">
          <w:pPr>
            <w:ind w:left="840" w:firstLineChars="100" w:firstLine="210"/>
            <w:rPr>
              <w:rFonts w:hint="eastAsia"/>
            </w:rPr>
          </w:pPr>
        </w:p>
        <w:p w:rsidR="00BD3E44" w:rsidRDefault="00BD3E44" w:rsidP="001F6F5F">
          <w:pPr>
            <w:ind w:left="840" w:firstLineChars="100" w:firstLine="210"/>
            <w:rPr>
              <w:rFonts w:hint="eastAsia"/>
            </w:rPr>
          </w:pPr>
        </w:p>
        <w:p w:rsidR="00BD3E44" w:rsidRDefault="00BD3E44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 w:rsidP="001F6F5F">
          <w:pPr>
            <w:ind w:left="840" w:firstLineChars="100" w:firstLine="210"/>
          </w:pPr>
        </w:p>
        <w:p w:rsidR="00C05C00" w:rsidRDefault="00C05C00">
          <w:pPr>
            <w:widowControl/>
            <w:spacing w:line="240" w:lineRule="auto"/>
            <w:ind w:leftChars="0" w:left="0"/>
            <w:jc w:val="left"/>
          </w:pPr>
          <w:r>
            <w:br w:type="page"/>
          </w:r>
        </w:p>
        <w:p w:rsidR="00C05C00" w:rsidRPr="00054A5D" w:rsidRDefault="00C05C00" w:rsidP="00A721D2">
          <w:pPr>
            <w:pStyle w:val="1"/>
            <w:spacing w:after="180"/>
          </w:pPr>
          <w:bookmarkStart w:id="23" w:name="_Toc412721320"/>
          <w:r>
            <w:rPr>
              <w:rFonts w:hint="eastAsia"/>
            </w:rPr>
            <w:lastRenderedPageBreak/>
            <w:t>制約事項</w:t>
          </w:r>
          <w:bookmarkEnd w:id="23"/>
        </w:p>
        <w:p w:rsidR="00C05C00" w:rsidRDefault="00C05C00" w:rsidP="00190CA7">
          <w:pPr>
            <w:ind w:left="840"/>
          </w:pPr>
          <w:r>
            <w:rPr>
              <w:rFonts w:hint="eastAsia"/>
            </w:rPr>
            <w:t>課題を進める上で、以下の制約事項を設けます。</w:t>
          </w:r>
        </w:p>
        <w:p w:rsidR="00C05C00" w:rsidRDefault="00C05C00" w:rsidP="00190CA7">
          <w:pPr>
            <w:ind w:left="840"/>
          </w:pPr>
        </w:p>
        <w:p w:rsidR="00C05C00" w:rsidRDefault="00C05C00" w:rsidP="00807151">
          <w:pPr>
            <w:ind w:leftChars="500" w:left="1470" w:hangingChars="200" w:hanging="420"/>
          </w:pPr>
          <w:r>
            <w:t>①　作成するクラスは</w:t>
          </w:r>
          <w:r>
            <w:rPr>
              <w:rFonts w:hint="eastAsia"/>
            </w:rPr>
            <w:t>Masterクラス(ゲーム進行の中心となるクラス)のみとする</w:t>
          </w:r>
          <w:r>
            <w:t>。</w:t>
          </w:r>
        </w:p>
        <w:p w:rsidR="00C05C00" w:rsidRDefault="00C05C00" w:rsidP="00E27BEA">
          <w:pPr>
            <w:ind w:leftChars="500" w:left="1470" w:hangingChars="200" w:hanging="420"/>
          </w:pPr>
          <w:r>
            <w:t>②　予め提供されている</w:t>
          </w:r>
          <w:proofErr w:type="spellStart"/>
          <w:r>
            <w:rPr>
              <w:rFonts w:hint="eastAsia"/>
            </w:rPr>
            <w:t>StartGame</w:t>
          </w:r>
          <w:proofErr w:type="spellEnd"/>
          <w:r>
            <w:rPr>
              <w:rFonts w:hint="eastAsia"/>
            </w:rPr>
            <w:t>クラス(mainメソッド)、Playerクラス(プレイヤーの機能をまとめたクラス)、Moleクラス(モグラの機能をまとめたクラス)、</w:t>
          </w:r>
          <w:r>
            <w:t>Displayクラス</w:t>
          </w:r>
          <w:r>
            <w:rPr>
              <w:rFonts w:hint="eastAsia"/>
            </w:rPr>
            <w:t>(コンソールにマスを表示するクラス)</w:t>
          </w:r>
          <w:r>
            <w:t>を使用すること。</w:t>
          </w:r>
        </w:p>
        <w:p w:rsidR="00167383" w:rsidRDefault="00C05C00" w:rsidP="00190CA7">
          <w:pPr>
            <w:ind w:left="840" w:firstLineChars="100" w:firstLine="210"/>
            <w:rPr>
              <w:rFonts w:asciiTheme="majorHAnsi" w:eastAsiaTheme="majorEastAsia" w:hAnsiTheme="majorHAnsi" w:cstheme="majorBidi"/>
              <w:color w:val="70ADC9"/>
              <w:sz w:val="28"/>
              <w:szCs w:val="24"/>
            </w:rPr>
          </w:pPr>
          <w:r>
            <w:rPr>
              <w:rFonts w:hint="eastAsia"/>
            </w:rPr>
            <w:t>③　ソースコードの記述ルールは、コーディング規約に準拠すること。</w:t>
          </w:r>
        </w:p>
      </w:sdtContent>
    </w:sdt>
    <w:p w:rsidR="00167383" w:rsidRDefault="00167383">
      <w:pPr>
        <w:widowControl/>
        <w:spacing w:line="240" w:lineRule="auto"/>
        <w:ind w:leftChars="0" w:left="0"/>
        <w:jc w:val="left"/>
        <w:rPr>
          <w:rFonts w:asciiTheme="majorHAnsi" w:eastAsiaTheme="majorEastAsia" w:hAnsiTheme="majorHAnsi" w:cstheme="majorBidi"/>
          <w:color w:val="70ADC9"/>
          <w:sz w:val="28"/>
          <w:szCs w:val="24"/>
        </w:rPr>
      </w:pPr>
      <w:r>
        <w:rPr>
          <w:rFonts w:asciiTheme="majorHAnsi" w:eastAsiaTheme="majorEastAsia" w:hAnsiTheme="majorHAnsi" w:cstheme="majorBidi"/>
          <w:color w:val="70ADC9"/>
          <w:sz w:val="28"/>
          <w:szCs w:val="24"/>
        </w:rPr>
        <w:br w:type="page"/>
      </w:r>
    </w:p>
    <w:p w:rsidR="00167383" w:rsidRDefault="00167383" w:rsidP="00167383">
      <w:pPr>
        <w:pStyle w:val="1"/>
        <w:spacing w:after="180"/>
      </w:pPr>
      <w:bookmarkStart w:id="24" w:name="_Toc412721321"/>
      <w:r>
        <w:rPr>
          <w:rFonts w:hint="eastAsia"/>
        </w:rPr>
        <w:lastRenderedPageBreak/>
        <w:t>追加課題</w:t>
      </w:r>
      <w:bookmarkEnd w:id="24"/>
    </w:p>
    <w:p w:rsidR="001F6F5F" w:rsidRDefault="0085076B" w:rsidP="00167383">
      <w:pPr>
        <w:ind w:left="840" w:firstLineChars="100" w:firstLine="210"/>
      </w:pPr>
      <w:r>
        <w:rPr>
          <w:rFonts w:hint="eastAsia"/>
        </w:rPr>
        <w:t>基本課題</w:t>
      </w:r>
      <w:r w:rsidR="00167383">
        <w:rPr>
          <w:rFonts w:hint="eastAsia"/>
        </w:rPr>
        <w:t>が</w:t>
      </w:r>
      <w:r>
        <w:rPr>
          <w:rFonts w:hint="eastAsia"/>
        </w:rPr>
        <w:t>終了し</w:t>
      </w:r>
      <w:r w:rsidR="00167383">
        <w:rPr>
          <w:rFonts w:hint="eastAsia"/>
        </w:rPr>
        <w:t>た方は、追加課題として応用編に挑戦してみましょう</w:t>
      </w:r>
      <w:r>
        <w:rPr>
          <w:rFonts w:hint="eastAsia"/>
        </w:rPr>
        <w:t>。</w:t>
      </w:r>
    </w:p>
    <w:p w:rsidR="00167383" w:rsidRDefault="00167383" w:rsidP="00167383">
      <w:pPr>
        <w:ind w:left="840" w:firstLineChars="100" w:firstLine="210"/>
      </w:pPr>
      <w:r>
        <w:rPr>
          <w:rFonts w:hint="eastAsia"/>
        </w:rPr>
        <w:t>追加要素</w:t>
      </w:r>
      <w:r w:rsidR="0085076B">
        <w:rPr>
          <w:rFonts w:hint="eastAsia"/>
        </w:rPr>
        <w:t>を</w:t>
      </w:r>
      <w:r>
        <w:rPr>
          <w:rFonts w:hint="eastAsia"/>
        </w:rPr>
        <w:t>以下</w:t>
      </w:r>
      <w:r w:rsidR="0085076B">
        <w:rPr>
          <w:rFonts w:hint="eastAsia"/>
        </w:rPr>
        <w:t>に記します</w:t>
      </w:r>
      <w:r>
        <w:rPr>
          <w:rFonts w:hint="eastAsia"/>
        </w:rPr>
        <w:t>。</w:t>
      </w:r>
    </w:p>
    <w:p w:rsidR="00167383" w:rsidRPr="0085076B" w:rsidRDefault="00167383" w:rsidP="00167383">
      <w:pPr>
        <w:ind w:left="840" w:firstLineChars="100" w:firstLine="210"/>
      </w:pPr>
    </w:p>
    <w:p w:rsidR="00167383" w:rsidRDefault="00167383" w:rsidP="00167383">
      <w:pPr>
        <w:ind w:leftChars="500" w:left="1470" w:hangingChars="200" w:hanging="420"/>
      </w:pPr>
      <w:r>
        <w:t xml:space="preserve">①　</w:t>
      </w:r>
      <w:r>
        <w:rPr>
          <w:rFonts w:hint="eastAsia"/>
        </w:rPr>
        <w:t>マスの数を3×3の9マスとする。</w:t>
      </w:r>
    </w:p>
    <w:p w:rsidR="00167383" w:rsidRDefault="00167383" w:rsidP="00167383">
      <w:pPr>
        <w:ind w:left="840" w:firstLineChars="100" w:firstLine="210"/>
      </w:pPr>
      <w:r>
        <w:t xml:space="preserve">②　</w:t>
      </w:r>
      <w:r>
        <w:rPr>
          <w:rFonts w:hint="eastAsia"/>
        </w:rPr>
        <w:t>ユーザー、コンピューターが所持するモグラの数をそれぞれ3匹ずつとする。</w:t>
      </w:r>
    </w:p>
    <w:p w:rsidR="00167383" w:rsidRDefault="00167383" w:rsidP="00167383">
      <w:pPr>
        <w:ind w:left="840" w:firstLineChars="100" w:firstLine="210"/>
      </w:pPr>
      <w:r>
        <w:rPr>
          <w:rFonts w:hint="eastAsia"/>
        </w:rPr>
        <w:t>③　どちらか一方のモグラが全滅すればゲーム終了とする。</w:t>
      </w:r>
    </w:p>
    <w:p w:rsidR="00167383" w:rsidRPr="00167383" w:rsidRDefault="00167383" w:rsidP="00167383">
      <w:pPr>
        <w:ind w:leftChars="500" w:left="1470" w:hangingChars="200" w:hanging="420"/>
      </w:pPr>
      <w:r>
        <w:rPr>
          <w:rFonts w:hint="eastAsia"/>
        </w:rPr>
        <w:t>④  PlayerクラスをUserクラスとComputer</w:t>
      </w:r>
      <w:r w:rsidR="00E27BEA">
        <w:rPr>
          <w:rFonts w:hint="eastAsia"/>
        </w:rPr>
        <w:t>クラスの２つに分け、それぞれ予め提供さ</w:t>
      </w:r>
      <w:r>
        <w:rPr>
          <w:rFonts w:hint="eastAsia"/>
        </w:rPr>
        <w:t>れている</w:t>
      </w:r>
      <w:proofErr w:type="spellStart"/>
      <w:r>
        <w:rPr>
          <w:rFonts w:hint="eastAsia"/>
        </w:rPr>
        <w:t>I</w:t>
      </w:r>
      <w:r w:rsidR="000902BA">
        <w:rPr>
          <w:rFonts w:hint="eastAsia"/>
        </w:rPr>
        <w:t>P</w:t>
      </w:r>
      <w:r>
        <w:rPr>
          <w:rFonts w:hint="eastAsia"/>
        </w:rPr>
        <w:t>layer</w:t>
      </w:r>
      <w:proofErr w:type="spellEnd"/>
      <w:r>
        <w:rPr>
          <w:rFonts w:hint="eastAsia"/>
        </w:rPr>
        <w:t>インターフェースを実装すること。</w:t>
      </w:r>
    </w:p>
    <w:p w:rsidR="00167383" w:rsidRDefault="00167383" w:rsidP="00167383">
      <w:pPr>
        <w:ind w:left="840" w:firstLineChars="100" w:firstLine="210"/>
      </w:pPr>
      <w:r>
        <w:rPr>
          <w:rFonts w:hint="eastAsia"/>
        </w:rPr>
        <w:t>⑤  上記の変更に併せてDisplay</w:t>
      </w:r>
      <w:r w:rsidR="00B503AA">
        <w:rPr>
          <w:rFonts w:hint="eastAsia"/>
        </w:rPr>
        <w:t>クラスを</w:t>
      </w:r>
      <w:r>
        <w:rPr>
          <w:rFonts w:hint="eastAsia"/>
        </w:rPr>
        <w:t>適宜変更すること。</w:t>
      </w:r>
    </w:p>
    <w:p w:rsidR="00167383" w:rsidRDefault="00167383" w:rsidP="00167383">
      <w:pPr>
        <w:ind w:left="840" w:firstLineChars="100" w:firstLine="210"/>
      </w:pPr>
    </w:p>
    <w:p w:rsidR="00167383" w:rsidRDefault="00167383" w:rsidP="00167383">
      <w:pPr>
        <w:ind w:left="840" w:firstLineChars="100" w:firstLine="210"/>
      </w:pPr>
    </w:p>
    <w:p w:rsidR="00167383" w:rsidRDefault="00167383" w:rsidP="00167383">
      <w:pPr>
        <w:ind w:left="840" w:firstLineChars="100" w:firstLine="210"/>
      </w:pPr>
      <w:r>
        <w:rPr>
          <w:rFonts w:hint="eastAsia"/>
        </w:rPr>
        <w:t>実行画面のイメージ</w:t>
      </w:r>
    </w:p>
    <w:p w:rsidR="00167383" w:rsidRDefault="008B67D9" w:rsidP="00167383">
      <w:pPr>
        <w:ind w:left="840" w:firstLineChars="100" w:firstLine="210"/>
      </w:pPr>
      <w:r>
        <w:rPr>
          <w:noProof/>
        </w:rPr>
        <w:drawing>
          <wp:anchor distT="0" distB="0" distL="114300" distR="114300" simplePos="0" relativeHeight="254454784" behindDoc="0" locked="0" layoutInCell="1" allowOverlap="1">
            <wp:simplePos x="0" y="0"/>
            <wp:positionH relativeFrom="column">
              <wp:posOffset>683585</wp:posOffset>
            </wp:positionH>
            <wp:positionV relativeFrom="paragraph">
              <wp:posOffset>155944</wp:posOffset>
            </wp:positionV>
            <wp:extent cx="5392922" cy="3381153"/>
            <wp:effectExtent l="0" t="0" r="0" b="0"/>
            <wp:wrapNone/>
            <wp:docPr id="33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22" cy="338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7383" w:rsidRDefault="00167383" w:rsidP="00167383">
      <w:pPr>
        <w:ind w:left="840" w:firstLineChars="100" w:firstLine="210"/>
      </w:pPr>
    </w:p>
    <w:p w:rsidR="00167383" w:rsidRDefault="00167383" w:rsidP="00167383">
      <w:pPr>
        <w:ind w:left="840" w:firstLineChars="100" w:firstLine="210"/>
      </w:pPr>
    </w:p>
    <w:p w:rsidR="00167383" w:rsidRDefault="00167383" w:rsidP="00167383">
      <w:pPr>
        <w:ind w:left="840" w:firstLineChars="100" w:firstLine="210"/>
      </w:pPr>
    </w:p>
    <w:p w:rsidR="00167383" w:rsidRDefault="00167383" w:rsidP="00167383">
      <w:pPr>
        <w:ind w:left="840" w:firstLineChars="100" w:firstLine="210"/>
      </w:pPr>
    </w:p>
    <w:p w:rsidR="00167383" w:rsidRDefault="00167383" w:rsidP="00167383">
      <w:pPr>
        <w:ind w:left="840" w:firstLineChars="100" w:firstLine="210"/>
      </w:pPr>
    </w:p>
    <w:p w:rsidR="00167383" w:rsidRDefault="00167383" w:rsidP="00167383">
      <w:pPr>
        <w:ind w:left="840" w:firstLineChars="100" w:firstLine="210"/>
      </w:pPr>
    </w:p>
    <w:p w:rsidR="00167383" w:rsidRDefault="00167383" w:rsidP="00167383">
      <w:pPr>
        <w:ind w:left="840" w:firstLineChars="100" w:firstLine="210"/>
      </w:pPr>
    </w:p>
    <w:p w:rsidR="00167383" w:rsidRDefault="00167383" w:rsidP="00167383">
      <w:pPr>
        <w:ind w:left="840" w:firstLineChars="100" w:firstLine="210"/>
      </w:pPr>
    </w:p>
    <w:p w:rsidR="00167383" w:rsidRDefault="00167383" w:rsidP="00167383">
      <w:pPr>
        <w:ind w:left="840" w:firstLineChars="100" w:firstLine="210"/>
      </w:pPr>
    </w:p>
    <w:p w:rsidR="00167383" w:rsidRDefault="00167383" w:rsidP="00167383">
      <w:pPr>
        <w:ind w:left="840" w:firstLineChars="100" w:firstLine="210"/>
      </w:pPr>
    </w:p>
    <w:p w:rsidR="0029117F" w:rsidRDefault="0029117F" w:rsidP="00167383">
      <w:pPr>
        <w:ind w:left="840" w:firstLineChars="100" w:firstLine="210"/>
      </w:pPr>
    </w:p>
    <w:p w:rsidR="0029117F" w:rsidRDefault="0029117F" w:rsidP="00167383">
      <w:pPr>
        <w:ind w:left="840" w:firstLineChars="100" w:firstLine="210"/>
      </w:pPr>
    </w:p>
    <w:p w:rsidR="0029117F" w:rsidRDefault="0029117F" w:rsidP="00167383">
      <w:pPr>
        <w:ind w:left="840" w:firstLineChars="100" w:firstLine="210"/>
      </w:pPr>
    </w:p>
    <w:p w:rsidR="0029117F" w:rsidRDefault="0029117F" w:rsidP="00167383">
      <w:pPr>
        <w:ind w:left="840" w:firstLineChars="100" w:firstLine="210"/>
      </w:pPr>
    </w:p>
    <w:p w:rsidR="0029117F" w:rsidRDefault="0029117F" w:rsidP="00167383">
      <w:pPr>
        <w:ind w:left="840" w:firstLineChars="100" w:firstLine="210"/>
      </w:pPr>
    </w:p>
    <w:p w:rsidR="0029117F" w:rsidRDefault="0029117F" w:rsidP="00167383">
      <w:pPr>
        <w:ind w:left="840" w:firstLineChars="100" w:firstLine="210"/>
      </w:pPr>
    </w:p>
    <w:p w:rsidR="0029117F" w:rsidRDefault="0029117F" w:rsidP="00167383">
      <w:pPr>
        <w:ind w:left="840" w:firstLineChars="100" w:firstLine="210"/>
      </w:pPr>
    </w:p>
    <w:sectPr w:rsidR="0029117F" w:rsidSect="00910E5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080" w:bottom="1440" w:left="1080" w:header="851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C4A" w:rsidRDefault="00702C4A" w:rsidP="00B52F5F">
      <w:pPr>
        <w:ind w:left="840"/>
      </w:pPr>
      <w:r>
        <w:separator/>
      </w:r>
    </w:p>
    <w:p w:rsidR="00702C4A" w:rsidRDefault="00702C4A" w:rsidP="00B52F5F">
      <w:pPr>
        <w:ind w:left="840"/>
      </w:pPr>
    </w:p>
  </w:endnote>
  <w:endnote w:type="continuationSeparator" w:id="0">
    <w:p w:rsidR="00702C4A" w:rsidRDefault="00702C4A" w:rsidP="00B52F5F">
      <w:pPr>
        <w:ind w:left="840"/>
      </w:pPr>
      <w:r>
        <w:continuationSeparator/>
      </w:r>
    </w:p>
    <w:p w:rsidR="00702C4A" w:rsidRDefault="00702C4A" w:rsidP="00B52F5F">
      <w:pPr>
        <w:ind w:left="84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C06" w:rsidRDefault="00A66C06" w:rsidP="00B52F5F">
    <w:pPr>
      <w:pStyle w:val="a5"/>
      <w:ind w:left="840"/>
    </w:pPr>
  </w:p>
  <w:p w:rsidR="00A66C06" w:rsidRDefault="00A66C06" w:rsidP="00B52F5F">
    <w:pPr>
      <w:ind w:left="8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99788"/>
      <w:docPartObj>
        <w:docPartGallery w:val="Page Numbers (Bottom of Page)"/>
        <w:docPartUnique/>
      </w:docPartObj>
    </w:sdtPr>
    <w:sdtContent>
      <w:sdt>
        <w:sdtPr>
          <w:id w:val="46958467"/>
          <w:docPartObj>
            <w:docPartGallery w:val="Page Numbers (Top of Page)"/>
            <w:docPartUnique/>
          </w:docPartObj>
        </w:sdtPr>
        <w:sdtContent>
          <w:p w:rsidR="00A66C06" w:rsidRPr="00910E50" w:rsidRDefault="00887489" w:rsidP="00910E50">
            <w:pPr>
              <w:pStyle w:val="a5"/>
              <w:ind w:leftChars="0" w:left="0"/>
              <w:jc w:val="center"/>
              <w:rPr>
                <w:b/>
              </w:rPr>
            </w:pPr>
            <w:r w:rsidRPr="00887489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7" o:spid="_x0000_s2049" type="#_x0000_t202" style="position:absolute;left:0;text-align:left;margin-left:311.05pt;margin-top:13.4pt;width:221.25pt;height:22.2pt;z-index:25166131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" filled="f" stroked="f" strokeweight=".5pt">
                  <v:fill o:detectmouseclick="t"/>
                  <v:textbox style="mso-next-textbox:#テキスト ボックス 7;mso-fit-shape-to-text:t" inset="1mm,1mm,1mm,1mm">
                    <w:txbxContent>
                      <w:p w:rsidR="00A66C06" w:rsidRPr="000A2139" w:rsidRDefault="00A66C06" w:rsidP="000C0A21">
                        <w:pPr>
                          <w:pStyle w:val="a5"/>
                          <w:ind w:leftChars="0" w:left="0"/>
                          <w:jc w:val="left"/>
                          <w:rPr>
                            <w:color w:val="70ADC9"/>
                            <w:sz w:val="16"/>
                            <w:szCs w:val="16"/>
                          </w:rPr>
                        </w:pPr>
                        <w:r>
                          <w:rPr>
                            <w:color w:val="70ADC9"/>
                            <w:sz w:val="16"/>
                            <w:szCs w:val="16"/>
                          </w:rPr>
                          <w:t>Copyright (C)</w:t>
                        </w:r>
                        <w:r w:rsidRPr="000A2139">
                          <w:rPr>
                            <w:color w:val="70ADC9"/>
                            <w:sz w:val="16"/>
                            <w:szCs w:val="16"/>
                          </w:rPr>
                          <w:t xml:space="preserve"> </w:t>
                        </w:r>
                        <w:r w:rsidRPr="000A2139">
                          <w:rPr>
                            <w:rFonts w:hint="eastAsia"/>
                            <w:color w:val="70ADC9"/>
                            <w:sz w:val="16"/>
                            <w:szCs w:val="16"/>
                          </w:rPr>
                          <w:t>System</w:t>
                        </w:r>
                        <w:r>
                          <w:rPr>
                            <w:rFonts w:hint="eastAsia"/>
                            <w:color w:val="70ADC9"/>
                            <w:sz w:val="16"/>
                            <w:szCs w:val="16"/>
                          </w:rPr>
                          <w:t xml:space="preserve"> </w:t>
                        </w:r>
                        <w:r w:rsidRPr="000A2139">
                          <w:rPr>
                            <w:rFonts w:hint="eastAsia"/>
                            <w:color w:val="70ADC9"/>
                            <w:sz w:val="16"/>
                            <w:szCs w:val="16"/>
                          </w:rPr>
                          <w:t>Shared</w:t>
                        </w:r>
                        <w:r w:rsidRPr="000A2139">
                          <w:rPr>
                            <w:color w:val="70ADC9"/>
                            <w:sz w:val="16"/>
                            <w:szCs w:val="16"/>
                          </w:rPr>
                          <w:t xml:space="preserve"> All Rights Reserved</w:t>
                        </w:r>
                        <w:r>
                          <w:rPr>
                            <w:rFonts w:hint="eastAsia"/>
                            <w:color w:val="70ADC9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  <w10:wrap type="square"/>
                </v:shape>
              </w:pict>
            </w:r>
            <w:r w:rsidR="00A66C06">
              <w:rPr>
                <w:lang w:val="ja-JP"/>
              </w:rPr>
              <w:t xml:space="preserve"> </w:t>
            </w:r>
            <w:r w:rsidRPr="00325017">
              <w:rPr>
                <w:b/>
              </w:rPr>
              <w:fldChar w:fldCharType="begin"/>
            </w:r>
            <w:r w:rsidR="00A66C06" w:rsidRPr="00325017">
              <w:rPr>
                <w:b/>
              </w:rPr>
              <w:instrText>PAGE</w:instrText>
            </w:r>
            <w:r w:rsidRPr="00325017">
              <w:rPr>
                <w:b/>
              </w:rPr>
              <w:fldChar w:fldCharType="separate"/>
            </w:r>
            <w:r w:rsidR="008B67D9">
              <w:rPr>
                <w:b/>
                <w:noProof/>
              </w:rPr>
              <w:t>7</w:t>
            </w:r>
            <w:r w:rsidRPr="00325017">
              <w:rPr>
                <w:b/>
              </w:rPr>
              <w:fldChar w:fldCharType="end"/>
            </w:r>
            <w:r w:rsidR="00A66C06">
              <w:rPr>
                <w:lang w:val="ja-JP"/>
              </w:rPr>
              <w:t xml:space="preserve"> / </w:t>
            </w:r>
            <w:r w:rsidR="009F1386">
              <w:rPr>
                <w:rFonts w:hint="eastAsia"/>
                <w:b/>
              </w:rPr>
              <w:t>７</w:t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C06" w:rsidRDefault="00887489" w:rsidP="005F0ADF">
    <w:pPr>
      <w:pStyle w:val="a5"/>
      <w:ind w:left="840"/>
    </w:pPr>
    <w:r>
      <w:fldChar w:fldCharType="begin"/>
    </w:r>
    <w:r w:rsidR="00A66C06">
      <w:instrText xml:space="preserve"> </w:instrText>
    </w:r>
    <w:r>
      <w:fldChar w:fldCharType="begin"/>
    </w:r>
    <w:r w:rsidR="00A66C06">
      <w:instrText xml:space="preserve">  </w:instrText>
    </w:r>
    <w:r>
      <w:fldChar w:fldCharType="end"/>
    </w:r>
    <w:r w:rsidR="00A66C06">
      <w:instrText xml:space="preserve"> </w:instrTex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C4A" w:rsidRDefault="00702C4A" w:rsidP="00DB7FE0">
      <w:pPr>
        <w:ind w:left="840"/>
      </w:pPr>
      <w:r>
        <w:separator/>
      </w:r>
    </w:p>
    <w:p w:rsidR="00702C4A" w:rsidRDefault="00702C4A" w:rsidP="00B52F5F">
      <w:pPr>
        <w:ind w:left="840"/>
      </w:pPr>
    </w:p>
  </w:footnote>
  <w:footnote w:type="continuationSeparator" w:id="0">
    <w:p w:rsidR="00702C4A" w:rsidRDefault="00702C4A" w:rsidP="00B52F5F">
      <w:pPr>
        <w:ind w:left="840"/>
      </w:pPr>
      <w:r>
        <w:continuationSeparator/>
      </w:r>
    </w:p>
    <w:p w:rsidR="00702C4A" w:rsidRDefault="00702C4A" w:rsidP="00B52F5F">
      <w:pPr>
        <w:ind w:left="84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C06" w:rsidRDefault="00A66C06" w:rsidP="00B52F5F">
    <w:pPr>
      <w:pStyle w:val="a3"/>
      <w:ind w:left="840"/>
    </w:pPr>
  </w:p>
  <w:p w:rsidR="00A66C06" w:rsidRDefault="00A66C06" w:rsidP="00B52F5F">
    <w:pPr>
      <w:ind w:left="8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C06" w:rsidRDefault="00A66C06" w:rsidP="00B52F5F">
    <w:pPr>
      <w:pStyle w:val="a3"/>
      <w:ind w:leftChars="0" w:left="0"/>
    </w:pPr>
    <w:r>
      <w:rPr>
        <w:noProof/>
      </w:rPr>
      <w:drawing>
        <wp:anchor distT="0" distB="0" distL="114300" distR="114300" simplePos="0" relativeHeight="251675648" behindDoc="1" locked="0" layoutInCell="1" allowOverlap="1">
          <wp:simplePos x="0" y="0"/>
          <wp:positionH relativeFrom="column">
            <wp:posOffset>-409574</wp:posOffset>
          </wp:positionH>
          <wp:positionV relativeFrom="paragraph">
            <wp:posOffset>-297497</wp:posOffset>
          </wp:positionV>
          <wp:extent cx="2409825" cy="442912"/>
          <wp:effectExtent l="19050" t="0" r="9525" b="0"/>
          <wp:wrapNone/>
          <wp:docPr id="40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4429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3600" behindDoc="0" locked="1" layoutInCell="1" allowOverlap="1">
          <wp:simplePos x="0" y="0"/>
          <wp:positionH relativeFrom="column">
            <wp:posOffset>4255861</wp:posOffset>
          </wp:positionH>
          <wp:positionV relativeFrom="paragraph">
            <wp:posOffset>-605790</wp:posOffset>
          </wp:positionV>
          <wp:extent cx="1120680" cy="1120680"/>
          <wp:effectExtent l="0" t="0" r="3810" b="3810"/>
          <wp:wrapNone/>
          <wp:docPr id="14" name="図 14" descr="C:\Users\user\Pictures\Web素材\テクスチャ\ウェーブ\テンプレート用\bg_sirc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Pictures\Web素材\テクスチャ\ウェーブ\テンプレート用\bg_sircl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680" cy="112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4624" behindDoc="0" locked="1" layoutInCell="1" allowOverlap="1">
          <wp:simplePos x="0" y="0"/>
          <wp:positionH relativeFrom="column">
            <wp:posOffset>5112566</wp:posOffset>
          </wp:positionH>
          <wp:positionV relativeFrom="paragraph">
            <wp:posOffset>-911044</wp:posOffset>
          </wp:positionV>
          <wp:extent cx="2242080" cy="2242080"/>
          <wp:effectExtent l="0" t="0" r="6350" b="6350"/>
          <wp:wrapNone/>
          <wp:docPr id="13" name="図 13" descr="C:\Users\user\Pictures\Web素材\テクスチャ\ウェーブ\テンプレート用\bg_sirc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Pictures\Web素材\テクスチャ\ウェーブ\テンプレート用\bg_sircl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2080" cy="224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C06" w:rsidRDefault="00A66C06" w:rsidP="00BC0F47">
    <w:pPr>
      <w:pStyle w:val="a3"/>
      <w:ind w:leftChars="0" w:left="0"/>
    </w:pPr>
    <w:r>
      <w:rPr>
        <w:noProof/>
      </w:rPr>
      <w:drawing>
        <wp:anchor distT="0" distB="0" distL="114300" distR="114300" simplePos="0" relativeHeight="251669504" behindDoc="0" locked="1" layoutInCell="1" allowOverlap="1">
          <wp:simplePos x="0" y="0"/>
          <wp:positionH relativeFrom="column">
            <wp:posOffset>-727075</wp:posOffset>
          </wp:positionH>
          <wp:positionV relativeFrom="paragraph">
            <wp:posOffset>4446905</wp:posOffset>
          </wp:positionV>
          <wp:extent cx="7608600" cy="5706720"/>
          <wp:effectExtent l="19050" t="0" r="0" b="0"/>
          <wp:wrapNone/>
          <wp:docPr id="12" name="図 12" descr="C:\Users\user\Pictures\Web素材\テクスチャ\ウェーブ\テンプレート用\bg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Pictures\Web素材\テクスチャ\ウェーブ\テンプレート用\bg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8600" cy="570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E026B">
      <w:rPr>
        <w:noProof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1F4"/>
    <w:multiLevelType w:val="multilevel"/>
    <w:tmpl w:val="7BB8A87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1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170220"/>
    <w:multiLevelType w:val="multilevel"/>
    <w:tmpl w:val="F4121A9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pStyle w:val="3"/>
      <w:lvlText w:val="(%1)"/>
      <w:lvlJc w:val="left"/>
      <w:pPr>
        <w:ind w:left="987" w:hanging="70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ED822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05932C5"/>
    <w:multiLevelType w:val="multilevel"/>
    <w:tmpl w:val="B6CADE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39B1F87"/>
    <w:multiLevelType w:val="hybridMultilevel"/>
    <w:tmpl w:val="DC1471F6"/>
    <w:lvl w:ilvl="0" w:tplc="CC8EF7B8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5">
    <w:nsid w:val="623E41A7"/>
    <w:multiLevelType w:val="hybridMultilevel"/>
    <w:tmpl w:val="EC42571C"/>
    <w:lvl w:ilvl="0" w:tplc="34A4D070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>
    <w:nsid w:val="6AE77251"/>
    <w:multiLevelType w:val="multilevel"/>
    <w:tmpl w:val="A19A16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A453EC"/>
    <w:multiLevelType w:val="multilevel"/>
    <w:tmpl w:val="937EA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2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(%3)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1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attachedTemplate r:id="rId1"/>
  <w:stylePaneFormatFilter w:val="1024"/>
  <w:documentProtection w:edit="forms" w:enforcement="0"/>
  <w:styleLockTheme/>
  <w:styleLockQFSet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5058">
      <v:textbox inset="5.85pt,.7pt,5.85pt,.7pt"/>
      <o:colormenu v:ext="edit" fillcolor="none" strokecolor="#c000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846"/>
    <w:rsid w:val="000000CC"/>
    <w:rsid w:val="000013E5"/>
    <w:rsid w:val="000102E8"/>
    <w:rsid w:val="0001103A"/>
    <w:rsid w:val="00011385"/>
    <w:rsid w:val="0001695F"/>
    <w:rsid w:val="00022D83"/>
    <w:rsid w:val="00025BEC"/>
    <w:rsid w:val="000268FF"/>
    <w:rsid w:val="00027A99"/>
    <w:rsid w:val="0003321A"/>
    <w:rsid w:val="00037D91"/>
    <w:rsid w:val="00043322"/>
    <w:rsid w:val="00047495"/>
    <w:rsid w:val="00053EBA"/>
    <w:rsid w:val="0005491D"/>
    <w:rsid w:val="00054A5D"/>
    <w:rsid w:val="00060521"/>
    <w:rsid w:val="0006070E"/>
    <w:rsid w:val="0006205E"/>
    <w:rsid w:val="00071131"/>
    <w:rsid w:val="000712C2"/>
    <w:rsid w:val="00072844"/>
    <w:rsid w:val="000812AC"/>
    <w:rsid w:val="00083346"/>
    <w:rsid w:val="000839BB"/>
    <w:rsid w:val="000871B0"/>
    <w:rsid w:val="000900F6"/>
    <w:rsid w:val="000902BA"/>
    <w:rsid w:val="00090E70"/>
    <w:rsid w:val="000A18B4"/>
    <w:rsid w:val="000A2139"/>
    <w:rsid w:val="000A246B"/>
    <w:rsid w:val="000A6234"/>
    <w:rsid w:val="000A6283"/>
    <w:rsid w:val="000B053C"/>
    <w:rsid w:val="000B4490"/>
    <w:rsid w:val="000B67F2"/>
    <w:rsid w:val="000C0630"/>
    <w:rsid w:val="000C0A21"/>
    <w:rsid w:val="000C0DFC"/>
    <w:rsid w:val="000C2BB3"/>
    <w:rsid w:val="000C62C6"/>
    <w:rsid w:val="000C6DA4"/>
    <w:rsid w:val="000D11B4"/>
    <w:rsid w:val="000D7C92"/>
    <w:rsid w:val="000E0A90"/>
    <w:rsid w:val="000E10F7"/>
    <w:rsid w:val="000E2AED"/>
    <w:rsid w:val="000E368B"/>
    <w:rsid w:val="000E60FA"/>
    <w:rsid w:val="000F764D"/>
    <w:rsid w:val="00101E81"/>
    <w:rsid w:val="00103821"/>
    <w:rsid w:val="00112865"/>
    <w:rsid w:val="00114DC7"/>
    <w:rsid w:val="001170B1"/>
    <w:rsid w:val="00120ACB"/>
    <w:rsid w:val="0012508F"/>
    <w:rsid w:val="00125F13"/>
    <w:rsid w:val="001270F6"/>
    <w:rsid w:val="00127745"/>
    <w:rsid w:val="00134EFF"/>
    <w:rsid w:val="00136978"/>
    <w:rsid w:val="00136CCA"/>
    <w:rsid w:val="00141C12"/>
    <w:rsid w:val="00144F2D"/>
    <w:rsid w:val="001523D1"/>
    <w:rsid w:val="00153BB9"/>
    <w:rsid w:val="001562BF"/>
    <w:rsid w:val="00156723"/>
    <w:rsid w:val="00160595"/>
    <w:rsid w:val="001606B9"/>
    <w:rsid w:val="00163042"/>
    <w:rsid w:val="001635AF"/>
    <w:rsid w:val="00167383"/>
    <w:rsid w:val="0016738D"/>
    <w:rsid w:val="00170247"/>
    <w:rsid w:val="001734F7"/>
    <w:rsid w:val="001820EE"/>
    <w:rsid w:val="00183D2A"/>
    <w:rsid w:val="001849E6"/>
    <w:rsid w:val="001877FD"/>
    <w:rsid w:val="00187D8F"/>
    <w:rsid w:val="00190CA7"/>
    <w:rsid w:val="001920AB"/>
    <w:rsid w:val="001971AC"/>
    <w:rsid w:val="001A4078"/>
    <w:rsid w:val="001A7A97"/>
    <w:rsid w:val="001B34C4"/>
    <w:rsid w:val="001C2121"/>
    <w:rsid w:val="001C26C4"/>
    <w:rsid w:val="001C4086"/>
    <w:rsid w:val="001C7821"/>
    <w:rsid w:val="001D04E1"/>
    <w:rsid w:val="001D25B7"/>
    <w:rsid w:val="001D4CF6"/>
    <w:rsid w:val="001D7EB5"/>
    <w:rsid w:val="001E66D6"/>
    <w:rsid w:val="001E6BC2"/>
    <w:rsid w:val="001E739B"/>
    <w:rsid w:val="001E7960"/>
    <w:rsid w:val="001F1BC2"/>
    <w:rsid w:val="001F41F0"/>
    <w:rsid w:val="001F6F5F"/>
    <w:rsid w:val="00200E05"/>
    <w:rsid w:val="00201B49"/>
    <w:rsid w:val="002047F9"/>
    <w:rsid w:val="002049CE"/>
    <w:rsid w:val="00205339"/>
    <w:rsid w:val="00205CD7"/>
    <w:rsid w:val="00206E06"/>
    <w:rsid w:val="002078C6"/>
    <w:rsid w:val="002105F9"/>
    <w:rsid w:val="00211AC3"/>
    <w:rsid w:val="00213F37"/>
    <w:rsid w:val="00216A1E"/>
    <w:rsid w:val="00223DB5"/>
    <w:rsid w:val="00223F52"/>
    <w:rsid w:val="00227C70"/>
    <w:rsid w:val="00231794"/>
    <w:rsid w:val="00231C5C"/>
    <w:rsid w:val="00232386"/>
    <w:rsid w:val="00234CD5"/>
    <w:rsid w:val="002365DC"/>
    <w:rsid w:val="0023689F"/>
    <w:rsid w:val="00236F80"/>
    <w:rsid w:val="00240B9C"/>
    <w:rsid w:val="00244962"/>
    <w:rsid w:val="00253902"/>
    <w:rsid w:val="002556A4"/>
    <w:rsid w:val="00255A33"/>
    <w:rsid w:val="0025706A"/>
    <w:rsid w:val="00260EBE"/>
    <w:rsid w:val="0026119D"/>
    <w:rsid w:val="0026237A"/>
    <w:rsid w:val="002623EE"/>
    <w:rsid w:val="00262757"/>
    <w:rsid w:val="00263520"/>
    <w:rsid w:val="0027134A"/>
    <w:rsid w:val="002736B0"/>
    <w:rsid w:val="002738EE"/>
    <w:rsid w:val="00275FBA"/>
    <w:rsid w:val="00281102"/>
    <w:rsid w:val="00281904"/>
    <w:rsid w:val="00282F4A"/>
    <w:rsid w:val="002835B2"/>
    <w:rsid w:val="00283F59"/>
    <w:rsid w:val="00290787"/>
    <w:rsid w:val="0029117F"/>
    <w:rsid w:val="002A1E31"/>
    <w:rsid w:val="002A4BCF"/>
    <w:rsid w:val="002A4C0A"/>
    <w:rsid w:val="002A5FB9"/>
    <w:rsid w:val="002A7398"/>
    <w:rsid w:val="002B14D3"/>
    <w:rsid w:val="002B2936"/>
    <w:rsid w:val="002B60E6"/>
    <w:rsid w:val="002B7A4E"/>
    <w:rsid w:val="002C3A2D"/>
    <w:rsid w:val="002C3D2A"/>
    <w:rsid w:val="002C57D1"/>
    <w:rsid w:val="002D42F9"/>
    <w:rsid w:val="002D4965"/>
    <w:rsid w:val="002D53A4"/>
    <w:rsid w:val="002E65CA"/>
    <w:rsid w:val="002F03C2"/>
    <w:rsid w:val="002F04E1"/>
    <w:rsid w:val="002F1BCB"/>
    <w:rsid w:val="002F3E8C"/>
    <w:rsid w:val="00302B4F"/>
    <w:rsid w:val="0030308A"/>
    <w:rsid w:val="00305489"/>
    <w:rsid w:val="00305625"/>
    <w:rsid w:val="00305846"/>
    <w:rsid w:val="0030684B"/>
    <w:rsid w:val="00307A4D"/>
    <w:rsid w:val="00311A18"/>
    <w:rsid w:val="00321A3F"/>
    <w:rsid w:val="00325017"/>
    <w:rsid w:val="00326456"/>
    <w:rsid w:val="00330BF1"/>
    <w:rsid w:val="00336B8A"/>
    <w:rsid w:val="00341855"/>
    <w:rsid w:val="0034352B"/>
    <w:rsid w:val="003471EA"/>
    <w:rsid w:val="0035467A"/>
    <w:rsid w:val="00354B72"/>
    <w:rsid w:val="00355546"/>
    <w:rsid w:val="00360172"/>
    <w:rsid w:val="0036067B"/>
    <w:rsid w:val="003610D8"/>
    <w:rsid w:val="00361F33"/>
    <w:rsid w:val="00364502"/>
    <w:rsid w:val="00365B52"/>
    <w:rsid w:val="00366BAF"/>
    <w:rsid w:val="00367C45"/>
    <w:rsid w:val="00373365"/>
    <w:rsid w:val="00376798"/>
    <w:rsid w:val="00377F82"/>
    <w:rsid w:val="00380AD7"/>
    <w:rsid w:val="00386729"/>
    <w:rsid w:val="00386B05"/>
    <w:rsid w:val="003872EE"/>
    <w:rsid w:val="00391A80"/>
    <w:rsid w:val="00393ABA"/>
    <w:rsid w:val="003A198F"/>
    <w:rsid w:val="003A4F94"/>
    <w:rsid w:val="003A4FCE"/>
    <w:rsid w:val="003A78D7"/>
    <w:rsid w:val="003B1304"/>
    <w:rsid w:val="003B6BCD"/>
    <w:rsid w:val="003B7F57"/>
    <w:rsid w:val="003C0102"/>
    <w:rsid w:val="003C01C8"/>
    <w:rsid w:val="003C045D"/>
    <w:rsid w:val="003C1A3E"/>
    <w:rsid w:val="003C1DE0"/>
    <w:rsid w:val="003C7BEC"/>
    <w:rsid w:val="003D02EA"/>
    <w:rsid w:val="003D6820"/>
    <w:rsid w:val="003E0A7E"/>
    <w:rsid w:val="003F11F1"/>
    <w:rsid w:val="003F3138"/>
    <w:rsid w:val="003F351F"/>
    <w:rsid w:val="003F3FB7"/>
    <w:rsid w:val="00406783"/>
    <w:rsid w:val="00407275"/>
    <w:rsid w:val="00412FE7"/>
    <w:rsid w:val="00413091"/>
    <w:rsid w:val="00413A29"/>
    <w:rsid w:val="00420393"/>
    <w:rsid w:val="00421CA9"/>
    <w:rsid w:val="00433BBF"/>
    <w:rsid w:val="0044020F"/>
    <w:rsid w:val="00440904"/>
    <w:rsid w:val="00442C12"/>
    <w:rsid w:val="00443838"/>
    <w:rsid w:val="00443C02"/>
    <w:rsid w:val="00452526"/>
    <w:rsid w:val="00453474"/>
    <w:rsid w:val="004543E8"/>
    <w:rsid w:val="004668D6"/>
    <w:rsid w:val="004726E1"/>
    <w:rsid w:val="00475040"/>
    <w:rsid w:val="004762E2"/>
    <w:rsid w:val="00480AD9"/>
    <w:rsid w:val="0048525E"/>
    <w:rsid w:val="004910F6"/>
    <w:rsid w:val="00491FE0"/>
    <w:rsid w:val="00494B26"/>
    <w:rsid w:val="004A1782"/>
    <w:rsid w:val="004A1883"/>
    <w:rsid w:val="004A36E0"/>
    <w:rsid w:val="004A546E"/>
    <w:rsid w:val="004A6332"/>
    <w:rsid w:val="004B4781"/>
    <w:rsid w:val="004C0ADB"/>
    <w:rsid w:val="004C23B2"/>
    <w:rsid w:val="004C29CB"/>
    <w:rsid w:val="004D0C5E"/>
    <w:rsid w:val="004D41E1"/>
    <w:rsid w:val="004E058D"/>
    <w:rsid w:val="004E2E96"/>
    <w:rsid w:val="004E61FD"/>
    <w:rsid w:val="004E7300"/>
    <w:rsid w:val="004E7D4B"/>
    <w:rsid w:val="004F0ACC"/>
    <w:rsid w:val="004F43DE"/>
    <w:rsid w:val="004F4E78"/>
    <w:rsid w:val="004F69F3"/>
    <w:rsid w:val="00501C45"/>
    <w:rsid w:val="00503BCF"/>
    <w:rsid w:val="0050419A"/>
    <w:rsid w:val="00515134"/>
    <w:rsid w:val="00515D77"/>
    <w:rsid w:val="00516FA7"/>
    <w:rsid w:val="00517F0D"/>
    <w:rsid w:val="00520D70"/>
    <w:rsid w:val="00526D69"/>
    <w:rsid w:val="00526DEA"/>
    <w:rsid w:val="00534223"/>
    <w:rsid w:val="005451BC"/>
    <w:rsid w:val="005468D9"/>
    <w:rsid w:val="005527D7"/>
    <w:rsid w:val="00554512"/>
    <w:rsid w:val="0055465E"/>
    <w:rsid w:val="00557DC4"/>
    <w:rsid w:val="00562FCB"/>
    <w:rsid w:val="005671D0"/>
    <w:rsid w:val="005672A3"/>
    <w:rsid w:val="00571364"/>
    <w:rsid w:val="00572744"/>
    <w:rsid w:val="005770F3"/>
    <w:rsid w:val="00581ED2"/>
    <w:rsid w:val="00581FCA"/>
    <w:rsid w:val="005850E8"/>
    <w:rsid w:val="00585CC2"/>
    <w:rsid w:val="0059734C"/>
    <w:rsid w:val="005A10A5"/>
    <w:rsid w:val="005A1273"/>
    <w:rsid w:val="005A4A3D"/>
    <w:rsid w:val="005B1408"/>
    <w:rsid w:val="005B1F1B"/>
    <w:rsid w:val="005B5118"/>
    <w:rsid w:val="005C2DD4"/>
    <w:rsid w:val="005C5810"/>
    <w:rsid w:val="005C6D48"/>
    <w:rsid w:val="005D1174"/>
    <w:rsid w:val="005D2761"/>
    <w:rsid w:val="005D2D6A"/>
    <w:rsid w:val="005D4C54"/>
    <w:rsid w:val="005D5A86"/>
    <w:rsid w:val="005D745F"/>
    <w:rsid w:val="005E0874"/>
    <w:rsid w:val="005E0A5B"/>
    <w:rsid w:val="005E314A"/>
    <w:rsid w:val="005E39F3"/>
    <w:rsid w:val="005E5961"/>
    <w:rsid w:val="005F0397"/>
    <w:rsid w:val="005F0713"/>
    <w:rsid w:val="005F0ADF"/>
    <w:rsid w:val="005F1B6E"/>
    <w:rsid w:val="005F401B"/>
    <w:rsid w:val="005F4E0B"/>
    <w:rsid w:val="005F5B44"/>
    <w:rsid w:val="005F5B4A"/>
    <w:rsid w:val="005F6354"/>
    <w:rsid w:val="005F6F41"/>
    <w:rsid w:val="006023C1"/>
    <w:rsid w:val="00602979"/>
    <w:rsid w:val="00602F41"/>
    <w:rsid w:val="006037B9"/>
    <w:rsid w:val="00611376"/>
    <w:rsid w:val="00611602"/>
    <w:rsid w:val="00613EA2"/>
    <w:rsid w:val="00615BCB"/>
    <w:rsid w:val="006174D4"/>
    <w:rsid w:val="00624FD6"/>
    <w:rsid w:val="00625B84"/>
    <w:rsid w:val="006270C2"/>
    <w:rsid w:val="00635A88"/>
    <w:rsid w:val="00637A5D"/>
    <w:rsid w:val="00641496"/>
    <w:rsid w:val="00643227"/>
    <w:rsid w:val="006439BA"/>
    <w:rsid w:val="00643DDF"/>
    <w:rsid w:val="00644D8C"/>
    <w:rsid w:val="00645CE6"/>
    <w:rsid w:val="006473AA"/>
    <w:rsid w:val="006510D5"/>
    <w:rsid w:val="00657A78"/>
    <w:rsid w:val="00660EC2"/>
    <w:rsid w:val="00666B0D"/>
    <w:rsid w:val="00666FD0"/>
    <w:rsid w:val="00673A28"/>
    <w:rsid w:val="00676CA6"/>
    <w:rsid w:val="00684C54"/>
    <w:rsid w:val="006862F3"/>
    <w:rsid w:val="00691581"/>
    <w:rsid w:val="00691AAC"/>
    <w:rsid w:val="006923CE"/>
    <w:rsid w:val="00693AC3"/>
    <w:rsid w:val="00695846"/>
    <w:rsid w:val="00697EAB"/>
    <w:rsid w:val="006B2CD0"/>
    <w:rsid w:val="006B4E14"/>
    <w:rsid w:val="006B6044"/>
    <w:rsid w:val="006B646D"/>
    <w:rsid w:val="006C3EF8"/>
    <w:rsid w:val="006C69F2"/>
    <w:rsid w:val="006C7351"/>
    <w:rsid w:val="006D0A66"/>
    <w:rsid w:val="006D6B6A"/>
    <w:rsid w:val="006E0A29"/>
    <w:rsid w:val="006E2BC4"/>
    <w:rsid w:val="006E5048"/>
    <w:rsid w:val="006E52ED"/>
    <w:rsid w:val="006E57F1"/>
    <w:rsid w:val="006F3581"/>
    <w:rsid w:val="006F5AE9"/>
    <w:rsid w:val="006F7EA7"/>
    <w:rsid w:val="00701A73"/>
    <w:rsid w:val="00702C4A"/>
    <w:rsid w:val="00705C3C"/>
    <w:rsid w:val="00716842"/>
    <w:rsid w:val="00717E30"/>
    <w:rsid w:val="00717FA2"/>
    <w:rsid w:val="00724A22"/>
    <w:rsid w:val="007256E6"/>
    <w:rsid w:val="0073251A"/>
    <w:rsid w:val="007346C6"/>
    <w:rsid w:val="0073470B"/>
    <w:rsid w:val="00734C4F"/>
    <w:rsid w:val="007355A9"/>
    <w:rsid w:val="0074169B"/>
    <w:rsid w:val="007417FE"/>
    <w:rsid w:val="007453A3"/>
    <w:rsid w:val="0074583B"/>
    <w:rsid w:val="0075362F"/>
    <w:rsid w:val="00753C2C"/>
    <w:rsid w:val="00756B00"/>
    <w:rsid w:val="007570E4"/>
    <w:rsid w:val="00764A86"/>
    <w:rsid w:val="007770EA"/>
    <w:rsid w:val="007821E2"/>
    <w:rsid w:val="00783398"/>
    <w:rsid w:val="007847CB"/>
    <w:rsid w:val="00784B79"/>
    <w:rsid w:val="0078550E"/>
    <w:rsid w:val="007874EA"/>
    <w:rsid w:val="00790346"/>
    <w:rsid w:val="007A6AF4"/>
    <w:rsid w:val="007A7280"/>
    <w:rsid w:val="007B0792"/>
    <w:rsid w:val="007B1653"/>
    <w:rsid w:val="007B18BF"/>
    <w:rsid w:val="007B375D"/>
    <w:rsid w:val="007B438D"/>
    <w:rsid w:val="007B5E74"/>
    <w:rsid w:val="007B6762"/>
    <w:rsid w:val="007C2F87"/>
    <w:rsid w:val="007C4CA4"/>
    <w:rsid w:val="007D1341"/>
    <w:rsid w:val="007D3257"/>
    <w:rsid w:val="007D3F01"/>
    <w:rsid w:val="007D50D2"/>
    <w:rsid w:val="007E2BC2"/>
    <w:rsid w:val="007E3F68"/>
    <w:rsid w:val="007E59B7"/>
    <w:rsid w:val="007F1230"/>
    <w:rsid w:val="007F3525"/>
    <w:rsid w:val="008003C5"/>
    <w:rsid w:val="008025EB"/>
    <w:rsid w:val="00807151"/>
    <w:rsid w:val="00813B84"/>
    <w:rsid w:val="0081513B"/>
    <w:rsid w:val="00820FF6"/>
    <w:rsid w:val="008241DE"/>
    <w:rsid w:val="008248CE"/>
    <w:rsid w:val="00830B00"/>
    <w:rsid w:val="008318F2"/>
    <w:rsid w:val="00835711"/>
    <w:rsid w:val="00837FB3"/>
    <w:rsid w:val="00843EC7"/>
    <w:rsid w:val="0085076B"/>
    <w:rsid w:val="00850F96"/>
    <w:rsid w:val="00854B81"/>
    <w:rsid w:val="0085548C"/>
    <w:rsid w:val="00855BD3"/>
    <w:rsid w:val="0085639D"/>
    <w:rsid w:val="00857AEE"/>
    <w:rsid w:val="00857F69"/>
    <w:rsid w:val="00863C72"/>
    <w:rsid w:val="00865A5E"/>
    <w:rsid w:val="00871CCB"/>
    <w:rsid w:val="00876734"/>
    <w:rsid w:val="00876E4D"/>
    <w:rsid w:val="0088053D"/>
    <w:rsid w:val="00880D4C"/>
    <w:rsid w:val="008829E7"/>
    <w:rsid w:val="008860EF"/>
    <w:rsid w:val="00887489"/>
    <w:rsid w:val="008907F5"/>
    <w:rsid w:val="00893218"/>
    <w:rsid w:val="008A0DBC"/>
    <w:rsid w:val="008A2853"/>
    <w:rsid w:val="008A3243"/>
    <w:rsid w:val="008A4FD2"/>
    <w:rsid w:val="008A5250"/>
    <w:rsid w:val="008A63F7"/>
    <w:rsid w:val="008A774B"/>
    <w:rsid w:val="008A7AAA"/>
    <w:rsid w:val="008B41D1"/>
    <w:rsid w:val="008B47A8"/>
    <w:rsid w:val="008B67D9"/>
    <w:rsid w:val="008C1477"/>
    <w:rsid w:val="008C1FAA"/>
    <w:rsid w:val="008C40DC"/>
    <w:rsid w:val="008C6E12"/>
    <w:rsid w:val="008D2E90"/>
    <w:rsid w:val="008D336E"/>
    <w:rsid w:val="008D6F23"/>
    <w:rsid w:val="008E2C74"/>
    <w:rsid w:val="008E34EB"/>
    <w:rsid w:val="008E4BB7"/>
    <w:rsid w:val="008E4CD3"/>
    <w:rsid w:val="008E50C7"/>
    <w:rsid w:val="008E5123"/>
    <w:rsid w:val="008E5E44"/>
    <w:rsid w:val="008E65FD"/>
    <w:rsid w:val="008F00CB"/>
    <w:rsid w:val="008F458D"/>
    <w:rsid w:val="008F5A9E"/>
    <w:rsid w:val="008F6E9E"/>
    <w:rsid w:val="00902D6F"/>
    <w:rsid w:val="00904D5B"/>
    <w:rsid w:val="009058C1"/>
    <w:rsid w:val="00906E01"/>
    <w:rsid w:val="0090745F"/>
    <w:rsid w:val="00907986"/>
    <w:rsid w:val="00907DC0"/>
    <w:rsid w:val="00910E50"/>
    <w:rsid w:val="00912D28"/>
    <w:rsid w:val="0091317E"/>
    <w:rsid w:val="00917F9F"/>
    <w:rsid w:val="00924984"/>
    <w:rsid w:val="00925A41"/>
    <w:rsid w:val="00925DF3"/>
    <w:rsid w:val="009322D1"/>
    <w:rsid w:val="00933707"/>
    <w:rsid w:val="0093745D"/>
    <w:rsid w:val="00937E06"/>
    <w:rsid w:val="00940046"/>
    <w:rsid w:val="0094693E"/>
    <w:rsid w:val="00950BB2"/>
    <w:rsid w:val="00953214"/>
    <w:rsid w:val="009572F4"/>
    <w:rsid w:val="0096031E"/>
    <w:rsid w:val="00960B53"/>
    <w:rsid w:val="00965A06"/>
    <w:rsid w:val="00967B92"/>
    <w:rsid w:val="009726FE"/>
    <w:rsid w:val="009737FD"/>
    <w:rsid w:val="0097460F"/>
    <w:rsid w:val="00982768"/>
    <w:rsid w:val="00983B48"/>
    <w:rsid w:val="009856DD"/>
    <w:rsid w:val="00990AD7"/>
    <w:rsid w:val="00995C6D"/>
    <w:rsid w:val="00996B3E"/>
    <w:rsid w:val="00996DBD"/>
    <w:rsid w:val="009A1149"/>
    <w:rsid w:val="009A1FB0"/>
    <w:rsid w:val="009B0212"/>
    <w:rsid w:val="009B25B6"/>
    <w:rsid w:val="009C0A1B"/>
    <w:rsid w:val="009D19C2"/>
    <w:rsid w:val="009D19EF"/>
    <w:rsid w:val="009D2F2A"/>
    <w:rsid w:val="009D498A"/>
    <w:rsid w:val="009D612A"/>
    <w:rsid w:val="009E02D0"/>
    <w:rsid w:val="009E2DAB"/>
    <w:rsid w:val="009E2F18"/>
    <w:rsid w:val="009E35CE"/>
    <w:rsid w:val="009E3A1C"/>
    <w:rsid w:val="009E3E0F"/>
    <w:rsid w:val="009E7CD2"/>
    <w:rsid w:val="009F1386"/>
    <w:rsid w:val="009F1BA8"/>
    <w:rsid w:val="009F32DC"/>
    <w:rsid w:val="009F5143"/>
    <w:rsid w:val="009F5356"/>
    <w:rsid w:val="009F5761"/>
    <w:rsid w:val="009F606C"/>
    <w:rsid w:val="009F6B1E"/>
    <w:rsid w:val="00A02EB8"/>
    <w:rsid w:val="00A064A7"/>
    <w:rsid w:val="00A12C50"/>
    <w:rsid w:val="00A14A96"/>
    <w:rsid w:val="00A20972"/>
    <w:rsid w:val="00A24C7C"/>
    <w:rsid w:val="00A35F91"/>
    <w:rsid w:val="00A4067A"/>
    <w:rsid w:val="00A413F5"/>
    <w:rsid w:val="00A41589"/>
    <w:rsid w:val="00A43B26"/>
    <w:rsid w:val="00A44721"/>
    <w:rsid w:val="00A52EEF"/>
    <w:rsid w:val="00A57E33"/>
    <w:rsid w:val="00A66C06"/>
    <w:rsid w:val="00A66EB4"/>
    <w:rsid w:val="00A701F0"/>
    <w:rsid w:val="00A717FE"/>
    <w:rsid w:val="00A721D2"/>
    <w:rsid w:val="00A72B62"/>
    <w:rsid w:val="00A7459C"/>
    <w:rsid w:val="00A74BA4"/>
    <w:rsid w:val="00A752AA"/>
    <w:rsid w:val="00A76EEB"/>
    <w:rsid w:val="00A8162B"/>
    <w:rsid w:val="00A82871"/>
    <w:rsid w:val="00A92B33"/>
    <w:rsid w:val="00A959F1"/>
    <w:rsid w:val="00A96C73"/>
    <w:rsid w:val="00A978C2"/>
    <w:rsid w:val="00AA0054"/>
    <w:rsid w:val="00AA09E4"/>
    <w:rsid w:val="00AA0B18"/>
    <w:rsid w:val="00AA27FA"/>
    <w:rsid w:val="00AA4AB3"/>
    <w:rsid w:val="00AA799E"/>
    <w:rsid w:val="00AB0B35"/>
    <w:rsid w:val="00AC0204"/>
    <w:rsid w:val="00AC6427"/>
    <w:rsid w:val="00AC6F37"/>
    <w:rsid w:val="00AD044B"/>
    <w:rsid w:val="00AD24D9"/>
    <w:rsid w:val="00AD5519"/>
    <w:rsid w:val="00AD6E8A"/>
    <w:rsid w:val="00AE0CA5"/>
    <w:rsid w:val="00AE581E"/>
    <w:rsid w:val="00AE6567"/>
    <w:rsid w:val="00AE74EB"/>
    <w:rsid w:val="00AF015B"/>
    <w:rsid w:val="00AF2556"/>
    <w:rsid w:val="00AF2D09"/>
    <w:rsid w:val="00AF4EAF"/>
    <w:rsid w:val="00B020F7"/>
    <w:rsid w:val="00B02BF1"/>
    <w:rsid w:val="00B06246"/>
    <w:rsid w:val="00B066AF"/>
    <w:rsid w:val="00B10606"/>
    <w:rsid w:val="00B11DD9"/>
    <w:rsid w:val="00B125AF"/>
    <w:rsid w:val="00B141C0"/>
    <w:rsid w:val="00B14FAF"/>
    <w:rsid w:val="00B16027"/>
    <w:rsid w:val="00B17947"/>
    <w:rsid w:val="00B239B6"/>
    <w:rsid w:val="00B2659E"/>
    <w:rsid w:val="00B303F4"/>
    <w:rsid w:val="00B322EE"/>
    <w:rsid w:val="00B32FEF"/>
    <w:rsid w:val="00B3333C"/>
    <w:rsid w:val="00B503AA"/>
    <w:rsid w:val="00B5217A"/>
    <w:rsid w:val="00B52F5F"/>
    <w:rsid w:val="00B5318C"/>
    <w:rsid w:val="00B54BE0"/>
    <w:rsid w:val="00B6040C"/>
    <w:rsid w:val="00B6189C"/>
    <w:rsid w:val="00B668BF"/>
    <w:rsid w:val="00B7034F"/>
    <w:rsid w:val="00B70B0E"/>
    <w:rsid w:val="00B71256"/>
    <w:rsid w:val="00B7307F"/>
    <w:rsid w:val="00B77A66"/>
    <w:rsid w:val="00B83981"/>
    <w:rsid w:val="00B8559B"/>
    <w:rsid w:val="00B8594F"/>
    <w:rsid w:val="00B8693F"/>
    <w:rsid w:val="00B97107"/>
    <w:rsid w:val="00BA06B8"/>
    <w:rsid w:val="00BA1030"/>
    <w:rsid w:val="00BA27CD"/>
    <w:rsid w:val="00BA3351"/>
    <w:rsid w:val="00BA5B57"/>
    <w:rsid w:val="00BB108E"/>
    <w:rsid w:val="00BB2009"/>
    <w:rsid w:val="00BB2F0F"/>
    <w:rsid w:val="00BB44A5"/>
    <w:rsid w:val="00BC0A16"/>
    <w:rsid w:val="00BC0F47"/>
    <w:rsid w:val="00BC5A2D"/>
    <w:rsid w:val="00BD0731"/>
    <w:rsid w:val="00BD2006"/>
    <w:rsid w:val="00BD2752"/>
    <w:rsid w:val="00BD337A"/>
    <w:rsid w:val="00BD3E44"/>
    <w:rsid w:val="00BE3D0C"/>
    <w:rsid w:val="00BE5090"/>
    <w:rsid w:val="00BE6789"/>
    <w:rsid w:val="00C0076C"/>
    <w:rsid w:val="00C05C00"/>
    <w:rsid w:val="00C0680F"/>
    <w:rsid w:val="00C11BF5"/>
    <w:rsid w:val="00C123CE"/>
    <w:rsid w:val="00C23C0F"/>
    <w:rsid w:val="00C244F9"/>
    <w:rsid w:val="00C32CE8"/>
    <w:rsid w:val="00C3611A"/>
    <w:rsid w:val="00C37D6B"/>
    <w:rsid w:val="00C40755"/>
    <w:rsid w:val="00C414D5"/>
    <w:rsid w:val="00C41F7C"/>
    <w:rsid w:val="00C44DBD"/>
    <w:rsid w:val="00C45E6E"/>
    <w:rsid w:val="00C46234"/>
    <w:rsid w:val="00C47A5F"/>
    <w:rsid w:val="00C50708"/>
    <w:rsid w:val="00C54CDB"/>
    <w:rsid w:val="00C606F8"/>
    <w:rsid w:val="00C6093B"/>
    <w:rsid w:val="00C60E8A"/>
    <w:rsid w:val="00C61A49"/>
    <w:rsid w:val="00C6228B"/>
    <w:rsid w:val="00C63337"/>
    <w:rsid w:val="00C639A2"/>
    <w:rsid w:val="00C65C35"/>
    <w:rsid w:val="00C65F96"/>
    <w:rsid w:val="00C67081"/>
    <w:rsid w:val="00C71904"/>
    <w:rsid w:val="00C7529F"/>
    <w:rsid w:val="00C76E9A"/>
    <w:rsid w:val="00C775B3"/>
    <w:rsid w:val="00C77E0B"/>
    <w:rsid w:val="00C82351"/>
    <w:rsid w:val="00C824D8"/>
    <w:rsid w:val="00C82A46"/>
    <w:rsid w:val="00C86A63"/>
    <w:rsid w:val="00C876AF"/>
    <w:rsid w:val="00C90005"/>
    <w:rsid w:val="00C92C54"/>
    <w:rsid w:val="00C93788"/>
    <w:rsid w:val="00C95492"/>
    <w:rsid w:val="00C970DF"/>
    <w:rsid w:val="00CA261A"/>
    <w:rsid w:val="00CA71F1"/>
    <w:rsid w:val="00CB24D5"/>
    <w:rsid w:val="00CB254E"/>
    <w:rsid w:val="00CB2890"/>
    <w:rsid w:val="00CB326E"/>
    <w:rsid w:val="00CB6B79"/>
    <w:rsid w:val="00CC222A"/>
    <w:rsid w:val="00CC2E70"/>
    <w:rsid w:val="00CC58F3"/>
    <w:rsid w:val="00CD0DB0"/>
    <w:rsid w:val="00CD1DA5"/>
    <w:rsid w:val="00CD4807"/>
    <w:rsid w:val="00CD55E5"/>
    <w:rsid w:val="00CD5C2D"/>
    <w:rsid w:val="00CD778E"/>
    <w:rsid w:val="00CE13F0"/>
    <w:rsid w:val="00CE2A98"/>
    <w:rsid w:val="00CE4826"/>
    <w:rsid w:val="00CF260A"/>
    <w:rsid w:val="00CF283F"/>
    <w:rsid w:val="00CF30D2"/>
    <w:rsid w:val="00CF3BE7"/>
    <w:rsid w:val="00CF4893"/>
    <w:rsid w:val="00CF5513"/>
    <w:rsid w:val="00CF6769"/>
    <w:rsid w:val="00D00992"/>
    <w:rsid w:val="00D0608B"/>
    <w:rsid w:val="00D1359D"/>
    <w:rsid w:val="00D14FEF"/>
    <w:rsid w:val="00D153F4"/>
    <w:rsid w:val="00D15AFA"/>
    <w:rsid w:val="00D25758"/>
    <w:rsid w:val="00D31F00"/>
    <w:rsid w:val="00D338CC"/>
    <w:rsid w:val="00D34FEC"/>
    <w:rsid w:val="00D3750C"/>
    <w:rsid w:val="00D405D5"/>
    <w:rsid w:val="00D40DDF"/>
    <w:rsid w:val="00D42C0E"/>
    <w:rsid w:val="00D46070"/>
    <w:rsid w:val="00D542D9"/>
    <w:rsid w:val="00D54DF4"/>
    <w:rsid w:val="00D605DA"/>
    <w:rsid w:val="00D60EB4"/>
    <w:rsid w:val="00D639F4"/>
    <w:rsid w:val="00D63EDF"/>
    <w:rsid w:val="00D64FE1"/>
    <w:rsid w:val="00D74A81"/>
    <w:rsid w:val="00D74CE5"/>
    <w:rsid w:val="00D8341C"/>
    <w:rsid w:val="00D845A8"/>
    <w:rsid w:val="00D915CC"/>
    <w:rsid w:val="00D93F76"/>
    <w:rsid w:val="00D97619"/>
    <w:rsid w:val="00DA19BE"/>
    <w:rsid w:val="00DA20DB"/>
    <w:rsid w:val="00DA454E"/>
    <w:rsid w:val="00DA55CC"/>
    <w:rsid w:val="00DB55AB"/>
    <w:rsid w:val="00DB5BDD"/>
    <w:rsid w:val="00DB7FE0"/>
    <w:rsid w:val="00DC2325"/>
    <w:rsid w:val="00DC295A"/>
    <w:rsid w:val="00DC3780"/>
    <w:rsid w:val="00DC3A2D"/>
    <w:rsid w:val="00DC4F5F"/>
    <w:rsid w:val="00DC5743"/>
    <w:rsid w:val="00DC662F"/>
    <w:rsid w:val="00DC7548"/>
    <w:rsid w:val="00DD410A"/>
    <w:rsid w:val="00DD421B"/>
    <w:rsid w:val="00DE362D"/>
    <w:rsid w:val="00DE4B47"/>
    <w:rsid w:val="00DE63CE"/>
    <w:rsid w:val="00DF0FFB"/>
    <w:rsid w:val="00E0230D"/>
    <w:rsid w:val="00E0341C"/>
    <w:rsid w:val="00E04C9D"/>
    <w:rsid w:val="00E04E52"/>
    <w:rsid w:val="00E05FBB"/>
    <w:rsid w:val="00E07E00"/>
    <w:rsid w:val="00E07E6C"/>
    <w:rsid w:val="00E10693"/>
    <w:rsid w:val="00E122BD"/>
    <w:rsid w:val="00E16542"/>
    <w:rsid w:val="00E16E77"/>
    <w:rsid w:val="00E23DCD"/>
    <w:rsid w:val="00E27BEA"/>
    <w:rsid w:val="00E27FDB"/>
    <w:rsid w:val="00E3099A"/>
    <w:rsid w:val="00E31977"/>
    <w:rsid w:val="00E33338"/>
    <w:rsid w:val="00E371A0"/>
    <w:rsid w:val="00E3755B"/>
    <w:rsid w:val="00E40F16"/>
    <w:rsid w:val="00E41F46"/>
    <w:rsid w:val="00E453D4"/>
    <w:rsid w:val="00E509AB"/>
    <w:rsid w:val="00E519C9"/>
    <w:rsid w:val="00E53170"/>
    <w:rsid w:val="00E556AB"/>
    <w:rsid w:val="00E67C19"/>
    <w:rsid w:val="00E70A59"/>
    <w:rsid w:val="00E718C4"/>
    <w:rsid w:val="00E75C57"/>
    <w:rsid w:val="00E86080"/>
    <w:rsid w:val="00E9107E"/>
    <w:rsid w:val="00E93A37"/>
    <w:rsid w:val="00E947CB"/>
    <w:rsid w:val="00E951AB"/>
    <w:rsid w:val="00EA0D91"/>
    <w:rsid w:val="00EA31A3"/>
    <w:rsid w:val="00EA4CED"/>
    <w:rsid w:val="00EA7106"/>
    <w:rsid w:val="00EB10B4"/>
    <w:rsid w:val="00EB3095"/>
    <w:rsid w:val="00EB4B9E"/>
    <w:rsid w:val="00EB57F1"/>
    <w:rsid w:val="00EB6529"/>
    <w:rsid w:val="00EB73F1"/>
    <w:rsid w:val="00EC1017"/>
    <w:rsid w:val="00ED24D9"/>
    <w:rsid w:val="00ED325C"/>
    <w:rsid w:val="00ED674A"/>
    <w:rsid w:val="00EE026B"/>
    <w:rsid w:val="00EE1074"/>
    <w:rsid w:val="00EF096D"/>
    <w:rsid w:val="00EF0AA5"/>
    <w:rsid w:val="00EF1EDE"/>
    <w:rsid w:val="00EF4B9D"/>
    <w:rsid w:val="00EF4E1A"/>
    <w:rsid w:val="00F0330C"/>
    <w:rsid w:val="00F06F39"/>
    <w:rsid w:val="00F10409"/>
    <w:rsid w:val="00F176AA"/>
    <w:rsid w:val="00F247BC"/>
    <w:rsid w:val="00F342D3"/>
    <w:rsid w:val="00F37EEB"/>
    <w:rsid w:val="00F43B0B"/>
    <w:rsid w:val="00F4430F"/>
    <w:rsid w:val="00F46AB0"/>
    <w:rsid w:val="00F555EF"/>
    <w:rsid w:val="00F572FD"/>
    <w:rsid w:val="00F57B27"/>
    <w:rsid w:val="00F60042"/>
    <w:rsid w:val="00F62F2B"/>
    <w:rsid w:val="00F632A4"/>
    <w:rsid w:val="00F63EE8"/>
    <w:rsid w:val="00F734F3"/>
    <w:rsid w:val="00F74E6B"/>
    <w:rsid w:val="00F7724C"/>
    <w:rsid w:val="00F813DB"/>
    <w:rsid w:val="00F8142F"/>
    <w:rsid w:val="00F827D3"/>
    <w:rsid w:val="00F84738"/>
    <w:rsid w:val="00F9092B"/>
    <w:rsid w:val="00F90F44"/>
    <w:rsid w:val="00F94837"/>
    <w:rsid w:val="00F953C9"/>
    <w:rsid w:val="00F96828"/>
    <w:rsid w:val="00F97948"/>
    <w:rsid w:val="00FA0EA8"/>
    <w:rsid w:val="00FA18F6"/>
    <w:rsid w:val="00FA33BB"/>
    <w:rsid w:val="00FA46E2"/>
    <w:rsid w:val="00FB067F"/>
    <w:rsid w:val="00FB5031"/>
    <w:rsid w:val="00FC020C"/>
    <w:rsid w:val="00FC1A2A"/>
    <w:rsid w:val="00FC42E3"/>
    <w:rsid w:val="00FC46AE"/>
    <w:rsid w:val="00FC47B3"/>
    <w:rsid w:val="00FD53F2"/>
    <w:rsid w:val="00FE0345"/>
    <w:rsid w:val="00FE1144"/>
    <w:rsid w:val="00FE3C2E"/>
    <w:rsid w:val="00FE4ECC"/>
    <w:rsid w:val="00FE5193"/>
    <w:rsid w:val="00FE5563"/>
    <w:rsid w:val="00FE6172"/>
    <w:rsid w:val="00FE617F"/>
    <w:rsid w:val="00FE6EEE"/>
    <w:rsid w:val="00FF0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v:textbox inset="5.85pt,.7pt,5.85pt,.7pt"/>
      <o:colormenu v:ext="edit" fillcolor="none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annotation text" w:locked="0"/>
    <w:lsdException w:name="header" w:locked="0"/>
    <w:lsdException w:name="footer" w:locked="0"/>
    <w:lsdException w:name="caption" w:locked="0" w:uiPriority="35" w:qFormat="1"/>
    <w:lsdException w:name="annotation reference" w:locked="0"/>
    <w:lsdException w:name="Title" w:locked="0" w:semiHidden="0" w:uiPriority="10" w:unhideWhenUsed="0"/>
    <w:lsdException w:name="Default Paragraph Font" w:locked="0" w:uiPriority="1"/>
    <w:lsdException w:name="Body Text" w:uiPriority="0"/>
    <w:lsdException w:name="Subtitle" w:locked="0" w:semiHidden="0" w:uiPriority="11" w:unhideWhenUsed="0" w:qFormat="1"/>
    <w:lsdException w:name="Hyperlink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HTML Code" w:uiPriority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a">
    <w:name w:val="Normal"/>
    <w:qFormat/>
    <w:rsid w:val="00275FBA"/>
    <w:pPr>
      <w:widowControl w:val="0"/>
      <w:spacing w:line="320" w:lineRule="exact"/>
      <w:ind w:leftChars="400" w:left="40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locked/>
    <w:rsid w:val="00206E06"/>
    <w:pPr>
      <w:keepNext/>
      <w:numPr>
        <w:numId w:val="6"/>
      </w:numPr>
      <w:pBdr>
        <w:top w:val="single" w:sz="4" w:space="1" w:color="70ADC9"/>
        <w:left w:val="single" w:sz="48" w:space="4" w:color="70ADC9"/>
        <w:bottom w:val="single" w:sz="4" w:space="1" w:color="70ADC9"/>
      </w:pBdr>
      <w:spacing w:before="180" w:afterLines="50" w:line="480" w:lineRule="exact"/>
      <w:ind w:leftChars="0" w:left="0"/>
      <w:outlineLvl w:val="0"/>
    </w:pPr>
    <w:rPr>
      <w:rFonts w:asciiTheme="majorHAnsi" w:eastAsiaTheme="majorEastAsia" w:hAnsiTheme="majorHAnsi" w:cstheme="majorBidi"/>
      <w:color w:val="70ADC9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locked/>
    <w:rsid w:val="0006070E"/>
    <w:pPr>
      <w:keepNext/>
      <w:numPr>
        <w:ilvl w:val="1"/>
        <w:numId w:val="6"/>
      </w:numPr>
      <w:spacing w:afterLines="50"/>
      <w:ind w:leftChars="0" w:left="0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B52F5F"/>
    <w:pPr>
      <w:keepNext/>
      <w:numPr>
        <w:ilvl w:val="2"/>
        <w:numId w:val="6"/>
      </w:numPr>
      <w:spacing w:afterLines="50" w:line="360" w:lineRule="exact"/>
      <w:ind w:leftChars="0" w:left="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A24C7C"/>
    <w:pPr>
      <w:keepNext/>
      <w:outlineLvl w:val="3"/>
    </w:pPr>
    <w:rPr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A24C7C"/>
    <w:pPr>
      <w:keepNext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locked/>
    <w:rsid w:val="00DC295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295A"/>
  </w:style>
  <w:style w:type="paragraph" w:styleId="a5">
    <w:name w:val="footer"/>
    <w:basedOn w:val="a"/>
    <w:link w:val="a6"/>
    <w:uiPriority w:val="99"/>
    <w:unhideWhenUsed/>
    <w:locked/>
    <w:rsid w:val="00DC29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295A"/>
  </w:style>
  <w:style w:type="paragraph" w:styleId="a7">
    <w:name w:val="Balloon Text"/>
    <w:basedOn w:val="a"/>
    <w:link w:val="a8"/>
    <w:uiPriority w:val="99"/>
    <w:semiHidden/>
    <w:unhideWhenUsed/>
    <w:locked/>
    <w:rsid w:val="00DC29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C295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link w:val="aa"/>
    <w:uiPriority w:val="1"/>
    <w:locked/>
    <w:rsid w:val="00DC295A"/>
    <w:rPr>
      <w:kern w:val="0"/>
      <w:sz w:val="22"/>
    </w:rPr>
  </w:style>
  <w:style w:type="character" w:customStyle="1" w:styleId="aa">
    <w:name w:val="行間詰め (文字)"/>
    <w:basedOn w:val="a0"/>
    <w:link w:val="a9"/>
    <w:uiPriority w:val="1"/>
    <w:rsid w:val="00DC295A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206E06"/>
    <w:rPr>
      <w:rFonts w:asciiTheme="majorHAnsi" w:eastAsiaTheme="majorEastAsia" w:hAnsiTheme="majorHAnsi" w:cstheme="majorBidi"/>
      <w:color w:val="70ADC9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06070E"/>
    <w:rPr>
      <w:sz w:val="24"/>
    </w:rPr>
  </w:style>
  <w:style w:type="character" w:customStyle="1" w:styleId="30">
    <w:name w:val="見出し 3 (文字)"/>
    <w:basedOn w:val="a0"/>
    <w:link w:val="3"/>
    <w:uiPriority w:val="9"/>
    <w:rsid w:val="00B52F5F"/>
    <w:rPr>
      <w:rFonts w:asciiTheme="majorHAnsi" w:eastAsiaTheme="majorEastAsia" w:hAnsiTheme="majorHAnsi" w:cstheme="majorBidi"/>
      <w:sz w:val="22"/>
    </w:rPr>
  </w:style>
  <w:style w:type="paragraph" w:styleId="ab">
    <w:name w:val="List Paragraph"/>
    <w:basedOn w:val="a"/>
    <w:uiPriority w:val="34"/>
    <w:qFormat/>
    <w:locked/>
    <w:rsid w:val="00FD53F2"/>
    <w:pPr>
      <w:ind w:left="840"/>
    </w:pPr>
  </w:style>
  <w:style w:type="character" w:styleId="ac">
    <w:name w:val="Placeholder Text"/>
    <w:basedOn w:val="a0"/>
    <w:uiPriority w:val="99"/>
    <w:semiHidden/>
    <w:locked/>
    <w:rsid w:val="00153BB9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locked/>
    <w:rsid w:val="00A24C7C"/>
    <w:rPr>
      <w:bCs/>
    </w:rPr>
  </w:style>
  <w:style w:type="table" w:styleId="ae">
    <w:name w:val="Table Grid"/>
    <w:basedOn w:val="a1"/>
    <w:uiPriority w:val="59"/>
    <w:locked/>
    <w:rsid w:val="003435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locked/>
    <w:rsid w:val="00B52F5F"/>
    <w:pPr>
      <w:tabs>
        <w:tab w:val="left" w:pos="2520"/>
        <w:tab w:val="left" w:leader="underscore" w:pos="8820"/>
      </w:tabs>
      <w:spacing w:beforeLines="50" w:afterLines="50"/>
      <w:ind w:hangingChars="150" w:hanging="102"/>
    </w:pPr>
    <w:rPr>
      <w:sz w:val="24"/>
    </w:rPr>
  </w:style>
  <w:style w:type="character" w:styleId="af">
    <w:name w:val="Hyperlink"/>
    <w:basedOn w:val="a0"/>
    <w:uiPriority w:val="99"/>
    <w:unhideWhenUsed/>
    <w:locked/>
    <w:rsid w:val="0034352B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locked/>
    <w:rsid w:val="00611376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locked/>
    <w:rsid w:val="00611376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611376"/>
  </w:style>
  <w:style w:type="paragraph" w:styleId="af3">
    <w:name w:val="annotation subject"/>
    <w:basedOn w:val="af1"/>
    <w:next w:val="af1"/>
    <w:link w:val="af4"/>
    <w:uiPriority w:val="99"/>
    <w:semiHidden/>
    <w:unhideWhenUsed/>
    <w:locked/>
    <w:rsid w:val="00611376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611376"/>
    <w:rPr>
      <w:b/>
      <w:bCs/>
    </w:rPr>
  </w:style>
  <w:style w:type="paragraph" w:styleId="21">
    <w:name w:val="toc 2"/>
    <w:basedOn w:val="a"/>
    <w:next w:val="a"/>
    <w:autoRedefine/>
    <w:uiPriority w:val="39"/>
    <w:unhideWhenUsed/>
    <w:locked/>
    <w:rsid w:val="0074169B"/>
    <w:pPr>
      <w:tabs>
        <w:tab w:val="left" w:pos="1418"/>
        <w:tab w:val="right" w:leader="underscore" w:pos="8931"/>
      </w:tabs>
      <w:ind w:leftChars="538" w:left="1134" w:rightChars="455" w:right="955" w:hangingChars="2" w:hanging="4"/>
    </w:pPr>
  </w:style>
  <w:style w:type="paragraph" w:styleId="31">
    <w:name w:val="toc 3"/>
    <w:basedOn w:val="a"/>
    <w:next w:val="a"/>
    <w:autoRedefine/>
    <w:uiPriority w:val="39"/>
    <w:unhideWhenUsed/>
    <w:locked/>
    <w:rsid w:val="00AA09E4"/>
    <w:pPr>
      <w:ind w:leftChars="200" w:left="420"/>
    </w:pPr>
  </w:style>
  <w:style w:type="paragraph" w:styleId="41">
    <w:name w:val="toc 4"/>
    <w:basedOn w:val="a"/>
    <w:next w:val="a"/>
    <w:autoRedefine/>
    <w:uiPriority w:val="39"/>
    <w:unhideWhenUsed/>
    <w:locked/>
    <w:rsid w:val="00AA09E4"/>
    <w:pPr>
      <w:ind w:leftChars="300" w:left="630"/>
    </w:pPr>
  </w:style>
  <w:style w:type="paragraph" w:styleId="51">
    <w:name w:val="toc 5"/>
    <w:basedOn w:val="a"/>
    <w:next w:val="a"/>
    <w:autoRedefine/>
    <w:uiPriority w:val="39"/>
    <w:unhideWhenUsed/>
    <w:locked/>
    <w:rsid w:val="00AA09E4"/>
    <w:pPr>
      <w:ind w:left="840"/>
    </w:pPr>
  </w:style>
  <w:style w:type="paragraph" w:styleId="6">
    <w:name w:val="toc 6"/>
    <w:basedOn w:val="a"/>
    <w:next w:val="a"/>
    <w:autoRedefine/>
    <w:uiPriority w:val="39"/>
    <w:unhideWhenUsed/>
    <w:locked/>
    <w:rsid w:val="00AA09E4"/>
    <w:pPr>
      <w:ind w:leftChars="500" w:left="1050"/>
    </w:pPr>
  </w:style>
  <w:style w:type="paragraph" w:styleId="7">
    <w:name w:val="toc 7"/>
    <w:basedOn w:val="a"/>
    <w:next w:val="a"/>
    <w:autoRedefine/>
    <w:uiPriority w:val="39"/>
    <w:unhideWhenUsed/>
    <w:locked/>
    <w:rsid w:val="00AA09E4"/>
    <w:pPr>
      <w:ind w:leftChars="600" w:left="1260"/>
    </w:pPr>
  </w:style>
  <w:style w:type="paragraph" w:styleId="8">
    <w:name w:val="toc 8"/>
    <w:basedOn w:val="a"/>
    <w:next w:val="a"/>
    <w:autoRedefine/>
    <w:uiPriority w:val="39"/>
    <w:unhideWhenUsed/>
    <w:locked/>
    <w:rsid w:val="00AA09E4"/>
    <w:pPr>
      <w:ind w:leftChars="700" w:left="1470"/>
    </w:pPr>
  </w:style>
  <w:style w:type="paragraph" w:styleId="9">
    <w:name w:val="toc 9"/>
    <w:basedOn w:val="a"/>
    <w:next w:val="a"/>
    <w:autoRedefine/>
    <w:uiPriority w:val="39"/>
    <w:unhideWhenUsed/>
    <w:locked/>
    <w:rsid w:val="00AA09E4"/>
    <w:pPr>
      <w:ind w:leftChars="800" w:left="1680"/>
    </w:pPr>
  </w:style>
  <w:style w:type="paragraph" w:styleId="af5">
    <w:name w:val="TOC Heading"/>
    <w:basedOn w:val="a"/>
    <w:next w:val="a"/>
    <w:uiPriority w:val="39"/>
    <w:unhideWhenUsed/>
    <w:qFormat/>
    <w:locked/>
    <w:rsid w:val="00B52F5F"/>
    <w:pPr>
      <w:spacing w:line="400" w:lineRule="exact"/>
    </w:pPr>
    <w:rPr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24C7C"/>
    <w:rPr>
      <w:bCs/>
    </w:rPr>
  </w:style>
  <w:style w:type="character" w:customStyle="1" w:styleId="50">
    <w:name w:val="見出し 5 (文字)"/>
    <w:basedOn w:val="a0"/>
    <w:link w:val="5"/>
    <w:uiPriority w:val="9"/>
    <w:semiHidden/>
    <w:rsid w:val="00A24C7C"/>
    <w:rPr>
      <w:rFonts w:asciiTheme="majorHAnsi" w:eastAsiaTheme="majorEastAsia" w:hAnsiTheme="majorHAnsi" w:cstheme="majorBidi"/>
    </w:rPr>
  </w:style>
  <w:style w:type="paragraph" w:styleId="af6">
    <w:name w:val="Title"/>
    <w:next w:val="a"/>
    <w:link w:val="af7"/>
    <w:uiPriority w:val="10"/>
    <w:locked/>
    <w:rsid w:val="000A2139"/>
    <w:pPr>
      <w:spacing w:line="800" w:lineRule="exact"/>
      <w:outlineLvl w:val="0"/>
    </w:pPr>
    <w:rPr>
      <w:rFonts w:asciiTheme="majorHAnsi" w:eastAsiaTheme="majorEastAsia" w:hAnsiTheme="majorHAnsi" w:cstheme="majorBidi"/>
      <w:color w:val="70ADC9"/>
      <w:sz w:val="72"/>
      <w:szCs w:val="32"/>
    </w:rPr>
  </w:style>
  <w:style w:type="character" w:customStyle="1" w:styleId="af7">
    <w:name w:val="表題 (文字)"/>
    <w:basedOn w:val="a0"/>
    <w:link w:val="af6"/>
    <w:uiPriority w:val="10"/>
    <w:rsid w:val="000A2139"/>
    <w:rPr>
      <w:rFonts w:asciiTheme="majorHAnsi" w:eastAsiaTheme="majorEastAsia" w:hAnsiTheme="majorHAnsi" w:cstheme="majorBidi"/>
      <w:color w:val="70ADC9"/>
      <w:sz w:val="72"/>
      <w:szCs w:val="32"/>
    </w:rPr>
  </w:style>
  <w:style w:type="paragraph" w:styleId="af8">
    <w:name w:val="Subtitle"/>
    <w:basedOn w:val="a"/>
    <w:next w:val="a"/>
    <w:link w:val="af9"/>
    <w:uiPriority w:val="11"/>
    <w:qFormat/>
    <w:locked/>
    <w:rsid w:val="00B52F5F"/>
    <w:pPr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9">
    <w:name w:val="副題 (文字)"/>
    <w:basedOn w:val="a0"/>
    <w:link w:val="af8"/>
    <w:uiPriority w:val="11"/>
    <w:rsid w:val="00B52F5F"/>
    <w:rPr>
      <w:rFonts w:asciiTheme="majorHAnsi" w:eastAsiaTheme="majorEastAsia" w:hAnsiTheme="majorHAnsi" w:cstheme="majorBidi"/>
      <w:sz w:val="24"/>
      <w:szCs w:val="24"/>
    </w:rPr>
  </w:style>
  <w:style w:type="paragraph" w:customStyle="1" w:styleId="afa">
    <w:name w:val="タイトル"/>
    <w:basedOn w:val="a"/>
    <w:link w:val="afb"/>
    <w:qFormat/>
    <w:locked/>
    <w:rsid w:val="002F1BCB"/>
    <w:pPr>
      <w:spacing w:line="840" w:lineRule="exact"/>
      <w:ind w:leftChars="0" w:left="0"/>
    </w:pPr>
    <w:rPr>
      <w:rFonts w:ascii="メイリオ" w:eastAsia="メイリオ" w:hAnsi="メイリオ" w:cs="メイリオ"/>
      <w:color w:val="70ADC9"/>
      <w:sz w:val="72"/>
      <w:szCs w:val="72"/>
    </w:rPr>
  </w:style>
  <w:style w:type="character" w:customStyle="1" w:styleId="afb">
    <w:name w:val="タイトル (文字)"/>
    <w:basedOn w:val="a0"/>
    <w:link w:val="afa"/>
    <w:rsid w:val="002F1BCB"/>
    <w:rPr>
      <w:rFonts w:ascii="メイリオ" w:eastAsia="メイリオ" w:hAnsi="メイリオ" w:cs="メイリオ"/>
      <w:color w:val="70ADC9"/>
      <w:sz w:val="72"/>
      <w:szCs w:val="72"/>
    </w:rPr>
  </w:style>
  <w:style w:type="character" w:styleId="HTML">
    <w:name w:val="HTML Code"/>
    <w:locked/>
    <w:rsid w:val="004F69F3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apple-converted-space">
    <w:name w:val="apple-converted-space"/>
    <w:basedOn w:val="a0"/>
    <w:rsid w:val="004F69F3"/>
  </w:style>
  <w:style w:type="paragraph" w:styleId="afc">
    <w:name w:val="Body Text"/>
    <w:basedOn w:val="a"/>
    <w:link w:val="afd"/>
    <w:locked/>
    <w:rsid w:val="00F37EEB"/>
    <w:pPr>
      <w:spacing w:beforeLines="100" w:line="240" w:lineRule="auto"/>
      <w:ind w:leftChars="0" w:left="0"/>
    </w:pPr>
    <w:rPr>
      <w:rFonts w:ascii="Century" w:eastAsia="ＭＳ 明朝" w:hAnsi="Century" w:cs="Times New Roman"/>
      <w:szCs w:val="24"/>
    </w:rPr>
  </w:style>
  <w:style w:type="character" w:customStyle="1" w:styleId="afd">
    <w:name w:val="本文 (文字)"/>
    <w:basedOn w:val="a0"/>
    <w:link w:val="afc"/>
    <w:rsid w:val="00F37EEB"/>
    <w:rPr>
      <w:rFonts w:ascii="Century" w:eastAsia="ＭＳ 明朝" w:hAnsi="Century" w:cs="Times New Roman"/>
      <w:szCs w:val="24"/>
    </w:rPr>
  </w:style>
  <w:style w:type="paragraph" w:customStyle="1" w:styleId="afe">
    <w:name w:val="ソースコード"/>
    <w:rsid w:val="00F37EEB"/>
    <w:pPr>
      <w:spacing w:before="100" w:beforeAutospacing="1" w:after="100" w:afterAutospacing="1"/>
    </w:pPr>
    <w:rPr>
      <w:rFonts w:ascii="Lucida Console" w:eastAsia="ＭＳ 明朝" w:hAnsi="Lucida Console" w:cs="Times New Roman"/>
      <w:szCs w:val="24"/>
    </w:rPr>
  </w:style>
  <w:style w:type="paragraph" w:styleId="aff">
    <w:name w:val="Body Text Indent"/>
    <w:basedOn w:val="a"/>
    <w:link w:val="aff0"/>
    <w:uiPriority w:val="99"/>
    <w:semiHidden/>
    <w:unhideWhenUsed/>
    <w:locked/>
    <w:rsid w:val="00F37EEB"/>
    <w:pPr>
      <w:ind w:left="851"/>
    </w:pPr>
  </w:style>
  <w:style w:type="character" w:customStyle="1" w:styleId="aff0">
    <w:name w:val="本文インデント (文字)"/>
    <w:basedOn w:val="a0"/>
    <w:link w:val="aff"/>
    <w:uiPriority w:val="99"/>
    <w:semiHidden/>
    <w:rsid w:val="00F37EEB"/>
  </w:style>
  <w:style w:type="paragraph" w:styleId="Web">
    <w:name w:val="Normal (Web)"/>
    <w:basedOn w:val="a"/>
    <w:uiPriority w:val="99"/>
    <w:semiHidden/>
    <w:unhideWhenUsed/>
    <w:locked/>
    <w:rsid w:val="00A4067A"/>
    <w:pPr>
      <w:widowControl/>
      <w:spacing w:before="100" w:beforeAutospacing="1" w:after="100" w:afterAutospacing="1" w:line="240" w:lineRule="auto"/>
      <w:ind w:leftChars="0" w:left="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red">
    <w:name w:val="red"/>
    <w:basedOn w:val="a0"/>
    <w:rsid w:val="00CF4893"/>
    <w:rPr>
      <w:color w:val="DC143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6737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0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7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8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9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Word&#12486;&#12531;&#12503;&#12524;&#12540;&#12488;\&#26481;&#20140;IT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メイリオ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52B63-5285-485B-A781-75FDABEB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東京IT_テンプレート.dotx</Template>
  <TotalTime>1721</TotalTime>
  <Pages>8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m-kurotani</dc:creator>
  <cp:lastModifiedBy>ueki</cp:lastModifiedBy>
  <cp:revision>734</cp:revision>
  <cp:lastPrinted>2015-02-19T06:17:00Z</cp:lastPrinted>
  <dcterms:created xsi:type="dcterms:W3CDTF">2013-09-17T02:45:00Z</dcterms:created>
  <dcterms:modified xsi:type="dcterms:W3CDTF">2015-02-26T05:14:00Z</dcterms:modified>
</cp:coreProperties>
</file>