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rPr>
        <w:id w:val="15299789"/>
        <w:docPartObj>
          <w:docPartGallery w:val="Cover Pages"/>
          <w:docPartUnique/>
        </w:docPartObj>
      </w:sdtPr>
      <w:sdtContent>
        <w:p w14:paraId="67D3E5DB" w14:textId="77777777" w:rsidR="00792964" w:rsidRDefault="00792964" w:rsidP="001965AE">
          <w:pPr>
            <w:ind w:firstLine="24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610CA42C" w14:textId="77777777" w:rsidR="009A6118" w:rsidRDefault="009A6118" w:rsidP="009A6118">
          <w:pPr>
            <w:pStyle w:val="afd"/>
          </w:pPr>
          <w:r>
            <w:rPr>
              <w:rFonts w:hint="eastAsia"/>
            </w:rPr>
            <w:t>チーム開発演習</w:t>
          </w:r>
        </w:p>
        <w:p w14:paraId="3D0312A3" w14:textId="77777777" w:rsidR="009A6118" w:rsidRDefault="009A6118" w:rsidP="009A6118">
          <w:pPr>
            <w:pStyle w:val="afd"/>
          </w:pPr>
          <w:r>
            <w:rPr>
              <w:rFonts w:hint="eastAsia"/>
            </w:rPr>
            <w:t>シェアードショップ</w:t>
          </w:r>
        </w:p>
        <w:p w14:paraId="39EECB36" w14:textId="77777777" w:rsidR="009A6118" w:rsidRDefault="009A6118" w:rsidP="009A6118">
          <w:pPr>
            <w:pStyle w:val="afd"/>
          </w:pPr>
          <w:r>
            <w:rPr>
              <w:rFonts w:hint="eastAsia"/>
            </w:rPr>
            <w:t>通販システム</w:t>
          </w:r>
        </w:p>
        <w:p w14:paraId="48ABC365" w14:textId="49EB49D1" w:rsidR="009A6118" w:rsidRDefault="009A6118" w:rsidP="009A6118">
          <w:pPr>
            <w:pStyle w:val="afd"/>
          </w:pPr>
          <w:r>
            <w:rPr>
              <w:rFonts w:hint="eastAsia"/>
            </w:rPr>
            <w:t>基本設計書</w:t>
          </w:r>
        </w:p>
        <w:p w14:paraId="627BC538" w14:textId="233EEAE0" w:rsidR="009A6118" w:rsidRDefault="009A6118" w:rsidP="009A6118">
          <w:pPr>
            <w:pStyle w:val="afd"/>
            <w:rPr>
              <w:rFonts w:hint="eastAsia"/>
            </w:rPr>
          </w:pPr>
          <w:r>
            <w:rPr>
              <w:rFonts w:hint="eastAsia"/>
            </w:rPr>
            <w:t>(</w:t>
          </w:r>
          <w:r>
            <w:rPr>
              <w:rFonts w:hint="eastAsia"/>
            </w:rPr>
            <w:t>変更・追加分</w:t>
          </w:r>
          <w:r>
            <w:rPr>
              <w:rFonts w:hint="eastAsia"/>
            </w:rPr>
            <w:t>)</w:t>
          </w:r>
        </w:p>
        <w:p w14:paraId="5E58CE3F" w14:textId="13C2F470" w:rsidR="00792964" w:rsidRDefault="00792964" w:rsidP="009A6118">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p w14:paraId="275F3649" w14:textId="77777777" w:rsidR="00792964" w:rsidRPr="00753C2C" w:rsidRDefault="00792964" w:rsidP="00B52F5F">
          <w:pPr>
            <w:ind w:left="840"/>
            <w:rPr>
              <w:rFonts w:ascii="メイリオ" w:eastAsia="メイリオ" w:hAnsi="メイリオ" w:cs="メイリオ"/>
            </w:rPr>
          </w:pPr>
        </w:p>
        <w:p w14:paraId="0AB25EA9" w14:textId="77777777" w:rsidR="00122561" w:rsidRDefault="00122561">
          <w:pPr>
            <w:widowControl/>
            <w:rPr>
              <w:sz w:val="24"/>
            </w:rPr>
          </w:pPr>
          <w:r>
            <w:br w:type="page"/>
          </w:r>
        </w:p>
        <w:p w14:paraId="77E623D7" w14:textId="77777777" w:rsidR="00792964" w:rsidRPr="005872CC" w:rsidRDefault="00792964" w:rsidP="007E16E5">
          <w:pPr>
            <w:pStyle w:val="12"/>
            <w:spacing w:before="180" w:after="180"/>
            <w:ind w:left="180" w:right="180"/>
          </w:pPr>
        </w:p>
        <w:sdt>
          <w:sdtPr>
            <w:rPr>
              <w:sz w:val="21"/>
              <w:lang w:val="ja-JP"/>
            </w:rPr>
            <w:id w:val="1043321754"/>
            <w:docPartObj>
              <w:docPartGallery w:val="Table of Contents"/>
              <w:docPartUnique/>
            </w:docPartObj>
          </w:sdtPr>
          <w:sdtEndPr>
            <w:rPr>
              <w:rFonts w:eastAsia="游ゴシック Medium" w:cstheme="minorBidi"/>
              <w:b/>
              <w:bCs/>
              <w:noProof w:val="0"/>
              <w:color w:val="000000" w:themeColor="text1"/>
              <w:sz w:val="18"/>
              <w:szCs w:val="21"/>
            </w:rPr>
          </w:sdtEndPr>
          <w:sdtContent>
            <w:p w14:paraId="52F9D844" w14:textId="77777777" w:rsidR="00122561" w:rsidRDefault="00122561">
              <w:pPr>
                <w:pStyle w:val="af8"/>
                <w:spacing w:before="360"/>
                <w:ind w:firstLine="210"/>
              </w:pPr>
              <w:r>
                <w:rPr>
                  <w:rFonts w:hint="eastAsia"/>
                  <w:lang w:val="ja-JP"/>
                </w:rPr>
                <w:t>目次</w:t>
              </w:r>
            </w:p>
            <w:p w14:paraId="1D42881D" w14:textId="2055B8FE" w:rsidR="00984A1F" w:rsidRDefault="002D6A6A">
              <w:pPr>
                <w:pStyle w:val="12"/>
                <w:spacing w:before="180" w:after="180"/>
                <w:ind w:left="180" w:right="180"/>
                <w:rPr>
                  <w:sz w:val="21"/>
                  <w:szCs w:val="22"/>
                </w:rPr>
              </w:pPr>
              <w:r>
                <w:rPr>
                  <w:b w:val="0"/>
                  <w:sz w:val="24"/>
                </w:rPr>
                <w:fldChar w:fldCharType="begin"/>
              </w:r>
              <w:r w:rsidR="00122561">
                <w:instrText xml:space="preserve"> TOC \o "1-3" \h \z \u </w:instrText>
              </w:r>
              <w:r>
                <w:rPr>
                  <w:b w:val="0"/>
                  <w:sz w:val="24"/>
                </w:rPr>
                <w:fldChar w:fldCharType="separate"/>
              </w:r>
              <w:hyperlink w:anchor="_Toc100560709" w:history="1">
                <w:r w:rsidR="00984A1F" w:rsidRPr="003721F5">
                  <w:rPr>
                    <w:rStyle w:val="af2"/>
                  </w:rPr>
                  <w:t>１ はじめに</w:t>
                </w:r>
                <w:r w:rsidR="00984A1F">
                  <w:rPr>
                    <w:webHidden/>
                  </w:rPr>
                  <w:tab/>
                </w:r>
                <w:r w:rsidR="00984A1F">
                  <w:rPr>
                    <w:webHidden/>
                  </w:rPr>
                  <w:tab/>
                </w:r>
                <w:r w:rsidR="00984A1F">
                  <w:rPr>
                    <w:webHidden/>
                  </w:rPr>
                  <w:fldChar w:fldCharType="begin"/>
                </w:r>
                <w:r w:rsidR="00984A1F">
                  <w:rPr>
                    <w:webHidden/>
                  </w:rPr>
                  <w:instrText xml:space="preserve"> PAGEREF _Toc100560709 \h </w:instrText>
                </w:r>
                <w:r w:rsidR="00984A1F">
                  <w:rPr>
                    <w:webHidden/>
                  </w:rPr>
                </w:r>
                <w:r w:rsidR="00984A1F">
                  <w:rPr>
                    <w:webHidden/>
                  </w:rPr>
                  <w:fldChar w:fldCharType="separate"/>
                </w:r>
                <w:r w:rsidR="00984A1F">
                  <w:rPr>
                    <w:webHidden/>
                  </w:rPr>
                  <w:t>2</w:t>
                </w:r>
                <w:r w:rsidR="00984A1F">
                  <w:rPr>
                    <w:webHidden/>
                  </w:rPr>
                  <w:fldChar w:fldCharType="end"/>
                </w:r>
              </w:hyperlink>
            </w:p>
            <w:p w14:paraId="1C6C87F2" w14:textId="0FE73557" w:rsidR="00984A1F" w:rsidRDefault="00000000">
              <w:pPr>
                <w:pStyle w:val="12"/>
                <w:spacing w:before="180" w:after="180"/>
                <w:ind w:left="180" w:right="180"/>
                <w:rPr>
                  <w:sz w:val="21"/>
                  <w:szCs w:val="22"/>
                </w:rPr>
              </w:pPr>
              <w:hyperlink w:anchor="_Toc100560710" w:history="1">
                <w:r w:rsidR="00984A1F" w:rsidRPr="003721F5">
                  <w:rPr>
                    <w:rStyle w:val="af2"/>
                  </w:rPr>
                  <w:t>２ 通販システムの変更・追加による業務への影響</w:t>
                </w:r>
                <w:r w:rsidR="00984A1F">
                  <w:rPr>
                    <w:webHidden/>
                  </w:rPr>
                  <w:tab/>
                </w:r>
                <w:r w:rsidR="00984A1F">
                  <w:rPr>
                    <w:webHidden/>
                  </w:rPr>
                  <w:fldChar w:fldCharType="begin"/>
                </w:r>
                <w:r w:rsidR="00984A1F">
                  <w:rPr>
                    <w:webHidden/>
                  </w:rPr>
                  <w:instrText xml:space="preserve"> PAGEREF _Toc100560710 \h </w:instrText>
                </w:r>
                <w:r w:rsidR="00984A1F">
                  <w:rPr>
                    <w:webHidden/>
                  </w:rPr>
                </w:r>
                <w:r w:rsidR="00984A1F">
                  <w:rPr>
                    <w:webHidden/>
                  </w:rPr>
                  <w:fldChar w:fldCharType="separate"/>
                </w:r>
                <w:r w:rsidR="00984A1F">
                  <w:rPr>
                    <w:webHidden/>
                  </w:rPr>
                  <w:t>3</w:t>
                </w:r>
                <w:r w:rsidR="00984A1F">
                  <w:rPr>
                    <w:webHidden/>
                  </w:rPr>
                  <w:fldChar w:fldCharType="end"/>
                </w:r>
              </w:hyperlink>
            </w:p>
            <w:p w14:paraId="0AA811DE" w14:textId="0BD85AAD" w:rsidR="00984A1F" w:rsidRDefault="00000000">
              <w:pPr>
                <w:pStyle w:val="12"/>
                <w:spacing w:before="180" w:after="180"/>
                <w:ind w:left="180" w:right="180"/>
                <w:rPr>
                  <w:sz w:val="21"/>
                  <w:szCs w:val="22"/>
                </w:rPr>
              </w:pPr>
              <w:hyperlink w:anchor="_Toc100560711" w:history="1">
                <w:r w:rsidR="00984A1F" w:rsidRPr="003721F5">
                  <w:rPr>
                    <w:rStyle w:val="af2"/>
                  </w:rPr>
                  <w:t>３ ユーザインターフェイス設計の変更・追加内容</w:t>
                </w:r>
                <w:r w:rsidR="00984A1F">
                  <w:rPr>
                    <w:webHidden/>
                  </w:rPr>
                  <w:tab/>
                </w:r>
                <w:r w:rsidR="00984A1F">
                  <w:rPr>
                    <w:webHidden/>
                  </w:rPr>
                  <w:fldChar w:fldCharType="begin"/>
                </w:r>
                <w:r w:rsidR="00984A1F">
                  <w:rPr>
                    <w:webHidden/>
                  </w:rPr>
                  <w:instrText xml:space="preserve"> PAGEREF _Toc100560711 \h </w:instrText>
                </w:r>
                <w:r w:rsidR="00984A1F">
                  <w:rPr>
                    <w:webHidden/>
                  </w:rPr>
                </w:r>
                <w:r w:rsidR="00984A1F">
                  <w:rPr>
                    <w:webHidden/>
                  </w:rPr>
                  <w:fldChar w:fldCharType="separate"/>
                </w:r>
                <w:r w:rsidR="00984A1F">
                  <w:rPr>
                    <w:webHidden/>
                  </w:rPr>
                  <w:t>3</w:t>
                </w:r>
                <w:r w:rsidR="00984A1F">
                  <w:rPr>
                    <w:webHidden/>
                  </w:rPr>
                  <w:fldChar w:fldCharType="end"/>
                </w:r>
              </w:hyperlink>
            </w:p>
            <w:p w14:paraId="6CC21D4B" w14:textId="60A52705" w:rsidR="00984A1F" w:rsidRDefault="00000000">
              <w:pPr>
                <w:pStyle w:val="21"/>
                <w:rPr>
                  <w:noProof/>
                  <w:szCs w:val="22"/>
                </w:rPr>
              </w:pPr>
              <w:hyperlink w:anchor="_Toc100560712" w:history="1">
                <w:r w:rsidR="00984A1F" w:rsidRPr="003721F5">
                  <w:rPr>
                    <w:rStyle w:val="af2"/>
                    <w:noProof/>
                  </w:rPr>
                  <w:t>３-１ 画面体系図の変更・追加内容</w:t>
                </w:r>
                <w:r w:rsidR="00984A1F">
                  <w:rPr>
                    <w:noProof/>
                    <w:webHidden/>
                  </w:rPr>
                  <w:tab/>
                </w:r>
                <w:r w:rsidR="00984A1F">
                  <w:rPr>
                    <w:noProof/>
                    <w:webHidden/>
                  </w:rPr>
                  <w:fldChar w:fldCharType="begin"/>
                </w:r>
                <w:r w:rsidR="00984A1F">
                  <w:rPr>
                    <w:noProof/>
                    <w:webHidden/>
                  </w:rPr>
                  <w:instrText xml:space="preserve"> PAGEREF _Toc100560712 \h </w:instrText>
                </w:r>
                <w:r w:rsidR="00984A1F">
                  <w:rPr>
                    <w:noProof/>
                    <w:webHidden/>
                  </w:rPr>
                </w:r>
                <w:r w:rsidR="00984A1F">
                  <w:rPr>
                    <w:noProof/>
                    <w:webHidden/>
                  </w:rPr>
                  <w:fldChar w:fldCharType="separate"/>
                </w:r>
                <w:r w:rsidR="00984A1F">
                  <w:rPr>
                    <w:noProof/>
                    <w:webHidden/>
                  </w:rPr>
                  <w:t>3</w:t>
                </w:r>
                <w:r w:rsidR="00984A1F">
                  <w:rPr>
                    <w:noProof/>
                    <w:webHidden/>
                  </w:rPr>
                  <w:fldChar w:fldCharType="end"/>
                </w:r>
              </w:hyperlink>
            </w:p>
            <w:p w14:paraId="6DEAABCF" w14:textId="7F186970" w:rsidR="00984A1F" w:rsidRDefault="00000000">
              <w:pPr>
                <w:pStyle w:val="21"/>
                <w:rPr>
                  <w:noProof/>
                  <w:szCs w:val="22"/>
                </w:rPr>
              </w:pPr>
              <w:hyperlink w:anchor="_Toc100560713" w:history="1">
                <w:r w:rsidR="00984A1F" w:rsidRPr="003721F5">
                  <w:rPr>
                    <w:rStyle w:val="af2"/>
                    <w:noProof/>
                  </w:rPr>
                  <w:t>３-２ 画面遷移図の追加・変更内容</w:t>
                </w:r>
                <w:r w:rsidR="00984A1F">
                  <w:rPr>
                    <w:noProof/>
                    <w:webHidden/>
                  </w:rPr>
                  <w:tab/>
                </w:r>
                <w:r w:rsidR="00984A1F">
                  <w:rPr>
                    <w:noProof/>
                    <w:webHidden/>
                  </w:rPr>
                  <w:fldChar w:fldCharType="begin"/>
                </w:r>
                <w:r w:rsidR="00984A1F">
                  <w:rPr>
                    <w:noProof/>
                    <w:webHidden/>
                  </w:rPr>
                  <w:instrText xml:space="preserve"> PAGEREF _Toc100560713 \h </w:instrText>
                </w:r>
                <w:r w:rsidR="00984A1F">
                  <w:rPr>
                    <w:noProof/>
                    <w:webHidden/>
                  </w:rPr>
                </w:r>
                <w:r w:rsidR="00984A1F">
                  <w:rPr>
                    <w:noProof/>
                    <w:webHidden/>
                  </w:rPr>
                  <w:fldChar w:fldCharType="separate"/>
                </w:r>
                <w:r w:rsidR="00984A1F">
                  <w:rPr>
                    <w:noProof/>
                    <w:webHidden/>
                  </w:rPr>
                  <w:t>3</w:t>
                </w:r>
                <w:r w:rsidR="00984A1F">
                  <w:rPr>
                    <w:noProof/>
                    <w:webHidden/>
                  </w:rPr>
                  <w:fldChar w:fldCharType="end"/>
                </w:r>
              </w:hyperlink>
            </w:p>
            <w:p w14:paraId="5ECE1976" w14:textId="047370D4" w:rsidR="00984A1F" w:rsidRDefault="00000000">
              <w:pPr>
                <w:pStyle w:val="21"/>
                <w:rPr>
                  <w:noProof/>
                  <w:szCs w:val="22"/>
                </w:rPr>
              </w:pPr>
              <w:hyperlink w:anchor="_Toc100560714" w:history="1">
                <w:r w:rsidR="00984A1F" w:rsidRPr="003721F5">
                  <w:rPr>
                    <w:rStyle w:val="af2"/>
                    <w:noProof/>
                  </w:rPr>
                  <w:t>３-３ 画面基本構成の変更・追加内容</w:t>
                </w:r>
                <w:r w:rsidR="00984A1F">
                  <w:rPr>
                    <w:noProof/>
                    <w:webHidden/>
                  </w:rPr>
                  <w:tab/>
                </w:r>
                <w:r w:rsidR="00984A1F">
                  <w:rPr>
                    <w:noProof/>
                    <w:webHidden/>
                  </w:rPr>
                  <w:fldChar w:fldCharType="begin"/>
                </w:r>
                <w:r w:rsidR="00984A1F">
                  <w:rPr>
                    <w:noProof/>
                    <w:webHidden/>
                  </w:rPr>
                  <w:instrText xml:space="preserve"> PAGEREF _Toc100560714 \h </w:instrText>
                </w:r>
                <w:r w:rsidR="00984A1F">
                  <w:rPr>
                    <w:noProof/>
                    <w:webHidden/>
                  </w:rPr>
                </w:r>
                <w:r w:rsidR="00984A1F">
                  <w:rPr>
                    <w:noProof/>
                    <w:webHidden/>
                  </w:rPr>
                  <w:fldChar w:fldCharType="separate"/>
                </w:r>
                <w:r w:rsidR="00984A1F">
                  <w:rPr>
                    <w:noProof/>
                    <w:webHidden/>
                  </w:rPr>
                  <w:t>4</w:t>
                </w:r>
                <w:r w:rsidR="00984A1F">
                  <w:rPr>
                    <w:noProof/>
                    <w:webHidden/>
                  </w:rPr>
                  <w:fldChar w:fldCharType="end"/>
                </w:r>
              </w:hyperlink>
            </w:p>
            <w:p w14:paraId="23B3A80C" w14:textId="404657DD" w:rsidR="00984A1F" w:rsidRDefault="00000000">
              <w:pPr>
                <w:pStyle w:val="21"/>
                <w:rPr>
                  <w:noProof/>
                  <w:szCs w:val="22"/>
                </w:rPr>
              </w:pPr>
              <w:hyperlink w:anchor="_Toc100560715" w:history="1">
                <w:r w:rsidR="00984A1F" w:rsidRPr="003721F5">
                  <w:rPr>
                    <w:rStyle w:val="af2"/>
                    <w:noProof/>
                  </w:rPr>
                  <w:t>３-４ 画面詳細の変更・追加内容</w:t>
                </w:r>
                <w:r w:rsidR="00984A1F">
                  <w:rPr>
                    <w:noProof/>
                    <w:webHidden/>
                  </w:rPr>
                  <w:tab/>
                </w:r>
                <w:r w:rsidR="00984A1F">
                  <w:rPr>
                    <w:noProof/>
                    <w:webHidden/>
                  </w:rPr>
                  <w:fldChar w:fldCharType="begin"/>
                </w:r>
                <w:r w:rsidR="00984A1F">
                  <w:rPr>
                    <w:noProof/>
                    <w:webHidden/>
                  </w:rPr>
                  <w:instrText xml:space="preserve"> PAGEREF _Toc100560715 \h </w:instrText>
                </w:r>
                <w:r w:rsidR="00984A1F">
                  <w:rPr>
                    <w:noProof/>
                    <w:webHidden/>
                  </w:rPr>
                </w:r>
                <w:r w:rsidR="00984A1F">
                  <w:rPr>
                    <w:noProof/>
                    <w:webHidden/>
                  </w:rPr>
                  <w:fldChar w:fldCharType="separate"/>
                </w:r>
                <w:r w:rsidR="00984A1F">
                  <w:rPr>
                    <w:noProof/>
                    <w:webHidden/>
                  </w:rPr>
                  <w:t>4</w:t>
                </w:r>
                <w:r w:rsidR="00984A1F">
                  <w:rPr>
                    <w:noProof/>
                    <w:webHidden/>
                  </w:rPr>
                  <w:fldChar w:fldCharType="end"/>
                </w:r>
              </w:hyperlink>
            </w:p>
            <w:p w14:paraId="3E42A894" w14:textId="197E6383" w:rsidR="00984A1F" w:rsidRDefault="00000000">
              <w:pPr>
                <w:pStyle w:val="21"/>
                <w:rPr>
                  <w:noProof/>
                  <w:szCs w:val="22"/>
                </w:rPr>
              </w:pPr>
              <w:hyperlink w:anchor="_Toc100560716" w:history="1">
                <w:r w:rsidR="00984A1F" w:rsidRPr="003721F5">
                  <w:rPr>
                    <w:rStyle w:val="af2"/>
                    <w:noProof/>
                  </w:rPr>
                  <w:t>３-５ 入出力情報の変更・追加内容</w:t>
                </w:r>
                <w:r w:rsidR="00984A1F">
                  <w:rPr>
                    <w:noProof/>
                    <w:webHidden/>
                  </w:rPr>
                  <w:tab/>
                </w:r>
                <w:r w:rsidR="00984A1F">
                  <w:rPr>
                    <w:noProof/>
                    <w:webHidden/>
                  </w:rPr>
                  <w:fldChar w:fldCharType="begin"/>
                </w:r>
                <w:r w:rsidR="00984A1F">
                  <w:rPr>
                    <w:noProof/>
                    <w:webHidden/>
                  </w:rPr>
                  <w:instrText xml:space="preserve"> PAGEREF _Toc100560716 \h </w:instrText>
                </w:r>
                <w:r w:rsidR="00984A1F">
                  <w:rPr>
                    <w:noProof/>
                    <w:webHidden/>
                  </w:rPr>
                </w:r>
                <w:r w:rsidR="00984A1F">
                  <w:rPr>
                    <w:noProof/>
                    <w:webHidden/>
                  </w:rPr>
                  <w:fldChar w:fldCharType="separate"/>
                </w:r>
                <w:r w:rsidR="00984A1F">
                  <w:rPr>
                    <w:noProof/>
                    <w:webHidden/>
                  </w:rPr>
                  <w:t>5</w:t>
                </w:r>
                <w:r w:rsidR="00984A1F">
                  <w:rPr>
                    <w:noProof/>
                    <w:webHidden/>
                  </w:rPr>
                  <w:fldChar w:fldCharType="end"/>
                </w:r>
              </w:hyperlink>
            </w:p>
            <w:p w14:paraId="1E4A15E7" w14:textId="1EBCAB07" w:rsidR="00984A1F" w:rsidRDefault="00000000">
              <w:pPr>
                <w:pStyle w:val="12"/>
                <w:spacing w:before="180" w:after="180"/>
                <w:ind w:left="180" w:right="180"/>
                <w:rPr>
                  <w:sz w:val="21"/>
                  <w:szCs w:val="22"/>
                </w:rPr>
              </w:pPr>
              <w:hyperlink w:anchor="_Toc100560717" w:history="1">
                <w:r w:rsidR="00984A1F" w:rsidRPr="003721F5">
                  <w:rPr>
                    <w:rStyle w:val="af2"/>
                  </w:rPr>
                  <w:t>４ 通販システムの機能概要の変更・追加</w:t>
                </w:r>
                <w:r w:rsidR="00984A1F">
                  <w:rPr>
                    <w:webHidden/>
                  </w:rPr>
                  <w:tab/>
                </w:r>
                <w:r w:rsidR="00984A1F">
                  <w:rPr>
                    <w:webHidden/>
                  </w:rPr>
                  <w:fldChar w:fldCharType="begin"/>
                </w:r>
                <w:r w:rsidR="00984A1F">
                  <w:rPr>
                    <w:webHidden/>
                  </w:rPr>
                  <w:instrText xml:space="preserve"> PAGEREF _Toc100560717 \h </w:instrText>
                </w:r>
                <w:r w:rsidR="00984A1F">
                  <w:rPr>
                    <w:webHidden/>
                  </w:rPr>
                </w:r>
                <w:r w:rsidR="00984A1F">
                  <w:rPr>
                    <w:webHidden/>
                  </w:rPr>
                  <w:fldChar w:fldCharType="separate"/>
                </w:r>
                <w:r w:rsidR="00984A1F">
                  <w:rPr>
                    <w:webHidden/>
                  </w:rPr>
                  <w:t>6</w:t>
                </w:r>
                <w:r w:rsidR="00984A1F">
                  <w:rPr>
                    <w:webHidden/>
                  </w:rPr>
                  <w:fldChar w:fldCharType="end"/>
                </w:r>
              </w:hyperlink>
            </w:p>
            <w:p w14:paraId="1B36F41F" w14:textId="419B551A" w:rsidR="00984A1F" w:rsidRDefault="00000000">
              <w:pPr>
                <w:pStyle w:val="21"/>
                <w:rPr>
                  <w:noProof/>
                  <w:szCs w:val="22"/>
                </w:rPr>
              </w:pPr>
              <w:hyperlink w:anchor="_Toc100560718" w:history="1">
                <w:r w:rsidR="00984A1F" w:rsidRPr="003721F5">
                  <w:rPr>
                    <w:rStyle w:val="af2"/>
                    <w:noProof/>
                  </w:rPr>
                  <w:t>４-１ 機能概要の記載内容</w:t>
                </w:r>
                <w:r w:rsidR="00984A1F">
                  <w:rPr>
                    <w:noProof/>
                    <w:webHidden/>
                  </w:rPr>
                  <w:tab/>
                </w:r>
                <w:r w:rsidR="00984A1F">
                  <w:rPr>
                    <w:noProof/>
                    <w:webHidden/>
                  </w:rPr>
                  <w:fldChar w:fldCharType="begin"/>
                </w:r>
                <w:r w:rsidR="00984A1F">
                  <w:rPr>
                    <w:noProof/>
                    <w:webHidden/>
                  </w:rPr>
                  <w:instrText xml:space="preserve"> PAGEREF _Toc100560718 \h </w:instrText>
                </w:r>
                <w:r w:rsidR="00984A1F">
                  <w:rPr>
                    <w:noProof/>
                    <w:webHidden/>
                  </w:rPr>
                </w:r>
                <w:r w:rsidR="00984A1F">
                  <w:rPr>
                    <w:noProof/>
                    <w:webHidden/>
                  </w:rPr>
                  <w:fldChar w:fldCharType="separate"/>
                </w:r>
                <w:r w:rsidR="00984A1F">
                  <w:rPr>
                    <w:noProof/>
                    <w:webHidden/>
                  </w:rPr>
                  <w:t>6</w:t>
                </w:r>
                <w:r w:rsidR="00984A1F">
                  <w:rPr>
                    <w:noProof/>
                    <w:webHidden/>
                  </w:rPr>
                  <w:fldChar w:fldCharType="end"/>
                </w:r>
              </w:hyperlink>
            </w:p>
            <w:p w14:paraId="263FFB64" w14:textId="2484E20B" w:rsidR="00984A1F" w:rsidRDefault="00000000">
              <w:pPr>
                <w:pStyle w:val="21"/>
                <w:rPr>
                  <w:noProof/>
                  <w:szCs w:val="22"/>
                </w:rPr>
              </w:pPr>
              <w:hyperlink w:anchor="_Toc100560719" w:history="1">
                <w:r w:rsidR="00984A1F" w:rsidRPr="003721F5">
                  <w:rPr>
                    <w:rStyle w:val="af2"/>
                    <w:noProof/>
                  </w:rPr>
                  <w:t>４-２ 機能一覧</w:t>
                </w:r>
                <w:r w:rsidR="00984A1F">
                  <w:rPr>
                    <w:noProof/>
                    <w:webHidden/>
                  </w:rPr>
                  <w:tab/>
                </w:r>
                <w:r w:rsidR="00984A1F">
                  <w:rPr>
                    <w:noProof/>
                    <w:webHidden/>
                  </w:rPr>
                  <w:fldChar w:fldCharType="begin"/>
                </w:r>
                <w:r w:rsidR="00984A1F">
                  <w:rPr>
                    <w:noProof/>
                    <w:webHidden/>
                  </w:rPr>
                  <w:instrText xml:space="preserve"> PAGEREF _Toc100560719 \h </w:instrText>
                </w:r>
                <w:r w:rsidR="00984A1F">
                  <w:rPr>
                    <w:noProof/>
                    <w:webHidden/>
                  </w:rPr>
                </w:r>
                <w:r w:rsidR="00984A1F">
                  <w:rPr>
                    <w:noProof/>
                    <w:webHidden/>
                  </w:rPr>
                  <w:fldChar w:fldCharType="separate"/>
                </w:r>
                <w:r w:rsidR="00984A1F">
                  <w:rPr>
                    <w:noProof/>
                    <w:webHidden/>
                  </w:rPr>
                  <w:t>6</w:t>
                </w:r>
                <w:r w:rsidR="00984A1F">
                  <w:rPr>
                    <w:noProof/>
                    <w:webHidden/>
                  </w:rPr>
                  <w:fldChar w:fldCharType="end"/>
                </w:r>
              </w:hyperlink>
            </w:p>
            <w:p w14:paraId="7F9BF2A8" w14:textId="58A61924" w:rsidR="00984A1F" w:rsidRDefault="00000000">
              <w:pPr>
                <w:pStyle w:val="21"/>
                <w:rPr>
                  <w:noProof/>
                  <w:szCs w:val="22"/>
                </w:rPr>
              </w:pPr>
              <w:hyperlink w:anchor="_Toc100560720" w:history="1">
                <w:r w:rsidR="00984A1F" w:rsidRPr="003721F5">
                  <w:rPr>
                    <w:rStyle w:val="af2"/>
                    <w:noProof/>
                  </w:rPr>
                  <w:t>４-３ メッセージ一覧</w:t>
                </w:r>
                <w:r w:rsidR="00984A1F">
                  <w:rPr>
                    <w:noProof/>
                    <w:webHidden/>
                  </w:rPr>
                  <w:tab/>
                </w:r>
                <w:r w:rsidR="00984A1F">
                  <w:rPr>
                    <w:noProof/>
                    <w:webHidden/>
                  </w:rPr>
                  <w:fldChar w:fldCharType="begin"/>
                </w:r>
                <w:r w:rsidR="00984A1F">
                  <w:rPr>
                    <w:noProof/>
                    <w:webHidden/>
                  </w:rPr>
                  <w:instrText xml:space="preserve"> PAGEREF _Toc100560720 \h </w:instrText>
                </w:r>
                <w:r w:rsidR="00984A1F">
                  <w:rPr>
                    <w:noProof/>
                    <w:webHidden/>
                  </w:rPr>
                </w:r>
                <w:r w:rsidR="00984A1F">
                  <w:rPr>
                    <w:noProof/>
                    <w:webHidden/>
                  </w:rPr>
                  <w:fldChar w:fldCharType="separate"/>
                </w:r>
                <w:r w:rsidR="00984A1F">
                  <w:rPr>
                    <w:noProof/>
                    <w:webHidden/>
                  </w:rPr>
                  <w:t>7</w:t>
                </w:r>
                <w:r w:rsidR="00984A1F">
                  <w:rPr>
                    <w:noProof/>
                    <w:webHidden/>
                  </w:rPr>
                  <w:fldChar w:fldCharType="end"/>
                </w:r>
              </w:hyperlink>
            </w:p>
            <w:p w14:paraId="1CB9143D" w14:textId="5A8CBD82" w:rsidR="00984A1F" w:rsidRDefault="00000000">
              <w:pPr>
                <w:pStyle w:val="12"/>
                <w:spacing w:before="180" w:after="180"/>
                <w:ind w:left="180" w:right="180"/>
                <w:rPr>
                  <w:sz w:val="21"/>
                  <w:szCs w:val="22"/>
                </w:rPr>
              </w:pPr>
              <w:hyperlink w:anchor="_Toc100560721" w:history="1">
                <w:r w:rsidR="00984A1F" w:rsidRPr="003721F5">
                  <w:rPr>
                    <w:rStyle w:val="af2"/>
                  </w:rPr>
                  <w:t>５ データベース設計の変更・追加内容</w:t>
                </w:r>
                <w:r w:rsidR="00984A1F">
                  <w:rPr>
                    <w:webHidden/>
                  </w:rPr>
                  <w:tab/>
                </w:r>
                <w:r w:rsidR="00984A1F">
                  <w:rPr>
                    <w:webHidden/>
                  </w:rPr>
                  <w:fldChar w:fldCharType="begin"/>
                </w:r>
                <w:r w:rsidR="00984A1F">
                  <w:rPr>
                    <w:webHidden/>
                  </w:rPr>
                  <w:instrText xml:space="preserve"> PAGEREF _Toc100560721 \h </w:instrText>
                </w:r>
                <w:r w:rsidR="00984A1F">
                  <w:rPr>
                    <w:webHidden/>
                  </w:rPr>
                </w:r>
                <w:r w:rsidR="00984A1F">
                  <w:rPr>
                    <w:webHidden/>
                  </w:rPr>
                  <w:fldChar w:fldCharType="separate"/>
                </w:r>
                <w:r w:rsidR="00984A1F">
                  <w:rPr>
                    <w:webHidden/>
                  </w:rPr>
                  <w:t>8</w:t>
                </w:r>
                <w:r w:rsidR="00984A1F">
                  <w:rPr>
                    <w:webHidden/>
                  </w:rPr>
                  <w:fldChar w:fldCharType="end"/>
                </w:r>
              </w:hyperlink>
            </w:p>
            <w:p w14:paraId="034A2FB9" w14:textId="5291F407" w:rsidR="00984A1F" w:rsidRDefault="00000000">
              <w:pPr>
                <w:pStyle w:val="21"/>
                <w:rPr>
                  <w:noProof/>
                  <w:szCs w:val="22"/>
                </w:rPr>
              </w:pPr>
              <w:hyperlink w:anchor="_Toc100560722" w:history="1">
                <w:r w:rsidR="00984A1F" w:rsidRPr="003721F5">
                  <w:rPr>
                    <w:rStyle w:val="af2"/>
                    <w:noProof/>
                  </w:rPr>
                  <w:t>５-１ データベース定義の変更・追加内容</w:t>
                </w:r>
                <w:r w:rsidR="00984A1F">
                  <w:rPr>
                    <w:noProof/>
                    <w:webHidden/>
                  </w:rPr>
                  <w:tab/>
                </w:r>
                <w:r w:rsidR="00984A1F">
                  <w:rPr>
                    <w:noProof/>
                    <w:webHidden/>
                  </w:rPr>
                  <w:fldChar w:fldCharType="begin"/>
                </w:r>
                <w:r w:rsidR="00984A1F">
                  <w:rPr>
                    <w:noProof/>
                    <w:webHidden/>
                  </w:rPr>
                  <w:instrText xml:space="preserve"> PAGEREF _Toc100560722 \h </w:instrText>
                </w:r>
                <w:r w:rsidR="00984A1F">
                  <w:rPr>
                    <w:noProof/>
                    <w:webHidden/>
                  </w:rPr>
                </w:r>
                <w:r w:rsidR="00984A1F">
                  <w:rPr>
                    <w:noProof/>
                    <w:webHidden/>
                  </w:rPr>
                  <w:fldChar w:fldCharType="separate"/>
                </w:r>
                <w:r w:rsidR="00984A1F">
                  <w:rPr>
                    <w:noProof/>
                    <w:webHidden/>
                  </w:rPr>
                  <w:t>8</w:t>
                </w:r>
                <w:r w:rsidR="00984A1F">
                  <w:rPr>
                    <w:noProof/>
                    <w:webHidden/>
                  </w:rPr>
                  <w:fldChar w:fldCharType="end"/>
                </w:r>
              </w:hyperlink>
            </w:p>
            <w:p w14:paraId="50156B3A" w14:textId="0281C7A7" w:rsidR="00984A1F" w:rsidRDefault="00000000">
              <w:pPr>
                <w:pStyle w:val="21"/>
                <w:rPr>
                  <w:noProof/>
                  <w:szCs w:val="22"/>
                </w:rPr>
              </w:pPr>
              <w:hyperlink w:anchor="_Toc100560723" w:history="1">
                <w:r w:rsidR="00984A1F" w:rsidRPr="003721F5">
                  <w:rPr>
                    <w:rStyle w:val="af2"/>
                    <w:noProof/>
                  </w:rPr>
                  <w:t>５-２ データ関係図(ER図)</w:t>
                </w:r>
                <w:r w:rsidR="00984A1F">
                  <w:rPr>
                    <w:noProof/>
                    <w:webHidden/>
                  </w:rPr>
                  <w:tab/>
                </w:r>
                <w:r w:rsidR="00984A1F">
                  <w:rPr>
                    <w:noProof/>
                    <w:webHidden/>
                  </w:rPr>
                  <w:fldChar w:fldCharType="begin"/>
                </w:r>
                <w:r w:rsidR="00984A1F">
                  <w:rPr>
                    <w:noProof/>
                    <w:webHidden/>
                  </w:rPr>
                  <w:instrText xml:space="preserve"> PAGEREF _Toc100560723 \h </w:instrText>
                </w:r>
                <w:r w:rsidR="00984A1F">
                  <w:rPr>
                    <w:noProof/>
                    <w:webHidden/>
                  </w:rPr>
                </w:r>
                <w:r w:rsidR="00984A1F">
                  <w:rPr>
                    <w:noProof/>
                    <w:webHidden/>
                  </w:rPr>
                  <w:fldChar w:fldCharType="separate"/>
                </w:r>
                <w:r w:rsidR="00984A1F">
                  <w:rPr>
                    <w:noProof/>
                    <w:webHidden/>
                  </w:rPr>
                  <w:t>9</w:t>
                </w:r>
                <w:r w:rsidR="00984A1F">
                  <w:rPr>
                    <w:noProof/>
                    <w:webHidden/>
                  </w:rPr>
                  <w:fldChar w:fldCharType="end"/>
                </w:r>
              </w:hyperlink>
            </w:p>
            <w:p w14:paraId="60BF718D" w14:textId="546EA6A2" w:rsidR="00984A1F" w:rsidRDefault="00000000">
              <w:pPr>
                <w:pStyle w:val="12"/>
                <w:spacing w:before="180" w:after="180"/>
                <w:ind w:left="180" w:right="180"/>
                <w:rPr>
                  <w:sz w:val="21"/>
                  <w:szCs w:val="22"/>
                </w:rPr>
              </w:pPr>
              <w:hyperlink w:anchor="_Toc100560724" w:history="1">
                <w:r w:rsidR="00984A1F" w:rsidRPr="003721F5">
                  <w:rPr>
                    <w:rStyle w:val="af2"/>
                  </w:rPr>
                  <w:t>６ セキュリティ設計の変更・追加内容</w:t>
                </w:r>
                <w:r w:rsidR="00984A1F">
                  <w:rPr>
                    <w:webHidden/>
                  </w:rPr>
                  <w:tab/>
                </w:r>
                <w:r w:rsidR="00984A1F">
                  <w:rPr>
                    <w:webHidden/>
                  </w:rPr>
                  <w:fldChar w:fldCharType="begin"/>
                </w:r>
                <w:r w:rsidR="00984A1F">
                  <w:rPr>
                    <w:webHidden/>
                  </w:rPr>
                  <w:instrText xml:space="preserve"> PAGEREF _Toc100560724 \h </w:instrText>
                </w:r>
                <w:r w:rsidR="00984A1F">
                  <w:rPr>
                    <w:webHidden/>
                  </w:rPr>
                </w:r>
                <w:r w:rsidR="00984A1F">
                  <w:rPr>
                    <w:webHidden/>
                  </w:rPr>
                  <w:fldChar w:fldCharType="separate"/>
                </w:r>
                <w:r w:rsidR="00984A1F">
                  <w:rPr>
                    <w:webHidden/>
                  </w:rPr>
                  <w:t>10</w:t>
                </w:r>
                <w:r w:rsidR="00984A1F">
                  <w:rPr>
                    <w:webHidden/>
                  </w:rPr>
                  <w:fldChar w:fldCharType="end"/>
                </w:r>
              </w:hyperlink>
            </w:p>
            <w:p w14:paraId="2B742B21" w14:textId="458C1D5C" w:rsidR="00984A1F" w:rsidRDefault="00000000">
              <w:pPr>
                <w:pStyle w:val="21"/>
                <w:rPr>
                  <w:noProof/>
                  <w:szCs w:val="22"/>
                </w:rPr>
              </w:pPr>
              <w:hyperlink w:anchor="_Toc100560725" w:history="1">
                <w:r w:rsidR="00984A1F" w:rsidRPr="003721F5">
                  <w:rPr>
                    <w:rStyle w:val="af2"/>
                    <w:noProof/>
                  </w:rPr>
                  <w:t>６-１ 権限と利用可能機能の変更・追加内容</w:t>
                </w:r>
                <w:r w:rsidR="00984A1F">
                  <w:rPr>
                    <w:noProof/>
                    <w:webHidden/>
                  </w:rPr>
                  <w:tab/>
                </w:r>
                <w:r w:rsidR="00984A1F">
                  <w:rPr>
                    <w:noProof/>
                    <w:webHidden/>
                  </w:rPr>
                  <w:fldChar w:fldCharType="begin"/>
                </w:r>
                <w:r w:rsidR="00984A1F">
                  <w:rPr>
                    <w:noProof/>
                    <w:webHidden/>
                  </w:rPr>
                  <w:instrText xml:space="preserve"> PAGEREF _Toc100560725 \h </w:instrText>
                </w:r>
                <w:r w:rsidR="00984A1F">
                  <w:rPr>
                    <w:noProof/>
                    <w:webHidden/>
                  </w:rPr>
                </w:r>
                <w:r w:rsidR="00984A1F">
                  <w:rPr>
                    <w:noProof/>
                    <w:webHidden/>
                  </w:rPr>
                  <w:fldChar w:fldCharType="separate"/>
                </w:r>
                <w:r w:rsidR="00984A1F">
                  <w:rPr>
                    <w:noProof/>
                    <w:webHidden/>
                  </w:rPr>
                  <w:t>10</w:t>
                </w:r>
                <w:r w:rsidR="00984A1F">
                  <w:rPr>
                    <w:noProof/>
                    <w:webHidden/>
                  </w:rPr>
                  <w:fldChar w:fldCharType="end"/>
                </w:r>
              </w:hyperlink>
            </w:p>
            <w:p w14:paraId="03358CC8" w14:textId="22A762F6" w:rsidR="00122561" w:rsidRDefault="002D6A6A">
              <w:pPr>
                <w:ind w:left="840" w:firstLine="177"/>
                <w:rPr>
                  <w:b/>
                  <w:bCs/>
                  <w:lang w:val="ja-JP"/>
                </w:rPr>
              </w:pPr>
              <w:r>
                <w:rPr>
                  <w:b/>
                  <w:bCs/>
                  <w:lang w:val="ja-JP"/>
                </w:rPr>
                <w:fldChar w:fldCharType="end"/>
              </w:r>
            </w:p>
          </w:sdtContent>
        </w:sdt>
        <w:p w14:paraId="38667626" w14:textId="77777777" w:rsidR="00F3734C" w:rsidRDefault="00F3734C">
          <w:pPr>
            <w:ind w:left="840"/>
          </w:pPr>
        </w:p>
        <w:p w14:paraId="4DCF7110" w14:textId="70AB1028" w:rsidR="00792964" w:rsidRDefault="00792964" w:rsidP="00E931EB">
          <w:pPr>
            <w:rPr>
              <w:sz w:val="24"/>
            </w:rPr>
          </w:pPr>
          <w:r>
            <w:br w:type="page"/>
          </w:r>
        </w:p>
        <w:p w14:paraId="5856103C" w14:textId="3B548FC8" w:rsidR="002519EE" w:rsidRDefault="002519EE" w:rsidP="007E16E5">
          <w:pPr>
            <w:pStyle w:val="10"/>
          </w:pPr>
          <w:bookmarkStart w:id="0" w:name="_Toc100560709"/>
          <w:r>
            <w:rPr>
              <w:rFonts w:hint="eastAsia"/>
            </w:rPr>
            <w:t>はじめに</w:t>
          </w:r>
          <w:bookmarkEnd w:id="0"/>
        </w:p>
        <w:p w14:paraId="634F9B96" w14:textId="77777777" w:rsidR="005872CC" w:rsidRDefault="005872CC" w:rsidP="00E931EB">
          <w:bookmarkStart w:id="1" w:name="_Hlk99618264"/>
          <w:r>
            <w:rPr>
              <w:rFonts w:hint="eastAsia"/>
            </w:rPr>
            <w:t>シェアードショップ要件定義書に対する変更・追加に合わせて、シェアードショップ基本設計書の変更点をまとめたものである。</w:t>
          </w:r>
        </w:p>
        <w:bookmarkEnd w:id="1"/>
        <w:p w14:paraId="135ACAD0" w14:textId="77777777" w:rsidR="004244E7" w:rsidRDefault="004244E7" w:rsidP="004244E7">
          <w:pPr>
            <w:ind w:left="840"/>
          </w:pPr>
          <w:r>
            <w:br w:type="page"/>
          </w:r>
        </w:p>
        <w:p w14:paraId="6AD18F8D" w14:textId="783A84CC" w:rsidR="000B0BC4" w:rsidRDefault="000B0BC4" w:rsidP="00E931EB">
          <w:pPr>
            <w:pStyle w:val="10"/>
          </w:pPr>
          <w:bookmarkStart w:id="2" w:name="_Toc100560710"/>
          <w:r>
            <w:rPr>
              <w:rFonts w:hint="eastAsia"/>
            </w:rPr>
            <w:t>通販システムの変更・追加による</w:t>
          </w:r>
          <w:r w:rsidR="00E931EB">
            <w:br/>
          </w:r>
          <w:r>
            <w:rPr>
              <w:rFonts w:hint="eastAsia"/>
            </w:rPr>
            <w:t>業務への影響</w:t>
          </w:r>
          <w:bookmarkEnd w:id="2"/>
        </w:p>
        <w:p w14:paraId="74DFFF44" w14:textId="1F6F07B3" w:rsidR="000B0BC4" w:rsidRPr="00762290" w:rsidRDefault="000B0BC4" w:rsidP="000B0BC4">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機能変更・追加による業務への影響や利用方法を変更について</w:t>
          </w:r>
        </w:p>
        <w:p w14:paraId="502EA4BA" w14:textId="5C44BAF9" w:rsidR="000B0BC4" w:rsidRPr="00762290" w:rsidRDefault="000B0BC4" w:rsidP="000B0BC4">
          <w:pPr>
            <w:ind w:leftChars="200" w:left="360" w:firstLine="320"/>
            <w:rPr>
              <w:color w:val="FF0000"/>
              <w:sz w:val="32"/>
              <w:szCs w:val="32"/>
            </w:rPr>
          </w:pPr>
          <w:r w:rsidRPr="00762290">
            <w:rPr>
              <w:rFonts w:hint="eastAsia"/>
              <w:color w:val="FF0000"/>
              <w:sz w:val="32"/>
              <w:szCs w:val="32"/>
            </w:rPr>
            <w:t>ここに</w:t>
          </w:r>
          <w:r>
            <w:rPr>
              <w:rFonts w:hint="eastAsia"/>
              <w:color w:val="FF0000"/>
              <w:sz w:val="32"/>
              <w:szCs w:val="32"/>
            </w:rPr>
            <w:t>記載</w:t>
          </w:r>
          <w:r w:rsidRPr="00762290">
            <w:rPr>
              <w:rFonts w:hint="eastAsia"/>
              <w:color w:val="FF0000"/>
              <w:sz w:val="32"/>
              <w:szCs w:val="32"/>
            </w:rPr>
            <w:t>してください※</w:t>
          </w:r>
        </w:p>
        <w:p w14:paraId="046E183B" w14:textId="77777777" w:rsidR="000B0BC4" w:rsidRPr="000B0BC4" w:rsidRDefault="000B0BC4" w:rsidP="000B0BC4">
          <w:pPr>
            <w:ind w:left="840"/>
          </w:pPr>
        </w:p>
        <w:p w14:paraId="2D9FDA1A" w14:textId="3754C645" w:rsidR="006F5E18" w:rsidRDefault="000B0BC4" w:rsidP="0049496C">
          <w:pPr>
            <w:pStyle w:val="10"/>
          </w:pPr>
          <w:bookmarkStart w:id="3" w:name="_Toc100560711"/>
          <w:r>
            <w:rPr>
              <w:rFonts w:hint="eastAsia"/>
            </w:rPr>
            <w:t>ユーザインターフェイス設計</w:t>
          </w:r>
          <w:r w:rsidR="00B010EE">
            <w:rPr>
              <w:rFonts w:hint="eastAsia"/>
            </w:rPr>
            <w:t>の</w:t>
          </w:r>
          <w:r w:rsidR="00E931EB">
            <w:br/>
          </w:r>
          <w:r w:rsidR="00B010EE">
            <w:rPr>
              <w:rFonts w:hint="eastAsia"/>
            </w:rPr>
            <w:t>変更</w:t>
          </w:r>
          <w:r w:rsidR="0049496C">
            <w:rPr>
              <w:rFonts w:hint="eastAsia"/>
            </w:rPr>
            <w:t>・追加内容</w:t>
          </w:r>
          <w:bookmarkEnd w:id="3"/>
        </w:p>
        <w:p w14:paraId="4F7E41E3" w14:textId="740633F7" w:rsidR="00A81336" w:rsidRDefault="00A81336" w:rsidP="007E16E5">
          <w:pPr>
            <w:pStyle w:val="2"/>
          </w:pPr>
          <w:bookmarkStart w:id="4" w:name="_Toc100560712"/>
          <w:r>
            <w:rPr>
              <w:rFonts w:hint="eastAsia"/>
            </w:rPr>
            <w:t>画面</w:t>
          </w:r>
          <w:r w:rsidR="00A8565A">
            <w:rPr>
              <w:rFonts w:hint="eastAsia"/>
            </w:rPr>
            <w:t>体系</w:t>
          </w:r>
          <w:r>
            <w:rPr>
              <w:rFonts w:hint="eastAsia"/>
            </w:rPr>
            <w:t>図</w:t>
          </w:r>
          <w:r w:rsidR="0049496C">
            <w:rPr>
              <w:rFonts w:hint="eastAsia"/>
            </w:rPr>
            <w:t>の変更・追加内容</w:t>
          </w:r>
          <w:bookmarkEnd w:id="4"/>
        </w:p>
        <w:p w14:paraId="5839757E" w14:textId="5F9F3997" w:rsidR="0049496C" w:rsidRPr="00762290" w:rsidRDefault="0049496C" w:rsidP="0049496C">
          <w:pPr>
            <w:ind w:leftChars="200" w:left="360" w:firstLine="320"/>
            <w:rPr>
              <w:color w:val="FF0000"/>
              <w:sz w:val="32"/>
              <w:szCs w:val="32"/>
            </w:rPr>
          </w:pPr>
          <w:r w:rsidRPr="00762290">
            <w:rPr>
              <w:rFonts w:hint="eastAsia"/>
              <w:color w:val="FF0000"/>
              <w:sz w:val="32"/>
              <w:szCs w:val="32"/>
            </w:rPr>
            <w:t>※ここに</w:t>
          </w:r>
          <w:r>
            <w:rPr>
              <w:rFonts w:hint="eastAsia"/>
              <w:color w:val="FF0000"/>
              <w:sz w:val="32"/>
              <w:szCs w:val="32"/>
            </w:rPr>
            <w:t>変更・追加内容を</w:t>
          </w:r>
          <w:r w:rsidRPr="00762290">
            <w:rPr>
              <w:rFonts w:hint="eastAsia"/>
              <w:color w:val="FF0000"/>
              <w:sz w:val="32"/>
              <w:szCs w:val="32"/>
            </w:rPr>
            <w:t>追記してください※</w:t>
          </w:r>
        </w:p>
        <w:p w14:paraId="4B92ED45" w14:textId="626C6C16" w:rsidR="00350F83" w:rsidRDefault="00350F83" w:rsidP="00350F83">
          <w:pPr>
            <w:ind w:left="840" w:right="420"/>
            <w:jc w:val="right"/>
          </w:pPr>
        </w:p>
        <w:p w14:paraId="4AD9A4CB" w14:textId="77777777" w:rsidR="00C17E1D" w:rsidRDefault="00C17E1D" w:rsidP="00C17E1D">
          <w:pPr>
            <w:ind w:left="840"/>
          </w:pPr>
        </w:p>
        <w:p w14:paraId="119FBD85" w14:textId="041BDF3C" w:rsidR="00EB6488" w:rsidRDefault="001A155D" w:rsidP="007E16E5">
          <w:pPr>
            <w:pStyle w:val="2"/>
          </w:pPr>
          <w:bookmarkStart w:id="5" w:name="_Toc100560713"/>
          <w:r>
            <w:rPr>
              <w:rFonts w:hint="eastAsia"/>
            </w:rPr>
            <w:t>画面遷移図</w:t>
          </w:r>
          <w:r w:rsidR="001D5C20">
            <w:rPr>
              <w:rFonts w:hint="eastAsia"/>
            </w:rPr>
            <w:t>の追加・変更内容</w:t>
          </w:r>
          <w:bookmarkEnd w:id="5"/>
        </w:p>
        <w:p w14:paraId="05A34C0C" w14:textId="64A92C8B" w:rsidR="001D5C20" w:rsidRDefault="001D5C20" w:rsidP="001D5C20">
          <w:pPr>
            <w:ind w:left="840"/>
          </w:pPr>
        </w:p>
        <w:p w14:paraId="06EB05D2" w14:textId="77777777" w:rsidR="001D5C20" w:rsidRDefault="001D5C20" w:rsidP="001D5C20">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画面遷移に変更がある場合は、画面遷移図を</w:t>
          </w:r>
        </w:p>
        <w:p w14:paraId="3A28A384" w14:textId="5E5217F7" w:rsidR="001D5C20" w:rsidRDefault="001D5C20" w:rsidP="001D5C20">
          <w:pPr>
            <w:ind w:leftChars="200" w:left="360" w:firstLine="320"/>
            <w:rPr>
              <w:color w:val="FF0000"/>
              <w:sz w:val="32"/>
              <w:szCs w:val="32"/>
            </w:rPr>
          </w:pPr>
          <w:r>
            <w:rPr>
              <w:rFonts w:hint="eastAsia"/>
              <w:color w:val="FF0000"/>
              <w:sz w:val="32"/>
              <w:szCs w:val="32"/>
            </w:rPr>
            <w:t>別途作成してください</w:t>
          </w:r>
          <w:r w:rsidRPr="00762290">
            <w:rPr>
              <w:rFonts w:hint="eastAsia"/>
              <w:color w:val="FF0000"/>
              <w:sz w:val="32"/>
              <w:szCs w:val="32"/>
            </w:rPr>
            <w:t>※</w:t>
          </w:r>
        </w:p>
        <w:p w14:paraId="35718B3B" w14:textId="77777777" w:rsidR="00E509CF" w:rsidRPr="00762290" w:rsidRDefault="00E509CF" w:rsidP="00E509CF">
          <w:pPr>
            <w:ind w:leftChars="200" w:left="360" w:firstLine="320"/>
            <w:rPr>
              <w:color w:val="FF0000"/>
              <w:sz w:val="32"/>
              <w:szCs w:val="32"/>
            </w:rPr>
          </w:pPr>
          <w:r>
            <w:rPr>
              <w:rFonts w:hint="eastAsia"/>
              <w:color w:val="FF0000"/>
              <w:sz w:val="32"/>
              <w:szCs w:val="32"/>
            </w:rPr>
            <w:t>※下記に書類名を記載※</w:t>
          </w:r>
        </w:p>
        <w:p w14:paraId="0E6E3846" w14:textId="77777777" w:rsidR="00E509CF" w:rsidRPr="00E509CF" w:rsidRDefault="00E509CF" w:rsidP="001D5C20">
          <w:pPr>
            <w:ind w:leftChars="200" w:left="360" w:firstLine="320"/>
            <w:rPr>
              <w:color w:val="FF0000"/>
              <w:sz w:val="32"/>
              <w:szCs w:val="32"/>
            </w:rPr>
          </w:pPr>
        </w:p>
        <w:p w14:paraId="491EB593" w14:textId="77777777" w:rsidR="001D5C20" w:rsidRPr="001D5C20" w:rsidRDefault="001D5C20" w:rsidP="001D5C20">
          <w:pPr>
            <w:ind w:left="840"/>
          </w:pPr>
        </w:p>
        <w:p w14:paraId="383662B2" w14:textId="405C6039" w:rsidR="001A155D" w:rsidRDefault="001A155D" w:rsidP="00E931EB">
          <w:pPr>
            <w:pStyle w:val="a0"/>
            <w:ind w:left="847"/>
          </w:pPr>
          <w:r>
            <w:rPr>
              <w:rFonts w:hint="eastAsia"/>
            </w:rPr>
            <w:t>利用者</w:t>
          </w:r>
          <w:r w:rsidR="00713FD8">
            <w:rPr>
              <w:rFonts w:hint="eastAsia"/>
            </w:rPr>
            <w:t>ごと</w:t>
          </w:r>
          <w:r>
            <w:rPr>
              <w:rFonts w:hint="eastAsia"/>
            </w:rPr>
            <w:t>の画面遷移図を別紙に示す。</w:t>
          </w:r>
        </w:p>
        <w:p w14:paraId="1975162A" w14:textId="25AF144A" w:rsidR="00EB6488" w:rsidRDefault="001A155D" w:rsidP="00E931EB">
          <w:pPr>
            <w:pStyle w:val="a0"/>
            <w:numPr>
              <w:ilvl w:val="0"/>
              <w:numId w:val="0"/>
            </w:numPr>
            <w:ind w:left="847"/>
          </w:pPr>
          <w:r>
            <w:rPr>
              <w:rFonts w:hint="eastAsia"/>
            </w:rPr>
            <w:t>参照：「</w:t>
          </w:r>
          <w:r w:rsidR="00B91EA7">
            <w:rPr>
              <w:rFonts w:hint="eastAsia"/>
            </w:rPr>
            <w:t>0</w:t>
          </w:r>
          <w:r w:rsidR="00B91EA7">
            <w:t>5</w:t>
          </w:r>
          <w:r w:rsidR="00E509CF">
            <w:rPr>
              <w:rFonts w:hint="eastAsia"/>
            </w:rPr>
            <w:t>_</w:t>
          </w:r>
          <w:r w:rsidR="00E509CF" w:rsidRPr="00E509CF">
            <w:rPr>
              <w:rFonts w:hint="eastAsia"/>
              <w:color w:val="FF0000"/>
            </w:rPr>
            <w:t>○</w:t>
          </w:r>
          <w:r w:rsidR="00D51E45" w:rsidRPr="00D51E45">
            <w:t>_基本設計書_画面遷移図.</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pPr>
          <w:r>
            <w:br w:type="page"/>
          </w:r>
        </w:p>
        <w:p w14:paraId="4437B757" w14:textId="6EBA8E25" w:rsidR="007B4E81" w:rsidRPr="007B4E81" w:rsidRDefault="007B4E81" w:rsidP="007B4E81">
          <w:pPr>
            <w:ind w:left="840"/>
          </w:pPr>
        </w:p>
        <w:p w14:paraId="28816F88" w14:textId="52C9A044" w:rsidR="00D2716E" w:rsidRDefault="00D2716E" w:rsidP="007E16E5">
          <w:pPr>
            <w:pStyle w:val="2"/>
          </w:pPr>
          <w:bookmarkStart w:id="6" w:name="_Toc100560714"/>
          <w:r>
            <w:rPr>
              <w:rFonts w:hint="eastAsia"/>
            </w:rPr>
            <w:t>画面基本構成</w:t>
          </w:r>
          <w:r w:rsidR="001D5C20">
            <w:rPr>
              <w:rFonts w:hint="eastAsia"/>
            </w:rPr>
            <w:t>の変更・追加内容</w:t>
          </w:r>
          <w:bookmarkEnd w:id="6"/>
        </w:p>
        <w:p w14:paraId="36B2A726" w14:textId="7EC33465" w:rsidR="001D5C20" w:rsidRDefault="001D5C20" w:rsidP="00E931EB"/>
        <w:p w14:paraId="51784571" w14:textId="0257AAE5" w:rsidR="001D5C20" w:rsidRPr="00762290" w:rsidRDefault="001D5C20" w:rsidP="00E931EB">
          <w:pPr>
            <w:ind w:leftChars="200" w:left="360" w:firstLineChars="0" w:firstLine="0"/>
            <w:rPr>
              <w:color w:val="FF0000"/>
              <w:sz w:val="32"/>
              <w:szCs w:val="32"/>
            </w:rPr>
          </w:pPr>
          <w:r w:rsidRPr="00762290">
            <w:rPr>
              <w:rFonts w:hint="eastAsia"/>
              <w:color w:val="FF0000"/>
              <w:sz w:val="32"/>
              <w:szCs w:val="32"/>
            </w:rPr>
            <w:t>※</w:t>
          </w:r>
          <w:r>
            <w:rPr>
              <w:rFonts w:hint="eastAsia"/>
              <w:color w:val="FF0000"/>
              <w:sz w:val="32"/>
              <w:szCs w:val="32"/>
            </w:rPr>
            <w:t>画面構成、ヘッダ、フッタ、ナビゲーションバー、サイドバーなどを変更する場合は、</w:t>
          </w:r>
          <w:r w:rsidRPr="00762290">
            <w:rPr>
              <w:rFonts w:hint="eastAsia"/>
              <w:color w:val="FF0000"/>
              <w:sz w:val="32"/>
              <w:szCs w:val="32"/>
            </w:rPr>
            <w:t>ここに</w:t>
          </w:r>
          <w:r>
            <w:rPr>
              <w:rFonts w:hint="eastAsia"/>
              <w:color w:val="FF0000"/>
              <w:sz w:val="32"/>
              <w:szCs w:val="32"/>
            </w:rPr>
            <w:t>変更・追加内容を</w:t>
          </w:r>
          <w:r w:rsidRPr="00762290">
            <w:rPr>
              <w:rFonts w:hint="eastAsia"/>
              <w:color w:val="FF0000"/>
              <w:sz w:val="32"/>
              <w:szCs w:val="32"/>
            </w:rPr>
            <w:t>追記してください※</w:t>
          </w:r>
        </w:p>
        <w:p w14:paraId="27872A57" w14:textId="37A9CE72" w:rsidR="00D2716E" w:rsidRDefault="00D2716E" w:rsidP="00D2716E">
          <w:pPr>
            <w:ind w:left="840"/>
          </w:pPr>
        </w:p>
        <w:p w14:paraId="0861BBF7" w14:textId="77777777" w:rsidR="00E931EB" w:rsidRDefault="00E931EB" w:rsidP="00D2716E">
          <w:pPr>
            <w:ind w:left="840"/>
            <w:rPr>
              <w:rFonts w:hint="eastAsia"/>
            </w:rPr>
          </w:pPr>
        </w:p>
        <w:p w14:paraId="07700AEC" w14:textId="5D5674C6" w:rsidR="00D2716E" w:rsidRDefault="00E12805" w:rsidP="007E16E5">
          <w:pPr>
            <w:pStyle w:val="2"/>
          </w:pPr>
          <w:bookmarkStart w:id="7" w:name="_Toc100560715"/>
          <w:r>
            <w:rPr>
              <w:rFonts w:hint="eastAsia"/>
            </w:rPr>
            <w:t>画面詳細</w:t>
          </w:r>
          <w:r w:rsidR="001D5C20">
            <w:rPr>
              <w:rFonts w:hint="eastAsia"/>
            </w:rPr>
            <w:t>の変更・追加内容</w:t>
          </w:r>
          <w:bookmarkEnd w:id="7"/>
        </w:p>
        <w:p w14:paraId="296F33E9" w14:textId="77777777" w:rsidR="004B117F" w:rsidRDefault="001D5C20" w:rsidP="00E931EB">
          <w:pPr>
            <w:ind w:firstLineChars="56" w:firstLine="179"/>
            <w:rPr>
              <w:color w:val="FF0000"/>
              <w:sz w:val="32"/>
              <w:szCs w:val="32"/>
            </w:rPr>
          </w:pPr>
          <w:r w:rsidRPr="00762290">
            <w:rPr>
              <w:rFonts w:hint="eastAsia"/>
              <w:color w:val="FF0000"/>
              <w:sz w:val="32"/>
              <w:szCs w:val="32"/>
            </w:rPr>
            <w:t>※</w:t>
          </w:r>
          <w:r>
            <w:rPr>
              <w:rFonts w:hint="eastAsia"/>
              <w:color w:val="FF0000"/>
              <w:sz w:val="32"/>
              <w:szCs w:val="32"/>
            </w:rPr>
            <w:t>画面</w:t>
          </w:r>
          <w:r w:rsidR="007C4678">
            <w:rPr>
              <w:rFonts w:hint="eastAsia"/>
              <w:color w:val="FF0000"/>
              <w:sz w:val="32"/>
              <w:szCs w:val="32"/>
            </w:rPr>
            <w:t>詳細</w:t>
          </w:r>
          <w:r>
            <w:rPr>
              <w:rFonts w:hint="eastAsia"/>
              <w:color w:val="FF0000"/>
              <w:sz w:val="32"/>
              <w:szCs w:val="32"/>
            </w:rPr>
            <w:t>に変更がある場合は、画面詳細を</w:t>
          </w:r>
        </w:p>
        <w:p w14:paraId="3E7C6A10" w14:textId="2A2729FE" w:rsidR="001D5C20" w:rsidRDefault="001D5C20" w:rsidP="00E931EB">
          <w:pPr>
            <w:ind w:firstLineChars="56" w:firstLine="179"/>
            <w:rPr>
              <w:color w:val="FF0000"/>
              <w:sz w:val="32"/>
              <w:szCs w:val="32"/>
            </w:rPr>
          </w:pPr>
          <w:r>
            <w:rPr>
              <w:rFonts w:hint="eastAsia"/>
              <w:color w:val="FF0000"/>
              <w:sz w:val="32"/>
              <w:szCs w:val="32"/>
            </w:rPr>
            <w:t>別途作成してください</w:t>
          </w:r>
          <w:r w:rsidRPr="00762290">
            <w:rPr>
              <w:rFonts w:hint="eastAsia"/>
              <w:color w:val="FF0000"/>
              <w:sz w:val="32"/>
              <w:szCs w:val="32"/>
            </w:rPr>
            <w:t>※</w:t>
          </w:r>
        </w:p>
        <w:p w14:paraId="3B82BF87" w14:textId="75C55EF2" w:rsidR="004B117F" w:rsidRPr="00762290" w:rsidRDefault="004B117F" w:rsidP="00E931EB">
          <w:pPr>
            <w:ind w:firstLineChars="56" w:firstLine="179"/>
            <w:rPr>
              <w:color w:val="FF0000"/>
              <w:sz w:val="32"/>
              <w:szCs w:val="32"/>
            </w:rPr>
          </w:pPr>
          <w:r>
            <w:rPr>
              <w:rFonts w:hint="eastAsia"/>
              <w:color w:val="FF0000"/>
              <w:sz w:val="32"/>
              <w:szCs w:val="32"/>
            </w:rPr>
            <w:t>※下記に書類名を記載※</w:t>
          </w:r>
        </w:p>
        <w:p w14:paraId="58CABF59" w14:textId="77777777" w:rsidR="001D5C20" w:rsidRPr="004B117F" w:rsidRDefault="001D5C20" w:rsidP="001D5C20">
          <w:pPr>
            <w:ind w:left="840"/>
          </w:pPr>
        </w:p>
        <w:p w14:paraId="705FC5DD" w14:textId="77777777" w:rsidR="00E12805" w:rsidRDefault="00E12805" w:rsidP="00E12805">
          <w:pPr>
            <w:ind w:left="840"/>
          </w:pPr>
          <w:r>
            <w:rPr>
              <w:rFonts w:hint="eastAsia"/>
            </w:rPr>
            <w:t>各機能の画面詳細は、別紙に示す。</w:t>
          </w:r>
        </w:p>
        <w:p w14:paraId="2536B017" w14:textId="48AA2F54" w:rsidR="00E12805" w:rsidRPr="00E12805" w:rsidRDefault="00E12805" w:rsidP="00E12805">
          <w:pPr>
            <w:ind w:left="840"/>
          </w:pPr>
          <w:r>
            <w:rPr>
              <w:rFonts w:hint="eastAsia"/>
            </w:rPr>
            <w:t>参照：「</w:t>
          </w:r>
          <w:r w:rsidR="00B91EA7">
            <w:rPr>
              <w:rFonts w:hint="eastAsia"/>
            </w:rPr>
            <w:t>0</w:t>
          </w:r>
          <w:r w:rsidR="00B91EA7">
            <w:t>6</w:t>
          </w:r>
          <w:r w:rsidR="004B117F">
            <w:rPr>
              <w:rFonts w:hint="eastAsia"/>
            </w:rPr>
            <w:t>_</w:t>
          </w:r>
          <w:r w:rsidR="004B117F" w:rsidRPr="004B117F">
            <w:rPr>
              <w:rFonts w:hint="eastAsia"/>
              <w:color w:val="FF0000"/>
            </w:rPr>
            <w:t>○</w:t>
          </w:r>
          <w:r w:rsidR="00070852" w:rsidRPr="00070852">
            <w:t>_基本設計書_画面詳細.</w:t>
          </w:r>
          <w:r w:rsidR="00070852">
            <w:t>pdf</w:t>
          </w:r>
          <w:r>
            <w:rPr>
              <w:rFonts w:hint="eastAsia"/>
            </w:rPr>
            <w:t>」</w:t>
          </w:r>
        </w:p>
        <w:p w14:paraId="3E0E1F1F" w14:textId="77777777" w:rsidR="00D2716E" w:rsidRDefault="00D2716E" w:rsidP="00D2716E">
          <w:pPr>
            <w:widowControl/>
          </w:pPr>
          <w:r>
            <w:br w:type="page"/>
          </w:r>
        </w:p>
        <w:p w14:paraId="3ECCCE04" w14:textId="77777777" w:rsidR="00D2716E" w:rsidRPr="00140CAB" w:rsidRDefault="00D2716E" w:rsidP="00D2716E">
          <w:pPr>
            <w:ind w:left="840"/>
          </w:pPr>
        </w:p>
        <w:p w14:paraId="52083C8E" w14:textId="1E56CB15" w:rsidR="00D2716E" w:rsidRDefault="00D2716E" w:rsidP="007E16E5">
          <w:pPr>
            <w:pStyle w:val="2"/>
          </w:pPr>
          <w:bookmarkStart w:id="8" w:name="_Toc100560716"/>
          <w:r>
            <w:rPr>
              <w:rFonts w:hint="eastAsia"/>
            </w:rPr>
            <w:t>入出力情報</w:t>
          </w:r>
          <w:r w:rsidR="001D5C20">
            <w:rPr>
              <w:rFonts w:hint="eastAsia"/>
            </w:rPr>
            <w:t>の変更・追加内容</w:t>
          </w:r>
          <w:bookmarkEnd w:id="8"/>
        </w:p>
        <w:p w14:paraId="02B9A931" w14:textId="279C77FF" w:rsidR="001D5C20" w:rsidRDefault="001D5C20" w:rsidP="001D5C20">
          <w:pPr>
            <w:ind w:left="840"/>
          </w:pPr>
        </w:p>
        <w:p w14:paraId="099EA22C" w14:textId="14DA4B4B" w:rsidR="001D5C20" w:rsidRPr="00762290" w:rsidRDefault="001D5C20" w:rsidP="001D5C20">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入出力情報に変更・追加がある場合は、</w:t>
          </w:r>
          <w:r w:rsidR="00F12081">
            <w:rPr>
              <w:rFonts w:hint="eastAsia"/>
              <w:color w:val="FF0000"/>
              <w:sz w:val="32"/>
              <w:szCs w:val="32"/>
            </w:rPr>
            <w:t>以下の表</w:t>
          </w:r>
          <w:r>
            <w:rPr>
              <w:rFonts w:hint="eastAsia"/>
              <w:color w:val="FF0000"/>
              <w:sz w:val="32"/>
              <w:szCs w:val="32"/>
            </w:rPr>
            <w:t>に変更・追加内容を追記してください。</w:t>
          </w:r>
          <w:r w:rsidRPr="00762290">
            <w:rPr>
              <w:rFonts w:hint="eastAsia"/>
              <w:color w:val="FF0000"/>
              <w:sz w:val="32"/>
              <w:szCs w:val="32"/>
            </w:rPr>
            <w:t>※</w:t>
          </w:r>
        </w:p>
        <w:p w14:paraId="735380A1" w14:textId="77777777" w:rsidR="007A7C52" w:rsidRPr="00C13ED6" w:rsidRDefault="007A7C52" w:rsidP="00C13ED6">
          <w:pPr>
            <w:ind w:leftChars="190" w:left="342"/>
          </w:pPr>
          <w:r>
            <w:rPr>
              <w:rFonts w:hint="eastAsia"/>
            </w:rPr>
            <w:t xml:space="preserve">   </w:t>
          </w:r>
        </w:p>
        <w:tbl>
          <w:tblPr>
            <w:tblStyle w:val="aff8"/>
            <w:tblW w:w="10201" w:type="dxa"/>
            <w:jc w:val="center"/>
            <w:tblLook w:val="04A0" w:firstRow="1" w:lastRow="0" w:firstColumn="1" w:lastColumn="0" w:noHBand="0" w:noVBand="1"/>
          </w:tblPr>
          <w:tblGrid>
            <w:gridCol w:w="988"/>
            <w:gridCol w:w="1134"/>
            <w:gridCol w:w="1417"/>
            <w:gridCol w:w="2220"/>
            <w:gridCol w:w="2221"/>
            <w:gridCol w:w="2221"/>
          </w:tblGrid>
          <w:tr w:rsidR="003F1114" w:rsidRPr="00997930" w14:paraId="0ED33626" w14:textId="77777777" w:rsidTr="00E931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gridSpan w:val="2"/>
              </w:tcPr>
              <w:p w14:paraId="657A8AF6" w14:textId="77777777" w:rsidR="003F1114" w:rsidRPr="00997930" w:rsidRDefault="003F1114" w:rsidP="00E931EB">
                <w:pPr>
                  <w:pStyle w:val="affa"/>
                  <w:rPr>
                    <w:b/>
                  </w:rPr>
                </w:pPr>
                <w:r w:rsidRPr="00997930">
                  <w:rPr>
                    <w:rFonts w:hint="eastAsia"/>
                    <w:b/>
                  </w:rPr>
                  <w:t>画面名</w:t>
                </w:r>
              </w:p>
            </w:tc>
            <w:tc>
              <w:tcPr>
                <w:tcW w:w="1417" w:type="dxa"/>
                <w:vMerge w:val="restart"/>
              </w:tcPr>
              <w:p w14:paraId="2931DD8E" w14:textId="77777777" w:rsidR="003F1114" w:rsidRPr="00997930" w:rsidRDefault="003F1114" w:rsidP="00E931EB">
                <w:pPr>
                  <w:pStyle w:val="affa"/>
                  <w:cnfStyle w:val="100000000000" w:firstRow="1" w:lastRow="0" w:firstColumn="0" w:lastColumn="0" w:oddVBand="0" w:evenVBand="0" w:oddHBand="0" w:evenHBand="0" w:firstRowFirstColumn="0" w:firstRowLastColumn="0" w:lastRowFirstColumn="0" w:lastRowLastColumn="0"/>
                  <w:rPr>
                    <w:b/>
                  </w:rPr>
                </w:pPr>
                <w:r>
                  <w:rPr>
                    <w:rFonts w:hint="eastAsia"/>
                    <w:b/>
                  </w:rPr>
                  <w:t>利用者</w:t>
                </w:r>
              </w:p>
            </w:tc>
            <w:tc>
              <w:tcPr>
                <w:tcW w:w="6662" w:type="dxa"/>
                <w:gridSpan w:val="3"/>
              </w:tcPr>
              <w:p w14:paraId="790D506C" w14:textId="77777777" w:rsidR="003F1114" w:rsidRPr="00997930" w:rsidRDefault="003F1114" w:rsidP="00E931EB">
                <w:pPr>
                  <w:pStyle w:val="affa"/>
                  <w:cnfStyle w:val="100000000000" w:firstRow="1" w:lastRow="0" w:firstColumn="0" w:lastColumn="0" w:oddVBand="0" w:evenVBand="0" w:oddHBand="0" w:evenHBand="0" w:firstRowFirstColumn="0" w:firstRowLastColumn="0" w:lastRowFirstColumn="0" w:lastRowLastColumn="0"/>
                  <w:rPr>
                    <w:b/>
                  </w:rPr>
                </w:pPr>
                <w:r w:rsidRPr="00997930">
                  <w:rPr>
                    <w:rFonts w:hint="eastAsia"/>
                    <w:b/>
                  </w:rPr>
                  <w:t>項目名</w:t>
                </w:r>
              </w:p>
            </w:tc>
          </w:tr>
          <w:tr w:rsidR="003F1114" w:rsidRPr="00997930" w14:paraId="0954EF49" w14:textId="77777777" w:rsidTr="00E931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7D10D78" w14:textId="77777777" w:rsidR="003F1114" w:rsidRPr="00997930" w:rsidRDefault="003F1114" w:rsidP="00E931EB">
                <w:pPr>
                  <w:pStyle w:val="aff9"/>
                </w:pPr>
                <w:r w:rsidRPr="00997930">
                  <w:rPr>
                    <w:rFonts w:hint="eastAsia"/>
                  </w:rPr>
                  <w:t>画面ID</w:t>
                </w:r>
              </w:p>
            </w:tc>
            <w:tc>
              <w:tcPr>
                <w:tcW w:w="1134" w:type="dxa"/>
              </w:tcPr>
              <w:p w14:paraId="09FEA13E" w14:textId="77777777" w:rsidR="003F1114" w:rsidRPr="00997930" w:rsidRDefault="003F1114" w:rsidP="00E931EB">
                <w:pPr>
                  <w:pStyle w:val="aff9"/>
                  <w:cnfStyle w:val="000000100000" w:firstRow="0" w:lastRow="0" w:firstColumn="0" w:lastColumn="0" w:oddVBand="0" w:evenVBand="0" w:oddHBand="1" w:evenHBand="0" w:firstRowFirstColumn="0" w:firstRowLastColumn="0" w:lastRowFirstColumn="0" w:lastRowLastColumn="0"/>
                </w:pPr>
                <w:r w:rsidRPr="00997930">
                  <w:rPr>
                    <w:rFonts w:hint="eastAsia"/>
                  </w:rPr>
                  <w:t>画面名称</w:t>
                </w:r>
              </w:p>
            </w:tc>
            <w:tc>
              <w:tcPr>
                <w:tcW w:w="1417" w:type="dxa"/>
                <w:vMerge/>
              </w:tcPr>
              <w:p w14:paraId="087C898A" w14:textId="77777777" w:rsidR="003F1114" w:rsidRPr="00997930" w:rsidRDefault="003F1114" w:rsidP="00E931EB">
                <w:pPr>
                  <w:pStyle w:val="aff9"/>
                  <w:cnfStyle w:val="000000100000" w:firstRow="0" w:lastRow="0" w:firstColumn="0" w:lastColumn="0" w:oddVBand="0" w:evenVBand="0" w:oddHBand="1" w:evenHBand="0" w:firstRowFirstColumn="0" w:firstRowLastColumn="0" w:lastRowFirstColumn="0" w:lastRowLastColumn="0"/>
                </w:pPr>
              </w:p>
            </w:tc>
            <w:tc>
              <w:tcPr>
                <w:tcW w:w="2220" w:type="dxa"/>
              </w:tcPr>
              <w:p w14:paraId="2CB52796" w14:textId="77777777" w:rsidR="003F1114" w:rsidRPr="00997930" w:rsidRDefault="003F1114" w:rsidP="00E931EB">
                <w:pPr>
                  <w:pStyle w:val="aff9"/>
                  <w:cnfStyle w:val="000000100000" w:firstRow="0" w:lastRow="0" w:firstColumn="0" w:lastColumn="0" w:oddVBand="0" w:evenVBand="0" w:oddHBand="1" w:evenHBand="0" w:firstRowFirstColumn="0" w:firstRowLastColumn="0" w:lastRowFirstColumn="0" w:lastRowLastColumn="0"/>
                </w:pPr>
                <w:r w:rsidRPr="00997930">
                  <w:rPr>
                    <w:rFonts w:hint="eastAsia"/>
                  </w:rPr>
                  <w:t>入力</w:t>
                </w:r>
              </w:p>
            </w:tc>
            <w:tc>
              <w:tcPr>
                <w:tcW w:w="2221" w:type="dxa"/>
              </w:tcPr>
              <w:p w14:paraId="3CBC5EAA" w14:textId="77777777" w:rsidR="003F1114" w:rsidRPr="00997930" w:rsidRDefault="003F1114" w:rsidP="00E931EB">
                <w:pPr>
                  <w:pStyle w:val="aff9"/>
                  <w:cnfStyle w:val="000000100000" w:firstRow="0" w:lastRow="0" w:firstColumn="0" w:lastColumn="0" w:oddVBand="0" w:evenVBand="0" w:oddHBand="1" w:evenHBand="0" w:firstRowFirstColumn="0" w:firstRowLastColumn="0" w:lastRowFirstColumn="0" w:lastRowLastColumn="0"/>
                </w:pPr>
                <w:r w:rsidRPr="00997930">
                  <w:rPr>
                    <w:rFonts w:hint="eastAsia"/>
                  </w:rPr>
                  <w:t>出力</w:t>
                </w:r>
              </w:p>
            </w:tc>
            <w:tc>
              <w:tcPr>
                <w:tcW w:w="2221" w:type="dxa"/>
              </w:tcPr>
              <w:p w14:paraId="218869F0" w14:textId="77777777" w:rsidR="003F1114" w:rsidRPr="00997930" w:rsidRDefault="003F1114" w:rsidP="00E931EB">
                <w:pPr>
                  <w:pStyle w:val="aff9"/>
                  <w:cnfStyle w:val="000000100000" w:firstRow="0" w:lastRow="0" w:firstColumn="0" w:lastColumn="0" w:oddVBand="0" w:evenVBand="0" w:oddHBand="1" w:evenHBand="0" w:firstRowFirstColumn="0" w:firstRowLastColumn="0" w:lastRowFirstColumn="0" w:lastRowLastColumn="0"/>
                </w:pPr>
                <w:r>
                  <w:rPr>
                    <w:rFonts w:hint="eastAsia"/>
                  </w:rPr>
                  <w:t>操作</w:t>
                </w:r>
              </w:p>
            </w:tc>
          </w:tr>
          <w:tr w:rsidR="00F80C39" w:rsidRPr="00997930" w14:paraId="4CD87CE4" w14:textId="77777777" w:rsidTr="00E931E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A6C87DB" w14:textId="4F400CB5" w:rsidR="00F80C39" w:rsidRPr="00997930" w:rsidRDefault="00F80C39" w:rsidP="00E931EB">
                <w:pPr>
                  <w:pStyle w:val="aff9"/>
                </w:pPr>
              </w:p>
            </w:tc>
            <w:tc>
              <w:tcPr>
                <w:tcW w:w="1134" w:type="dxa"/>
              </w:tcPr>
              <w:p w14:paraId="50A4A936" w14:textId="774C9012" w:rsidR="00F80C39" w:rsidRPr="00997930" w:rsidRDefault="00F80C39" w:rsidP="00E931EB">
                <w:pPr>
                  <w:pStyle w:val="aff9"/>
                  <w:cnfStyle w:val="000000000000" w:firstRow="0" w:lastRow="0" w:firstColumn="0" w:lastColumn="0" w:oddVBand="0" w:evenVBand="0" w:oddHBand="0" w:evenHBand="0" w:firstRowFirstColumn="0" w:firstRowLastColumn="0" w:lastRowFirstColumn="0" w:lastRowLastColumn="0"/>
                </w:pPr>
              </w:p>
            </w:tc>
            <w:tc>
              <w:tcPr>
                <w:tcW w:w="1417" w:type="dxa"/>
              </w:tcPr>
              <w:p w14:paraId="57FC4F7D" w14:textId="25ACF555" w:rsidR="00F80C39" w:rsidRPr="00997930" w:rsidRDefault="00F80C39" w:rsidP="00E931EB">
                <w:pPr>
                  <w:pStyle w:val="aff9"/>
                  <w:cnfStyle w:val="000000000000" w:firstRow="0" w:lastRow="0" w:firstColumn="0" w:lastColumn="0" w:oddVBand="0" w:evenVBand="0" w:oddHBand="0" w:evenHBand="0" w:firstRowFirstColumn="0" w:firstRowLastColumn="0" w:lastRowFirstColumn="0" w:lastRowLastColumn="0"/>
                </w:pPr>
              </w:p>
            </w:tc>
            <w:tc>
              <w:tcPr>
                <w:tcW w:w="2220" w:type="dxa"/>
              </w:tcPr>
              <w:p w14:paraId="717F57E7" w14:textId="5CD9AC1E" w:rsidR="00F80C39" w:rsidRPr="00997930" w:rsidRDefault="00F80C39" w:rsidP="00E931EB">
                <w:pPr>
                  <w:pStyle w:val="aff9"/>
                  <w:cnfStyle w:val="000000000000" w:firstRow="0" w:lastRow="0" w:firstColumn="0" w:lastColumn="0" w:oddVBand="0" w:evenVBand="0" w:oddHBand="0" w:evenHBand="0" w:firstRowFirstColumn="0" w:firstRowLastColumn="0" w:lastRowFirstColumn="0" w:lastRowLastColumn="0"/>
                </w:pPr>
              </w:p>
            </w:tc>
            <w:tc>
              <w:tcPr>
                <w:tcW w:w="2221" w:type="dxa"/>
              </w:tcPr>
              <w:p w14:paraId="3D5C3107" w14:textId="591384C7" w:rsidR="00F80C39" w:rsidRPr="00997930" w:rsidRDefault="00F80C39" w:rsidP="00E931EB">
                <w:pPr>
                  <w:pStyle w:val="aff9"/>
                  <w:cnfStyle w:val="000000000000" w:firstRow="0" w:lastRow="0" w:firstColumn="0" w:lastColumn="0" w:oddVBand="0" w:evenVBand="0" w:oddHBand="0" w:evenHBand="0" w:firstRowFirstColumn="0" w:firstRowLastColumn="0" w:lastRowFirstColumn="0" w:lastRowLastColumn="0"/>
                </w:pPr>
              </w:p>
            </w:tc>
            <w:tc>
              <w:tcPr>
                <w:tcW w:w="2221" w:type="dxa"/>
              </w:tcPr>
              <w:p w14:paraId="14D1B9FB" w14:textId="1DF4F2CE" w:rsidR="00D97507" w:rsidRPr="00997930" w:rsidRDefault="00D97507" w:rsidP="00E931EB">
                <w:pPr>
                  <w:pStyle w:val="aff9"/>
                  <w:cnfStyle w:val="000000000000" w:firstRow="0" w:lastRow="0" w:firstColumn="0" w:lastColumn="0" w:oddVBand="0" w:evenVBand="0" w:oddHBand="0" w:evenHBand="0" w:firstRowFirstColumn="0" w:firstRowLastColumn="0" w:lastRowFirstColumn="0" w:lastRowLastColumn="0"/>
                </w:pPr>
              </w:p>
            </w:tc>
          </w:tr>
        </w:tbl>
        <w:p w14:paraId="6E6AC440" w14:textId="62232597" w:rsidR="00CB00D3" w:rsidRPr="00B9405D" w:rsidRDefault="002B6B32" w:rsidP="00905640">
          <w:pPr>
            <w:widowControl/>
            <w:rPr>
              <w:sz w:val="16"/>
            </w:rPr>
          </w:pPr>
          <w:r>
            <w:br w:type="page"/>
          </w:r>
        </w:p>
        <w:p w14:paraId="5047355F" w14:textId="46931BD7" w:rsidR="00CB00D3" w:rsidRPr="00B9405D" w:rsidRDefault="00CB00D3" w:rsidP="00CB00D3">
          <w:pPr>
            <w:widowControl/>
            <w:wordWrap w:val="0"/>
            <w:ind w:firstLine="160"/>
            <w:jc w:val="right"/>
            <w:rPr>
              <w:sz w:val="16"/>
            </w:rPr>
          </w:pPr>
        </w:p>
        <w:p w14:paraId="4D582453" w14:textId="6369818B" w:rsidR="008A56E0" w:rsidRDefault="00E1466E" w:rsidP="007E16E5">
          <w:pPr>
            <w:pStyle w:val="10"/>
          </w:pPr>
          <w:bookmarkStart w:id="9" w:name="_Toc100560717"/>
          <w:r>
            <w:rPr>
              <w:rFonts w:hint="eastAsia"/>
            </w:rPr>
            <w:t>通販システムの機能概要</w:t>
          </w:r>
          <w:r w:rsidR="00905640">
            <w:rPr>
              <w:rFonts w:hint="eastAsia"/>
            </w:rPr>
            <w:t>の変更・追加</w:t>
          </w:r>
          <w:bookmarkEnd w:id="9"/>
        </w:p>
        <w:p w14:paraId="497674B2" w14:textId="77777777" w:rsidR="00DD469E" w:rsidRDefault="00E1466E" w:rsidP="007E16E5">
          <w:pPr>
            <w:pStyle w:val="2"/>
          </w:pPr>
          <w:bookmarkStart w:id="10" w:name="_Toc100560718"/>
          <w:r>
            <w:rPr>
              <w:rFonts w:hint="eastAsia"/>
            </w:rPr>
            <w:t>機能概要</w:t>
          </w:r>
          <w:r w:rsidR="0077424B">
            <w:rPr>
              <w:rFonts w:hint="eastAsia"/>
            </w:rPr>
            <w:t>の記載内容</w:t>
          </w:r>
          <w:bookmarkEnd w:id="10"/>
        </w:p>
        <w:p w14:paraId="6067A3C2" w14:textId="18E51AA5" w:rsidR="00680196" w:rsidRDefault="00905640" w:rsidP="00E931EB">
          <w:pPr>
            <w:pStyle w:val="a0"/>
            <w:ind w:left="847"/>
          </w:pPr>
          <w:r>
            <w:rPr>
              <w:rFonts w:hint="eastAsia"/>
            </w:rPr>
            <w:t>変更・追加に関わる</w:t>
          </w:r>
          <w:r w:rsidR="00680196">
            <w:rPr>
              <w:rFonts w:hint="eastAsia"/>
            </w:rPr>
            <w:t>以下の内容を機能概要に記載する</w:t>
          </w:r>
        </w:p>
        <w:p w14:paraId="0302342E" w14:textId="3FE8882C" w:rsidR="00680196" w:rsidRDefault="00680196" w:rsidP="00E931EB">
          <w:pPr>
            <w:pStyle w:val="a0"/>
            <w:numPr>
              <w:ilvl w:val="1"/>
              <w:numId w:val="17"/>
            </w:numPr>
            <w:ind w:leftChars="0" w:left="1276"/>
          </w:pPr>
          <w:r>
            <w:rPr>
              <w:rFonts w:hint="eastAsia"/>
            </w:rPr>
            <w:t>機能名：要件定義書 3</w:t>
          </w:r>
          <w:r w:rsidR="002F576E">
            <w:rPr>
              <w:rFonts w:hint="eastAsia"/>
            </w:rPr>
            <w:t>-</w:t>
          </w:r>
          <w:r>
            <w:rPr>
              <w:rFonts w:hint="eastAsia"/>
            </w:rPr>
            <w:t>2</w:t>
          </w:r>
          <w:r w:rsidR="00F12081">
            <w:rPr>
              <w:rFonts w:hint="eastAsia"/>
            </w:rPr>
            <w:t>変更機能・追加</w:t>
          </w:r>
          <w:r>
            <w:rPr>
              <w:rFonts w:hint="eastAsia"/>
            </w:rPr>
            <w:t>機能一覧に記載した名称</w:t>
          </w:r>
        </w:p>
        <w:p w14:paraId="06986F01" w14:textId="77777777" w:rsidR="00680196" w:rsidRDefault="00680196" w:rsidP="00E931EB">
          <w:pPr>
            <w:pStyle w:val="a0"/>
            <w:numPr>
              <w:ilvl w:val="1"/>
              <w:numId w:val="17"/>
            </w:numPr>
            <w:ind w:leftChars="0" w:left="1276"/>
          </w:pPr>
          <w:r>
            <w:rPr>
              <w:rFonts w:hint="eastAsia"/>
            </w:rPr>
            <w:t>内容：機能を実現するために必要なことを示す</w:t>
          </w:r>
        </w:p>
        <w:p w14:paraId="20E725E0" w14:textId="77777777" w:rsidR="00680196" w:rsidRDefault="00680196" w:rsidP="00E931EB">
          <w:pPr>
            <w:pStyle w:val="a0"/>
            <w:numPr>
              <w:ilvl w:val="1"/>
              <w:numId w:val="17"/>
            </w:numPr>
            <w:ind w:leftChars="0" w:left="1276"/>
          </w:pPr>
          <w:r>
            <w:rPr>
              <w:rFonts w:hint="eastAsia"/>
            </w:rPr>
            <w:t>画面名：機能に関連する画面IDと画面名</w:t>
          </w:r>
        </w:p>
        <w:p w14:paraId="5EA4C8CC" w14:textId="77777777" w:rsidR="00680196" w:rsidRDefault="00680196" w:rsidP="00E931EB">
          <w:pPr>
            <w:pStyle w:val="a0"/>
            <w:numPr>
              <w:ilvl w:val="1"/>
              <w:numId w:val="17"/>
            </w:numPr>
            <w:ind w:leftChars="0" w:left="1276"/>
          </w:pPr>
          <w:r>
            <w:rPr>
              <w:rFonts w:hint="eastAsia"/>
            </w:rPr>
            <w:t>利用者：機能を利用できる利用者</w:t>
          </w:r>
        </w:p>
        <w:p w14:paraId="72B8212C" w14:textId="25F6B2E8" w:rsidR="00680196" w:rsidRPr="00E931EB" w:rsidRDefault="00680196" w:rsidP="00E931EB">
          <w:pPr>
            <w:pStyle w:val="a0"/>
            <w:ind w:left="847"/>
          </w:pPr>
          <w:r w:rsidRPr="00E931EB">
            <w:rPr>
              <w:rFonts w:hint="eastAsia"/>
            </w:rPr>
            <w:t>内容については、下記の点を記載する</w:t>
          </w:r>
        </w:p>
        <w:p w14:paraId="1CDD7C17" w14:textId="4BEDC593" w:rsidR="00680196" w:rsidRPr="00E931EB" w:rsidRDefault="00680196" w:rsidP="00E931EB">
          <w:pPr>
            <w:pStyle w:val="a0"/>
            <w:numPr>
              <w:ilvl w:val="0"/>
              <w:numId w:val="0"/>
            </w:numPr>
            <w:ind w:left="847"/>
          </w:pPr>
          <w:r w:rsidRPr="00E931EB">
            <w:rPr>
              <w:rFonts w:hint="eastAsia"/>
            </w:rPr>
            <w:t>＜</w:t>
          </w:r>
          <w:r w:rsidR="009D668D" w:rsidRPr="00E931EB">
            <w:rPr>
              <w:rFonts w:hint="eastAsia"/>
            </w:rPr>
            <w:t>利用タイミング</w:t>
          </w:r>
          <w:r w:rsidRPr="00E931EB">
            <w:rPr>
              <w:rFonts w:hint="eastAsia"/>
            </w:rPr>
            <w:t>＞機能が動作するきっかけとなる利用者の操作</w:t>
          </w:r>
        </w:p>
        <w:p w14:paraId="77EE2F6E" w14:textId="1D074DA6" w:rsidR="00680196" w:rsidRPr="00E931EB" w:rsidRDefault="00680196" w:rsidP="00E931EB">
          <w:pPr>
            <w:pStyle w:val="a0"/>
            <w:numPr>
              <w:ilvl w:val="0"/>
              <w:numId w:val="0"/>
            </w:numPr>
            <w:ind w:left="847"/>
          </w:pPr>
          <w:r w:rsidRPr="00E931EB">
            <w:rPr>
              <w:rFonts w:hint="eastAsia"/>
            </w:rPr>
            <w:t>＜処理内容＞システム内の処理と条件</w:t>
          </w:r>
          <w:r w:rsidR="00DB1815" w:rsidRPr="00E931EB">
            <w:rPr>
              <w:rFonts w:hint="eastAsia"/>
            </w:rPr>
            <w:t>、処理に必要な利用者の操作</w:t>
          </w:r>
        </w:p>
        <w:p w14:paraId="079E8E31" w14:textId="5F867A68" w:rsidR="009D668D" w:rsidRPr="00E931EB" w:rsidRDefault="00FD0B31" w:rsidP="00E931EB">
          <w:pPr>
            <w:pStyle w:val="a0"/>
            <w:ind w:left="847"/>
          </w:pPr>
          <w:r w:rsidRPr="00E931EB">
            <w:rPr>
              <w:rFonts w:hint="eastAsia"/>
            </w:rPr>
            <w:t>機能一覧内の「メッセージを表示する」に該当する内容は、メッセージ一覧に記載する</w:t>
          </w:r>
        </w:p>
        <w:p w14:paraId="68C1B1C2" w14:textId="77777777" w:rsidR="00FD0B31" w:rsidRPr="00E931EB" w:rsidRDefault="00FD0B31" w:rsidP="00E931EB">
          <w:pPr>
            <w:pStyle w:val="a0"/>
            <w:numPr>
              <w:ilvl w:val="0"/>
              <w:numId w:val="0"/>
            </w:numPr>
            <w:ind w:left="847"/>
          </w:pPr>
        </w:p>
        <w:p w14:paraId="69CD5603" w14:textId="75B82607" w:rsidR="00D00518" w:rsidRDefault="00D00518" w:rsidP="007E16E5">
          <w:pPr>
            <w:pStyle w:val="2"/>
          </w:pPr>
          <w:bookmarkStart w:id="11" w:name="_Toc100560719"/>
          <w:r>
            <w:rPr>
              <w:rFonts w:hint="eastAsia"/>
            </w:rPr>
            <w:t>機能</w:t>
          </w:r>
          <w:r w:rsidR="0077424B">
            <w:rPr>
              <w:rFonts w:hint="eastAsia"/>
            </w:rPr>
            <w:t>一覧</w:t>
          </w:r>
          <w:bookmarkEnd w:id="11"/>
        </w:p>
        <w:p w14:paraId="2982A1CC" w14:textId="01792E4F" w:rsidR="00F12081" w:rsidRPr="00762290" w:rsidRDefault="00F12081" w:rsidP="00F12081">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以下の表に変更・追加内容を追記してください。</w:t>
          </w:r>
          <w:r w:rsidRPr="00762290">
            <w:rPr>
              <w:rFonts w:hint="eastAsia"/>
              <w:color w:val="FF0000"/>
              <w:sz w:val="32"/>
              <w:szCs w:val="32"/>
            </w:rPr>
            <w:t>※</w:t>
          </w:r>
        </w:p>
        <w:p w14:paraId="2411BB71" w14:textId="77777777" w:rsidR="00F12081" w:rsidRPr="00F12081" w:rsidRDefault="00F12081" w:rsidP="00F12081">
          <w:pPr>
            <w:ind w:left="840"/>
          </w:pPr>
        </w:p>
        <w:tbl>
          <w:tblPr>
            <w:tblStyle w:val="aff8"/>
            <w:tblW w:w="10485" w:type="dxa"/>
            <w:tblLayout w:type="fixed"/>
            <w:tblLook w:val="04A0" w:firstRow="1" w:lastRow="0" w:firstColumn="1" w:lastColumn="0" w:noHBand="0" w:noVBand="1"/>
          </w:tblPr>
          <w:tblGrid>
            <w:gridCol w:w="361"/>
            <w:gridCol w:w="485"/>
            <w:gridCol w:w="283"/>
            <w:gridCol w:w="567"/>
            <w:gridCol w:w="5812"/>
            <w:gridCol w:w="992"/>
            <w:gridCol w:w="993"/>
            <w:gridCol w:w="992"/>
          </w:tblGrid>
          <w:tr w:rsidR="00967CED" w:rsidRPr="00B10868" w14:paraId="5D7D9A29" w14:textId="77777777" w:rsidTr="00E931E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Pr>
              <w:p w14:paraId="05699892" w14:textId="77777777" w:rsidR="00967CED" w:rsidRPr="00B10868" w:rsidRDefault="00967CED" w:rsidP="00E931EB">
                <w:pPr>
                  <w:pStyle w:val="affa"/>
                </w:pPr>
                <w:r w:rsidRPr="00B10868">
                  <w:rPr>
                    <w:rFonts w:hint="eastAsia"/>
                  </w:rPr>
                  <w:t>機能名</w:t>
                </w:r>
              </w:p>
            </w:tc>
            <w:tc>
              <w:tcPr>
                <w:tcW w:w="5812" w:type="dxa"/>
                <w:vMerge w:val="restart"/>
              </w:tcPr>
              <w:p w14:paraId="3F0EC699" w14:textId="77777777" w:rsidR="00967CED" w:rsidRPr="00E931EB" w:rsidRDefault="0077424B" w:rsidP="00E931EB">
                <w:pPr>
                  <w:pStyle w:val="affa"/>
                  <w:cnfStyle w:val="100000000000" w:firstRow="1" w:lastRow="0" w:firstColumn="0" w:lastColumn="0" w:oddVBand="0" w:evenVBand="0" w:oddHBand="0" w:evenHBand="0" w:firstRowFirstColumn="0" w:firstRowLastColumn="0" w:lastRowFirstColumn="0" w:lastRowLastColumn="0"/>
                </w:pPr>
                <w:r w:rsidRPr="00E931EB">
                  <w:rPr>
                    <w:rFonts w:hint="eastAsia"/>
                  </w:rPr>
                  <w:t>内容</w:t>
                </w:r>
              </w:p>
            </w:tc>
            <w:tc>
              <w:tcPr>
                <w:tcW w:w="1985" w:type="dxa"/>
                <w:gridSpan w:val="2"/>
              </w:tcPr>
              <w:p w14:paraId="34E59FD8" w14:textId="77777777" w:rsidR="00967CED" w:rsidRPr="00357E5C" w:rsidRDefault="00967CED" w:rsidP="00357E5C">
                <w:pPr>
                  <w:pStyle w:val="affa"/>
                  <w:cnfStyle w:val="100000000000" w:firstRow="1" w:lastRow="0" w:firstColumn="0" w:lastColumn="0" w:oddVBand="0" w:evenVBand="0" w:oddHBand="0" w:evenHBand="0" w:firstRowFirstColumn="0" w:firstRowLastColumn="0" w:lastRowFirstColumn="0" w:lastRowLastColumn="0"/>
                </w:pPr>
                <w:r w:rsidRPr="00357E5C">
                  <w:rPr>
                    <w:rFonts w:hint="eastAsia"/>
                  </w:rPr>
                  <w:t>画面名</w:t>
                </w:r>
              </w:p>
            </w:tc>
            <w:tc>
              <w:tcPr>
                <w:tcW w:w="992" w:type="dxa"/>
                <w:vMerge w:val="restart"/>
              </w:tcPr>
              <w:p w14:paraId="6831E726" w14:textId="77777777" w:rsidR="00967CED" w:rsidRPr="00B10868" w:rsidRDefault="00967CED" w:rsidP="00357E5C">
                <w:pPr>
                  <w:pStyle w:val="affa"/>
                  <w:cnfStyle w:val="100000000000" w:firstRow="1" w:lastRow="0" w:firstColumn="0" w:lastColumn="0" w:oddVBand="0" w:evenVBand="0" w:oddHBand="0" w:evenHBand="0" w:firstRowFirstColumn="0" w:firstRowLastColumn="0" w:lastRowFirstColumn="0" w:lastRowLastColumn="0"/>
                </w:pPr>
                <w:r w:rsidRPr="00B10868">
                  <w:rPr>
                    <w:rFonts w:hint="eastAsia"/>
                  </w:rPr>
                  <w:t>利用者</w:t>
                </w:r>
              </w:p>
            </w:tc>
          </w:tr>
          <w:tr w:rsidR="00967CED" w:rsidRPr="00B10868" w14:paraId="775E017D" w14:textId="77777777" w:rsidTr="00E931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846" w:type="dxa"/>
                <w:gridSpan w:val="2"/>
              </w:tcPr>
              <w:p w14:paraId="368FEC50" w14:textId="77777777" w:rsidR="00967CED" w:rsidRPr="00B10868" w:rsidRDefault="00967CED" w:rsidP="00E931EB">
                <w:pPr>
                  <w:pStyle w:val="aff9"/>
                </w:pPr>
                <w:r w:rsidRPr="00B10868">
                  <w:rPr>
                    <w:rFonts w:hint="eastAsia"/>
                  </w:rPr>
                  <w:t>大分類</w:t>
                </w:r>
              </w:p>
            </w:tc>
            <w:tc>
              <w:tcPr>
                <w:tcW w:w="850" w:type="dxa"/>
                <w:gridSpan w:val="2"/>
              </w:tcPr>
              <w:p w14:paraId="4A699599" w14:textId="77777777" w:rsidR="00967CED" w:rsidRPr="00B10868" w:rsidRDefault="00967CED" w:rsidP="00E931EB">
                <w:pPr>
                  <w:pStyle w:val="aff9"/>
                  <w:cnfStyle w:val="000000100000" w:firstRow="0" w:lastRow="0" w:firstColumn="0" w:lastColumn="0" w:oddVBand="0" w:evenVBand="0" w:oddHBand="1" w:evenHBand="0" w:firstRowFirstColumn="0" w:firstRowLastColumn="0" w:lastRowFirstColumn="0" w:lastRowLastColumn="0"/>
                </w:pPr>
                <w:r w:rsidRPr="00B10868">
                  <w:rPr>
                    <w:rFonts w:hint="eastAsia"/>
                  </w:rPr>
                  <w:t>小分類</w:t>
                </w:r>
              </w:p>
            </w:tc>
            <w:tc>
              <w:tcPr>
                <w:tcW w:w="5812" w:type="dxa"/>
                <w:vMerge/>
              </w:tcPr>
              <w:p w14:paraId="4F9CF4EF" w14:textId="77777777" w:rsidR="00967CED" w:rsidRPr="00B10868" w:rsidRDefault="00967CED" w:rsidP="00E931EB">
                <w:pPr>
                  <w:pStyle w:val="aff9"/>
                  <w:cnfStyle w:val="000000100000" w:firstRow="0" w:lastRow="0" w:firstColumn="0" w:lastColumn="0" w:oddVBand="0" w:evenVBand="0" w:oddHBand="1" w:evenHBand="0" w:firstRowFirstColumn="0" w:firstRowLastColumn="0" w:lastRowFirstColumn="0" w:lastRowLastColumn="0"/>
                  <w:rPr>
                    <w:b/>
                  </w:rPr>
                </w:pPr>
              </w:p>
            </w:tc>
            <w:tc>
              <w:tcPr>
                <w:tcW w:w="992" w:type="dxa"/>
              </w:tcPr>
              <w:p w14:paraId="536D534F" w14:textId="77777777" w:rsidR="00967CED" w:rsidRPr="00E931EB" w:rsidRDefault="00967CED" w:rsidP="00E931EB">
                <w:pPr>
                  <w:pStyle w:val="aff9"/>
                  <w:cnfStyle w:val="000000100000" w:firstRow="0" w:lastRow="0" w:firstColumn="0" w:lastColumn="0" w:oddVBand="0" w:evenVBand="0" w:oddHBand="1" w:evenHBand="0" w:firstRowFirstColumn="0" w:firstRowLastColumn="0" w:lastRowFirstColumn="0" w:lastRowLastColumn="0"/>
                </w:pPr>
                <w:r w:rsidRPr="00E931EB">
                  <w:rPr>
                    <w:rFonts w:hint="eastAsia"/>
                  </w:rPr>
                  <w:t>画面ID</w:t>
                </w:r>
              </w:p>
            </w:tc>
            <w:tc>
              <w:tcPr>
                <w:tcW w:w="993" w:type="dxa"/>
              </w:tcPr>
              <w:p w14:paraId="2421D96A" w14:textId="77777777" w:rsidR="00967CED" w:rsidRPr="00E931EB" w:rsidRDefault="00967CED" w:rsidP="00E931EB">
                <w:pPr>
                  <w:pStyle w:val="aff9"/>
                  <w:cnfStyle w:val="000000100000" w:firstRow="0" w:lastRow="0" w:firstColumn="0" w:lastColumn="0" w:oddVBand="0" w:evenVBand="0" w:oddHBand="1" w:evenHBand="0" w:firstRowFirstColumn="0" w:firstRowLastColumn="0" w:lastRowFirstColumn="0" w:lastRowLastColumn="0"/>
                </w:pPr>
                <w:r w:rsidRPr="00E931EB">
                  <w:rPr>
                    <w:rFonts w:hint="eastAsia"/>
                  </w:rPr>
                  <w:t>画面名称</w:t>
                </w:r>
              </w:p>
            </w:tc>
            <w:tc>
              <w:tcPr>
                <w:tcW w:w="992" w:type="dxa"/>
                <w:vMerge/>
              </w:tcPr>
              <w:p w14:paraId="419E7792" w14:textId="77777777" w:rsidR="00967CED" w:rsidRPr="00B10868" w:rsidRDefault="00967CED" w:rsidP="00E371E7">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b/>
                    <w:szCs w:val="18"/>
                  </w:rPr>
                </w:pPr>
              </w:p>
            </w:tc>
          </w:tr>
          <w:tr w:rsidR="002518BF" w:rsidRPr="00B10868" w14:paraId="2A0446EB" w14:textId="77777777" w:rsidTr="00E931EB">
            <w:trPr>
              <w:trHeight w:val="1881"/>
            </w:trPr>
            <w:tc>
              <w:tcPr>
                <w:cnfStyle w:val="001000000000" w:firstRow="0" w:lastRow="0" w:firstColumn="1" w:lastColumn="0" w:oddVBand="0" w:evenVBand="0" w:oddHBand="0" w:evenHBand="0" w:firstRowFirstColumn="0" w:firstRowLastColumn="0" w:lastRowFirstColumn="0" w:lastRowLastColumn="0"/>
                <w:tcW w:w="361" w:type="dxa"/>
              </w:tcPr>
              <w:p w14:paraId="09A2D4AA" w14:textId="78CDD59B" w:rsidR="002518BF" w:rsidRPr="00B10868" w:rsidRDefault="002518BF" w:rsidP="00E931EB">
                <w:pPr>
                  <w:pStyle w:val="aff9"/>
                </w:pPr>
              </w:p>
            </w:tc>
            <w:tc>
              <w:tcPr>
                <w:tcW w:w="485" w:type="dxa"/>
                <w:textDirection w:val="tbRlV"/>
              </w:tcPr>
              <w:p w14:paraId="18434259" w14:textId="7CCDA8B3" w:rsidR="002518BF" w:rsidRPr="00B10868" w:rsidRDefault="002518BF" w:rsidP="00E931EB">
                <w:pPr>
                  <w:pStyle w:val="aff9"/>
                  <w:cnfStyle w:val="000000000000" w:firstRow="0" w:lastRow="0" w:firstColumn="0" w:lastColumn="0" w:oddVBand="0" w:evenVBand="0" w:oddHBand="0" w:evenHBand="0" w:firstRowFirstColumn="0" w:firstRowLastColumn="0" w:lastRowFirstColumn="0" w:lastRowLastColumn="0"/>
                </w:pPr>
              </w:p>
            </w:tc>
            <w:tc>
              <w:tcPr>
                <w:tcW w:w="283" w:type="dxa"/>
              </w:tcPr>
              <w:p w14:paraId="67550EE5" w14:textId="22E9C23F" w:rsidR="002518BF" w:rsidRPr="00B10868" w:rsidRDefault="002518BF" w:rsidP="00E931EB">
                <w:pPr>
                  <w:pStyle w:val="aff9"/>
                  <w:cnfStyle w:val="000000000000" w:firstRow="0" w:lastRow="0" w:firstColumn="0" w:lastColumn="0" w:oddVBand="0" w:evenVBand="0" w:oddHBand="0" w:evenHBand="0" w:firstRowFirstColumn="0" w:firstRowLastColumn="0" w:lastRowFirstColumn="0" w:lastRowLastColumn="0"/>
                </w:pPr>
              </w:p>
            </w:tc>
            <w:tc>
              <w:tcPr>
                <w:tcW w:w="567" w:type="dxa"/>
                <w:textDirection w:val="tbRlV"/>
              </w:tcPr>
              <w:p w14:paraId="45295ABB" w14:textId="5009CC27" w:rsidR="002518BF" w:rsidRPr="00B10868" w:rsidRDefault="002518BF" w:rsidP="00E931EB">
                <w:pPr>
                  <w:pStyle w:val="aff9"/>
                  <w:cnfStyle w:val="000000000000" w:firstRow="0" w:lastRow="0" w:firstColumn="0" w:lastColumn="0" w:oddVBand="0" w:evenVBand="0" w:oddHBand="0" w:evenHBand="0" w:firstRowFirstColumn="0" w:firstRowLastColumn="0" w:lastRowFirstColumn="0" w:lastRowLastColumn="0"/>
                </w:pPr>
              </w:p>
            </w:tc>
            <w:tc>
              <w:tcPr>
                <w:tcW w:w="5812" w:type="dxa"/>
              </w:tcPr>
              <w:p w14:paraId="16E6B429" w14:textId="63B5C9C1" w:rsidR="002518BF" w:rsidRPr="005A247D" w:rsidRDefault="002518BF" w:rsidP="00E931EB">
                <w:pPr>
                  <w:pStyle w:val="aff9"/>
                  <w:cnfStyle w:val="000000000000" w:firstRow="0" w:lastRow="0" w:firstColumn="0" w:lastColumn="0" w:oddVBand="0" w:evenVBand="0" w:oddHBand="0" w:evenHBand="0" w:firstRowFirstColumn="0" w:firstRowLastColumn="0" w:lastRowFirstColumn="0" w:lastRowLastColumn="0"/>
                </w:pPr>
              </w:p>
            </w:tc>
            <w:tc>
              <w:tcPr>
                <w:tcW w:w="992" w:type="dxa"/>
              </w:tcPr>
              <w:p w14:paraId="2B9A5074" w14:textId="42DE42CF" w:rsidR="002518BF" w:rsidRPr="00B10868" w:rsidRDefault="002518BF" w:rsidP="00E931EB">
                <w:pPr>
                  <w:pStyle w:val="aff9"/>
                  <w:cnfStyle w:val="000000000000" w:firstRow="0" w:lastRow="0" w:firstColumn="0" w:lastColumn="0" w:oddVBand="0" w:evenVBand="0" w:oddHBand="0" w:evenHBand="0" w:firstRowFirstColumn="0" w:firstRowLastColumn="0" w:lastRowFirstColumn="0" w:lastRowLastColumn="0"/>
                </w:pPr>
              </w:p>
            </w:tc>
            <w:tc>
              <w:tcPr>
                <w:tcW w:w="993" w:type="dxa"/>
              </w:tcPr>
              <w:p w14:paraId="5A0D3786" w14:textId="006F24AA" w:rsidR="002518BF" w:rsidRPr="00B10868" w:rsidRDefault="002518BF" w:rsidP="00E931EB">
                <w:pPr>
                  <w:pStyle w:val="aff9"/>
                  <w:cnfStyle w:val="000000000000" w:firstRow="0" w:lastRow="0" w:firstColumn="0" w:lastColumn="0" w:oddVBand="0" w:evenVBand="0" w:oddHBand="0" w:evenHBand="0" w:firstRowFirstColumn="0" w:firstRowLastColumn="0" w:lastRowFirstColumn="0" w:lastRowLastColumn="0"/>
                </w:pPr>
              </w:p>
            </w:tc>
            <w:tc>
              <w:tcPr>
                <w:tcW w:w="992" w:type="dxa"/>
              </w:tcPr>
              <w:p w14:paraId="721BA7E1" w14:textId="15873E56" w:rsidR="002518BF" w:rsidRPr="00B10868" w:rsidRDefault="002518BF" w:rsidP="00E931EB">
                <w:pPr>
                  <w:pStyle w:val="aff9"/>
                  <w:cnfStyle w:val="000000000000" w:firstRow="0" w:lastRow="0" w:firstColumn="0" w:lastColumn="0" w:oddVBand="0" w:evenVBand="0" w:oddHBand="0" w:evenHBand="0" w:firstRowFirstColumn="0" w:firstRowLastColumn="0" w:lastRowFirstColumn="0" w:lastRowLastColumn="0"/>
                </w:pPr>
              </w:p>
            </w:tc>
          </w:tr>
        </w:tbl>
        <w:p w14:paraId="012179AB" w14:textId="77777777" w:rsidR="00E371E7" w:rsidRDefault="00E371E7">
          <w:pPr>
            <w:widowControl/>
          </w:pPr>
          <w:r>
            <w:br w:type="page"/>
          </w:r>
        </w:p>
        <w:p w14:paraId="70F98B75" w14:textId="48E16208" w:rsidR="00D00518" w:rsidRDefault="005A247D" w:rsidP="007E16E5">
          <w:pPr>
            <w:pStyle w:val="2"/>
          </w:pPr>
          <w:bookmarkStart w:id="12" w:name="_Toc100560720"/>
          <w:r>
            <w:rPr>
              <w:rFonts w:hint="eastAsia"/>
            </w:rPr>
            <w:t>メッセージ</w:t>
          </w:r>
          <w:r w:rsidR="00D00518">
            <w:rPr>
              <w:rFonts w:hint="eastAsia"/>
            </w:rPr>
            <w:t>一覧</w:t>
          </w:r>
          <w:bookmarkEnd w:id="12"/>
        </w:p>
        <w:p w14:paraId="500AC966" w14:textId="77777777" w:rsidR="00A2418D" w:rsidRPr="00762290" w:rsidRDefault="00A2418D" w:rsidP="00A2418D">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以下の表に変更・追加内容を追記してください。</w:t>
          </w:r>
          <w:r w:rsidRPr="00762290">
            <w:rPr>
              <w:rFonts w:hint="eastAsia"/>
              <w:color w:val="FF0000"/>
              <w:sz w:val="32"/>
              <w:szCs w:val="32"/>
            </w:rPr>
            <w:t>※</w:t>
          </w:r>
        </w:p>
        <w:p w14:paraId="7DD01127" w14:textId="77777777" w:rsidR="00A2418D" w:rsidRDefault="00A2418D" w:rsidP="00F57B09">
          <w:pPr>
            <w:ind w:left="840"/>
          </w:pPr>
        </w:p>
        <w:p w14:paraId="30680157" w14:textId="0BB01987" w:rsidR="00F57B09" w:rsidRDefault="00F57B09" w:rsidP="00357E5C">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aff8"/>
            <w:tblW w:w="0" w:type="auto"/>
            <w:tblLook w:val="04A0" w:firstRow="1" w:lastRow="0" w:firstColumn="1" w:lastColumn="0" w:noHBand="0" w:noVBand="1"/>
          </w:tblPr>
          <w:tblGrid>
            <w:gridCol w:w="1255"/>
            <w:gridCol w:w="2310"/>
            <w:gridCol w:w="6171"/>
          </w:tblGrid>
          <w:tr w:rsidR="00BE10B5" w:rsidRPr="00BA14AD" w14:paraId="1CAD8A83" w14:textId="77777777" w:rsidTr="00357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357E5C">
                <w:pPr>
                  <w:pStyle w:val="affa"/>
                </w:pPr>
                <w:r w:rsidRPr="00BA14AD">
                  <w:rPr>
                    <w:rFonts w:hint="eastAsia"/>
                  </w:rPr>
                  <w:t>画面名</w:t>
                </w:r>
              </w:p>
            </w:tc>
            <w:tc>
              <w:tcPr>
                <w:tcW w:w="6171" w:type="dxa"/>
                <w:vMerge w:val="restart"/>
              </w:tcPr>
              <w:p w14:paraId="289FFCAF" w14:textId="77777777" w:rsidR="00BE10B5" w:rsidRPr="00357E5C" w:rsidRDefault="005A247D" w:rsidP="00357E5C">
                <w:pPr>
                  <w:pStyle w:val="affa"/>
                  <w:cnfStyle w:val="100000000000" w:firstRow="1" w:lastRow="0" w:firstColumn="0" w:lastColumn="0" w:oddVBand="0" w:evenVBand="0" w:oddHBand="0" w:evenHBand="0" w:firstRowFirstColumn="0" w:firstRowLastColumn="0" w:lastRowFirstColumn="0" w:lastRowLastColumn="0"/>
                </w:pPr>
                <w:r w:rsidRPr="00357E5C">
                  <w:rPr>
                    <w:rFonts w:hint="eastAsia"/>
                  </w:rPr>
                  <w:t>メッセージ</w:t>
                </w:r>
                <w:r w:rsidR="00BE10B5" w:rsidRPr="00357E5C">
                  <w:rPr>
                    <w:rFonts w:hint="eastAsia"/>
                  </w:rPr>
                  <w:t>内容</w:t>
                </w:r>
              </w:p>
            </w:tc>
          </w:tr>
          <w:tr w:rsidR="00BE10B5" w:rsidRPr="00BA14AD" w14:paraId="3E2C624A" w14:textId="77777777" w:rsidTr="0035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357E5C">
                <w:pPr>
                  <w:pStyle w:val="aff9"/>
                </w:pPr>
                <w:r w:rsidRPr="00BA14AD">
                  <w:rPr>
                    <w:rFonts w:hint="eastAsia"/>
                  </w:rPr>
                  <w:t>画面ID</w:t>
                </w:r>
              </w:p>
            </w:tc>
            <w:tc>
              <w:tcPr>
                <w:tcW w:w="2310" w:type="dxa"/>
              </w:tcPr>
              <w:p w14:paraId="5C30919B" w14:textId="77777777" w:rsidR="00BE10B5" w:rsidRPr="00357E5C" w:rsidRDefault="00BE10B5" w:rsidP="00357E5C">
                <w:pPr>
                  <w:pStyle w:val="aff9"/>
                  <w:cnfStyle w:val="000000100000" w:firstRow="0" w:lastRow="0" w:firstColumn="0" w:lastColumn="0" w:oddVBand="0" w:evenVBand="0" w:oddHBand="1" w:evenHBand="0" w:firstRowFirstColumn="0" w:firstRowLastColumn="0" w:lastRowFirstColumn="0" w:lastRowLastColumn="0"/>
                </w:pPr>
                <w:r w:rsidRPr="00357E5C">
                  <w:rPr>
                    <w:rFonts w:hint="eastAsia"/>
                  </w:rPr>
                  <w:t>画面名称</w:t>
                </w:r>
              </w:p>
            </w:tc>
            <w:tc>
              <w:tcPr>
                <w:tcW w:w="6171" w:type="dxa"/>
                <w:vMerge/>
              </w:tcPr>
              <w:p w14:paraId="4E4EC019" w14:textId="77777777" w:rsidR="00BE10B5" w:rsidRPr="00BA14AD" w:rsidRDefault="00BE10B5" w:rsidP="00357E5C">
                <w:pPr>
                  <w:pStyle w:val="aff9"/>
                  <w:cnfStyle w:val="000000100000" w:firstRow="0" w:lastRow="0" w:firstColumn="0" w:lastColumn="0" w:oddVBand="0" w:evenVBand="0" w:oddHBand="1" w:evenHBand="0" w:firstRowFirstColumn="0" w:firstRowLastColumn="0" w:lastRowFirstColumn="0" w:lastRowLastColumn="0"/>
                </w:pPr>
              </w:p>
            </w:tc>
          </w:tr>
          <w:tr w:rsidR="00A2418D" w:rsidRPr="00BA14AD" w14:paraId="2A59047F" w14:textId="77777777" w:rsidTr="00357E5C">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04816325" w:rsidR="00A2418D" w:rsidRPr="00BA14AD" w:rsidRDefault="00A2418D" w:rsidP="00357E5C">
                <w:pPr>
                  <w:pStyle w:val="aff9"/>
                  <w:rPr>
                    <w:b/>
                  </w:rPr>
                </w:pPr>
              </w:p>
            </w:tc>
            <w:tc>
              <w:tcPr>
                <w:tcW w:w="2310" w:type="dxa"/>
                <w:vMerge w:val="restart"/>
              </w:tcPr>
              <w:p w14:paraId="30C24E81" w14:textId="371D9246" w:rsidR="00A2418D" w:rsidRPr="00BA14AD" w:rsidRDefault="00A2418D" w:rsidP="00357E5C">
                <w:pPr>
                  <w:pStyle w:val="aff9"/>
                  <w:cnfStyle w:val="000000000000" w:firstRow="0" w:lastRow="0" w:firstColumn="0" w:lastColumn="0" w:oddVBand="0" w:evenVBand="0" w:oddHBand="0" w:evenHBand="0" w:firstRowFirstColumn="0" w:firstRowLastColumn="0" w:lastRowFirstColumn="0" w:lastRowLastColumn="0"/>
                </w:pPr>
              </w:p>
            </w:tc>
            <w:tc>
              <w:tcPr>
                <w:tcW w:w="6171" w:type="dxa"/>
              </w:tcPr>
              <w:p w14:paraId="294A818F" w14:textId="49BB7252" w:rsidR="00A2418D" w:rsidRPr="00BA14AD" w:rsidRDefault="00A2418D" w:rsidP="00357E5C">
                <w:pPr>
                  <w:pStyle w:val="aff9"/>
                  <w:cnfStyle w:val="000000000000" w:firstRow="0" w:lastRow="0" w:firstColumn="0" w:lastColumn="0" w:oddVBand="0" w:evenVBand="0" w:oddHBand="0" w:evenHBand="0" w:firstRowFirstColumn="0" w:firstRowLastColumn="0" w:lastRowFirstColumn="0" w:lastRowLastColumn="0"/>
                </w:pPr>
              </w:p>
            </w:tc>
          </w:tr>
          <w:tr w:rsidR="00A2418D" w:rsidRPr="00BA14AD" w14:paraId="565E0593" w14:textId="77777777" w:rsidTr="0035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A2418D" w:rsidRPr="00BA14AD" w:rsidRDefault="00A2418D" w:rsidP="00357E5C">
                <w:pPr>
                  <w:pStyle w:val="aff9"/>
                  <w:rPr>
                    <w:b/>
                  </w:rPr>
                </w:pPr>
              </w:p>
            </w:tc>
            <w:tc>
              <w:tcPr>
                <w:tcW w:w="2310" w:type="dxa"/>
                <w:vMerge/>
              </w:tcPr>
              <w:p w14:paraId="22254A9A" w14:textId="77777777" w:rsidR="00A2418D" w:rsidRPr="00BA14AD" w:rsidRDefault="00A2418D" w:rsidP="00357E5C">
                <w:pPr>
                  <w:pStyle w:val="aff9"/>
                  <w:cnfStyle w:val="000000100000" w:firstRow="0" w:lastRow="0" w:firstColumn="0" w:lastColumn="0" w:oddVBand="0" w:evenVBand="0" w:oddHBand="1" w:evenHBand="0" w:firstRowFirstColumn="0" w:firstRowLastColumn="0" w:lastRowFirstColumn="0" w:lastRowLastColumn="0"/>
                </w:pPr>
              </w:p>
            </w:tc>
            <w:tc>
              <w:tcPr>
                <w:tcW w:w="6171" w:type="dxa"/>
              </w:tcPr>
              <w:p w14:paraId="0BABBC28" w14:textId="72C54281" w:rsidR="00A2418D" w:rsidRPr="00BA14AD" w:rsidRDefault="00A2418D" w:rsidP="00357E5C">
                <w:pPr>
                  <w:pStyle w:val="aff9"/>
                  <w:cnfStyle w:val="000000100000" w:firstRow="0" w:lastRow="0" w:firstColumn="0" w:lastColumn="0" w:oddVBand="0" w:evenVBand="0" w:oddHBand="1" w:evenHBand="0" w:firstRowFirstColumn="0" w:firstRowLastColumn="0" w:lastRowFirstColumn="0" w:lastRowLastColumn="0"/>
                </w:pPr>
              </w:p>
            </w:tc>
          </w:tr>
          <w:tr w:rsidR="00A2418D" w:rsidRPr="00BA14AD" w14:paraId="02FE3458" w14:textId="77777777" w:rsidTr="00357E5C">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A2418D" w:rsidRPr="00BA14AD" w:rsidRDefault="00A2418D" w:rsidP="00357E5C">
                <w:pPr>
                  <w:pStyle w:val="aff9"/>
                  <w:rPr>
                    <w:b/>
                  </w:rPr>
                </w:pPr>
              </w:p>
            </w:tc>
            <w:tc>
              <w:tcPr>
                <w:tcW w:w="2310" w:type="dxa"/>
                <w:vMerge/>
              </w:tcPr>
              <w:p w14:paraId="196E3D67" w14:textId="77777777" w:rsidR="00A2418D" w:rsidRPr="00BA14AD" w:rsidRDefault="00A2418D" w:rsidP="00357E5C">
                <w:pPr>
                  <w:pStyle w:val="aff9"/>
                  <w:cnfStyle w:val="000000000000" w:firstRow="0" w:lastRow="0" w:firstColumn="0" w:lastColumn="0" w:oddVBand="0" w:evenVBand="0" w:oddHBand="0" w:evenHBand="0" w:firstRowFirstColumn="0" w:firstRowLastColumn="0" w:lastRowFirstColumn="0" w:lastRowLastColumn="0"/>
                </w:pPr>
              </w:p>
            </w:tc>
            <w:tc>
              <w:tcPr>
                <w:tcW w:w="6171" w:type="dxa"/>
              </w:tcPr>
              <w:p w14:paraId="35366645" w14:textId="14953452" w:rsidR="00A2418D" w:rsidRPr="00BA14AD" w:rsidRDefault="00A2418D" w:rsidP="00357E5C">
                <w:pPr>
                  <w:pStyle w:val="aff9"/>
                  <w:cnfStyle w:val="000000000000" w:firstRow="0" w:lastRow="0" w:firstColumn="0" w:lastColumn="0" w:oddVBand="0" w:evenVBand="0" w:oddHBand="0" w:evenHBand="0" w:firstRowFirstColumn="0" w:firstRowLastColumn="0" w:lastRowFirstColumn="0" w:lastRowLastColumn="0"/>
                </w:pPr>
              </w:p>
            </w:tc>
          </w:tr>
          <w:tr w:rsidR="00A2418D" w:rsidRPr="00BA14AD" w14:paraId="4B13BB3E" w14:textId="77777777" w:rsidTr="0035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A2418D" w:rsidRPr="00BA14AD" w:rsidRDefault="00A2418D" w:rsidP="00357E5C">
                <w:pPr>
                  <w:pStyle w:val="aff9"/>
                  <w:rPr>
                    <w:b/>
                  </w:rPr>
                </w:pPr>
              </w:p>
            </w:tc>
            <w:tc>
              <w:tcPr>
                <w:tcW w:w="2310" w:type="dxa"/>
                <w:vMerge/>
              </w:tcPr>
              <w:p w14:paraId="1E34E674" w14:textId="77777777" w:rsidR="00A2418D" w:rsidRPr="00BA14AD" w:rsidRDefault="00A2418D" w:rsidP="00357E5C">
                <w:pPr>
                  <w:pStyle w:val="aff9"/>
                  <w:cnfStyle w:val="000000100000" w:firstRow="0" w:lastRow="0" w:firstColumn="0" w:lastColumn="0" w:oddVBand="0" w:evenVBand="0" w:oddHBand="1" w:evenHBand="0" w:firstRowFirstColumn="0" w:firstRowLastColumn="0" w:lastRowFirstColumn="0" w:lastRowLastColumn="0"/>
                </w:pPr>
              </w:p>
            </w:tc>
            <w:tc>
              <w:tcPr>
                <w:tcW w:w="6171" w:type="dxa"/>
              </w:tcPr>
              <w:p w14:paraId="6E79A09E" w14:textId="3B04DF2B" w:rsidR="00A2418D" w:rsidRPr="00BA14AD" w:rsidRDefault="00A2418D" w:rsidP="00357E5C">
                <w:pPr>
                  <w:pStyle w:val="aff9"/>
                  <w:cnfStyle w:val="000000100000" w:firstRow="0" w:lastRow="0" w:firstColumn="0" w:lastColumn="0" w:oddVBand="0" w:evenVBand="0" w:oddHBand="1" w:evenHBand="0" w:firstRowFirstColumn="0" w:firstRowLastColumn="0" w:lastRowFirstColumn="0" w:lastRowLastColumn="0"/>
                </w:pPr>
              </w:p>
            </w:tc>
          </w:tr>
          <w:tr w:rsidR="00A2418D" w:rsidRPr="00BA14AD" w14:paraId="0222A26E" w14:textId="77777777" w:rsidTr="00357E5C">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A2418D" w:rsidRPr="00BA14AD" w:rsidRDefault="00A2418D" w:rsidP="00357E5C">
                <w:pPr>
                  <w:pStyle w:val="aff9"/>
                  <w:rPr>
                    <w:b/>
                  </w:rPr>
                </w:pPr>
              </w:p>
            </w:tc>
            <w:tc>
              <w:tcPr>
                <w:tcW w:w="2310" w:type="dxa"/>
                <w:vMerge/>
              </w:tcPr>
              <w:p w14:paraId="45B41551" w14:textId="77777777" w:rsidR="00A2418D" w:rsidRPr="00BA14AD" w:rsidRDefault="00A2418D" w:rsidP="00357E5C">
                <w:pPr>
                  <w:pStyle w:val="aff9"/>
                  <w:cnfStyle w:val="000000000000" w:firstRow="0" w:lastRow="0" w:firstColumn="0" w:lastColumn="0" w:oddVBand="0" w:evenVBand="0" w:oddHBand="0" w:evenHBand="0" w:firstRowFirstColumn="0" w:firstRowLastColumn="0" w:lastRowFirstColumn="0" w:lastRowLastColumn="0"/>
                </w:pPr>
              </w:p>
            </w:tc>
            <w:tc>
              <w:tcPr>
                <w:tcW w:w="6171" w:type="dxa"/>
              </w:tcPr>
              <w:p w14:paraId="28A2A1B7" w14:textId="44F242FF" w:rsidR="00A2418D" w:rsidRPr="009F3B8B" w:rsidRDefault="00A2418D" w:rsidP="00357E5C">
                <w:pPr>
                  <w:pStyle w:val="aff9"/>
                  <w:cnfStyle w:val="000000000000" w:firstRow="0" w:lastRow="0" w:firstColumn="0" w:lastColumn="0" w:oddVBand="0" w:evenVBand="0" w:oddHBand="0" w:evenHBand="0" w:firstRowFirstColumn="0" w:firstRowLastColumn="0" w:lastRowFirstColumn="0" w:lastRowLastColumn="0"/>
                  <w:rPr>
                    <w:rFonts w:cs="ＭＳ ゴシック"/>
                    <w:kern w:val="0"/>
                    <w:szCs w:val="18"/>
                  </w:rPr>
                </w:pPr>
              </w:p>
            </w:tc>
          </w:tr>
          <w:tr w:rsidR="00A2418D" w:rsidRPr="00BA14AD" w14:paraId="442C8BF0" w14:textId="77777777" w:rsidTr="0035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A2418D" w:rsidRPr="00BA14AD" w:rsidRDefault="00A2418D" w:rsidP="00357E5C">
                <w:pPr>
                  <w:pStyle w:val="aff9"/>
                  <w:rPr>
                    <w:b/>
                  </w:rPr>
                </w:pPr>
              </w:p>
            </w:tc>
            <w:tc>
              <w:tcPr>
                <w:tcW w:w="2310" w:type="dxa"/>
                <w:vMerge/>
              </w:tcPr>
              <w:p w14:paraId="66C1DC41" w14:textId="77777777" w:rsidR="00A2418D" w:rsidRPr="00BA14AD" w:rsidRDefault="00A2418D" w:rsidP="00357E5C">
                <w:pPr>
                  <w:pStyle w:val="aff9"/>
                  <w:cnfStyle w:val="000000100000" w:firstRow="0" w:lastRow="0" w:firstColumn="0" w:lastColumn="0" w:oddVBand="0" w:evenVBand="0" w:oddHBand="1" w:evenHBand="0" w:firstRowFirstColumn="0" w:firstRowLastColumn="0" w:lastRowFirstColumn="0" w:lastRowLastColumn="0"/>
                </w:pPr>
              </w:p>
            </w:tc>
            <w:tc>
              <w:tcPr>
                <w:tcW w:w="6171" w:type="dxa"/>
              </w:tcPr>
              <w:p w14:paraId="362BAA2F" w14:textId="1D010A54" w:rsidR="00A2418D" w:rsidRPr="00BA14AD" w:rsidRDefault="00A2418D" w:rsidP="00357E5C">
                <w:pPr>
                  <w:pStyle w:val="aff9"/>
                  <w:cnfStyle w:val="000000100000" w:firstRow="0" w:lastRow="0" w:firstColumn="0" w:lastColumn="0" w:oddVBand="0" w:evenVBand="0" w:oddHBand="1" w:evenHBand="0" w:firstRowFirstColumn="0" w:firstRowLastColumn="0" w:lastRowFirstColumn="0" w:lastRowLastColumn="0"/>
                </w:pPr>
              </w:p>
            </w:tc>
          </w:tr>
        </w:tbl>
        <w:p w14:paraId="0C60D183" w14:textId="77777777" w:rsidR="00BE10B5" w:rsidRDefault="00BE10B5" w:rsidP="00BE10B5">
          <w:pPr>
            <w:ind w:left="840"/>
          </w:pPr>
        </w:p>
        <w:p w14:paraId="795242A9" w14:textId="02B91D11" w:rsidR="004D5D96" w:rsidRDefault="004D5D96" w:rsidP="00FD0B31">
          <w:pPr>
            <w:wordWrap w:val="0"/>
            <w:ind w:left="840" w:rightChars="162" w:right="292"/>
            <w:jc w:val="right"/>
          </w:pPr>
        </w:p>
        <w:p w14:paraId="6B5727CA" w14:textId="77777777" w:rsidR="00732CC6" w:rsidRDefault="00732CC6">
          <w:pPr>
            <w:widowControl/>
          </w:pPr>
          <w:r>
            <w:br w:type="page"/>
          </w:r>
        </w:p>
        <w:p w14:paraId="099E570A" w14:textId="3E617CE0" w:rsidR="00D00518" w:rsidRDefault="000F63C8" w:rsidP="007E16E5">
          <w:pPr>
            <w:pStyle w:val="10"/>
          </w:pPr>
          <w:bookmarkStart w:id="13" w:name="_Toc100560721"/>
          <w:r>
            <w:rPr>
              <w:rFonts w:hint="eastAsia"/>
            </w:rPr>
            <w:t>データベース</w:t>
          </w:r>
          <w:r w:rsidR="00D00518">
            <w:t>設計</w:t>
          </w:r>
          <w:r w:rsidR="00A2418D">
            <w:rPr>
              <w:rFonts w:hint="eastAsia"/>
            </w:rPr>
            <w:t>の変更・追加内容</w:t>
          </w:r>
          <w:bookmarkEnd w:id="13"/>
        </w:p>
        <w:p w14:paraId="1A7DC86B" w14:textId="798AA42A" w:rsidR="00D00518" w:rsidRDefault="000F63C8" w:rsidP="007E16E5">
          <w:pPr>
            <w:pStyle w:val="2"/>
          </w:pPr>
          <w:bookmarkStart w:id="14" w:name="_Toc100560722"/>
          <w:r>
            <w:rPr>
              <w:rFonts w:hint="eastAsia"/>
            </w:rPr>
            <w:t>データベース</w:t>
          </w:r>
          <w:r w:rsidR="00D00518">
            <w:rPr>
              <w:rFonts w:hint="eastAsia"/>
            </w:rPr>
            <w:t>定義</w:t>
          </w:r>
          <w:r w:rsidR="00A2418D">
            <w:rPr>
              <w:rFonts w:hint="eastAsia"/>
            </w:rPr>
            <w:t>の変更・追加内容</w:t>
          </w:r>
          <w:bookmarkEnd w:id="14"/>
        </w:p>
        <w:p w14:paraId="55746FF4" w14:textId="762826A9" w:rsidR="00A2418D" w:rsidRPr="00762290" w:rsidRDefault="00A2418D" w:rsidP="00A2418D">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ここに変更・追加内容を追記してください。</w:t>
          </w:r>
          <w:r w:rsidRPr="00762290">
            <w:rPr>
              <w:rFonts w:hint="eastAsia"/>
              <w:color w:val="FF0000"/>
              <w:sz w:val="32"/>
              <w:szCs w:val="32"/>
            </w:rPr>
            <w:t>※</w:t>
          </w:r>
        </w:p>
        <w:p w14:paraId="7BDC7809" w14:textId="77777777" w:rsidR="00452CB2" w:rsidRDefault="00452CB2" w:rsidP="00452CB2">
          <w:pPr>
            <w:ind w:left="840"/>
          </w:pPr>
        </w:p>
        <w:p w14:paraId="53F5DD3E" w14:textId="2132E6C2" w:rsidR="00452CB2" w:rsidRDefault="008B05B4" w:rsidP="00357E5C">
          <w:pPr>
            <w:pStyle w:val="3"/>
            <w:spacing w:before="180"/>
            <w:ind w:right="180"/>
          </w:pPr>
          <w:r>
            <w:t>(</w:t>
          </w:r>
          <w:r w:rsidR="00A2418D">
            <w:rPr>
              <w:rFonts w:hint="eastAsia"/>
            </w:rPr>
            <w:t>1</w:t>
          </w:r>
          <w:r w:rsidR="00452CB2">
            <w:rPr>
              <w:rFonts w:hint="eastAsia"/>
            </w:rPr>
            <w:t>)</w:t>
          </w:r>
          <w:r w:rsidR="00452CB2">
            <w:rPr>
              <w:rFonts w:hint="eastAsia"/>
            </w:rPr>
            <w:t>テ</w:t>
          </w:r>
          <w:r w:rsidR="002F576E">
            <w:rPr>
              <w:rFonts w:hint="eastAsia"/>
            </w:rPr>
            <w:t>-</w:t>
          </w:r>
          <w:r w:rsidR="00452CB2">
            <w:rPr>
              <w:rFonts w:hint="eastAsia"/>
            </w:rPr>
            <w:t>ブル定義</w:t>
          </w:r>
        </w:p>
        <w:p w14:paraId="1A3563A0" w14:textId="61F2F361" w:rsidR="00452CB2" w:rsidRDefault="00452CB2" w:rsidP="00452CB2">
          <w:pPr>
            <w:ind w:left="840"/>
          </w:pPr>
          <w:proofErr w:type="spellStart"/>
          <w:r>
            <w:rPr>
              <w:rFonts w:hint="eastAsia"/>
            </w:rPr>
            <w:t>a.</w:t>
          </w:r>
          <w:r w:rsidR="00A2418D" w:rsidRPr="00A2418D">
            <w:rPr>
              <w:rFonts w:hint="eastAsia"/>
              <w:color w:val="FF0000"/>
            </w:rPr>
            <w:t>XXX</w:t>
          </w:r>
          <w:proofErr w:type="spellEnd"/>
          <w:r>
            <w:rPr>
              <w:rFonts w:hint="eastAsia"/>
            </w:rPr>
            <w:t>テ</w:t>
          </w:r>
          <w:r w:rsidR="002F576E">
            <w:rPr>
              <w:rFonts w:hint="eastAsia"/>
            </w:rPr>
            <w:t>-</w:t>
          </w:r>
          <w:r>
            <w:rPr>
              <w:rFonts w:hint="eastAsia"/>
            </w:rPr>
            <w:t>ブル</w:t>
          </w:r>
        </w:p>
        <w:p w14:paraId="0D3BAB46" w14:textId="3BCEAD82" w:rsidR="00732CC6" w:rsidRDefault="00732CC6" w:rsidP="00732CC6">
          <w:pPr>
            <w:ind w:left="840"/>
          </w:pPr>
          <w:r>
            <w:rPr>
              <w:rFonts w:hint="eastAsia"/>
            </w:rPr>
            <w:t>テ</w:t>
          </w:r>
          <w:r w:rsidR="002F576E">
            <w:rPr>
              <w:rFonts w:hint="eastAsia"/>
            </w:rPr>
            <w:t>-</w:t>
          </w:r>
          <w:r>
            <w:rPr>
              <w:rFonts w:hint="eastAsia"/>
            </w:rPr>
            <w:t>ブル名(論理名)：</w:t>
          </w:r>
          <w:r w:rsidR="00A2418D" w:rsidRPr="00A2418D">
            <w:rPr>
              <w:rFonts w:hint="eastAsia"/>
              <w:color w:val="FF0000"/>
            </w:rPr>
            <w:t>XXX</w:t>
          </w:r>
          <w:r>
            <w:rPr>
              <w:rFonts w:hint="eastAsia"/>
            </w:rPr>
            <w:t>テ</w:t>
          </w:r>
          <w:r w:rsidR="002F576E">
            <w:rPr>
              <w:rFonts w:hint="eastAsia"/>
            </w:rPr>
            <w:t>-</w:t>
          </w:r>
          <w:r>
            <w:rPr>
              <w:rFonts w:hint="eastAsia"/>
            </w:rPr>
            <w:t>ブル</w:t>
          </w:r>
        </w:p>
        <w:p w14:paraId="45264E1B" w14:textId="4340579F" w:rsidR="00732CC6" w:rsidRDefault="00732CC6" w:rsidP="00732CC6">
          <w:pPr>
            <w:ind w:left="840"/>
          </w:pPr>
          <w:r>
            <w:rPr>
              <w:rFonts w:hint="eastAsia"/>
            </w:rPr>
            <w:t>テ</w:t>
          </w:r>
          <w:r w:rsidR="002F576E">
            <w:rPr>
              <w:rFonts w:hint="eastAsia"/>
            </w:rPr>
            <w:t>-</w:t>
          </w:r>
          <w:r>
            <w:rPr>
              <w:rFonts w:hint="eastAsia"/>
            </w:rPr>
            <w:t>ブル名(物理名)：</w:t>
          </w:r>
          <w:proofErr w:type="spellStart"/>
          <w:r w:rsidR="00A2418D" w:rsidRPr="00A2418D">
            <w:rPr>
              <w:rFonts w:hint="eastAsia"/>
              <w:color w:val="FF0000"/>
            </w:rPr>
            <w:t>xxxx</w:t>
          </w:r>
          <w:proofErr w:type="spellEnd"/>
        </w:p>
        <w:p w14:paraId="698F4C0E" w14:textId="1BADBB76" w:rsidR="00452CB2" w:rsidRDefault="00452CB2" w:rsidP="00452CB2">
          <w:pPr>
            <w:ind w:left="840"/>
          </w:pPr>
          <w:r>
            <w:rPr>
              <w:rFonts w:hint="eastAsia"/>
            </w:rPr>
            <w:t>利用用途：</w:t>
          </w:r>
          <w:r w:rsidR="00A2418D">
            <w:t xml:space="preserve"> </w:t>
          </w:r>
        </w:p>
        <w:p w14:paraId="3965A4A8" w14:textId="77777777" w:rsidR="00732CC6" w:rsidRDefault="00732CC6" w:rsidP="00452CB2">
          <w:pPr>
            <w:ind w:left="840"/>
          </w:pPr>
        </w:p>
        <w:tbl>
          <w:tblPr>
            <w:tblStyle w:val="aff8"/>
            <w:tblW w:w="9865" w:type="dxa"/>
            <w:jc w:val="center"/>
            <w:tblLook w:val="04A0" w:firstRow="1" w:lastRow="0" w:firstColumn="1" w:lastColumn="0" w:noHBand="0" w:noVBand="1"/>
          </w:tblPr>
          <w:tblGrid>
            <w:gridCol w:w="508"/>
            <w:gridCol w:w="1587"/>
            <w:gridCol w:w="1421"/>
            <w:gridCol w:w="1414"/>
            <w:gridCol w:w="735"/>
            <w:gridCol w:w="1365"/>
            <w:gridCol w:w="2835"/>
          </w:tblGrid>
          <w:tr w:rsidR="00732CC6" w:rsidRPr="00FD4B1E" w14:paraId="376F410D" w14:textId="77777777" w:rsidTr="00973D11">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508" w:type="dxa"/>
                <w:noWrap/>
                <w:hideMark/>
              </w:tcPr>
              <w:p w14:paraId="0B6A8645" w14:textId="77777777" w:rsidR="00452CB2" w:rsidRPr="00FD4B1E" w:rsidRDefault="00452CB2" w:rsidP="00357E5C">
                <w:pPr>
                  <w:pStyle w:val="affa"/>
                  <w:rPr>
                    <w:b/>
                  </w:rPr>
                </w:pPr>
                <w:r w:rsidRPr="00FD4B1E">
                  <w:rPr>
                    <w:rFonts w:hint="eastAsia"/>
                  </w:rPr>
                  <w:t>No</w:t>
                </w:r>
              </w:p>
            </w:tc>
            <w:tc>
              <w:tcPr>
                <w:tcW w:w="1587" w:type="dxa"/>
                <w:noWrap/>
                <w:hideMark/>
              </w:tcPr>
              <w:p w14:paraId="10ADB240" w14:textId="77777777" w:rsidR="00452CB2" w:rsidRPr="00FD4B1E" w:rsidRDefault="00452CB2" w:rsidP="00357E5C">
                <w:pPr>
                  <w:pStyle w:val="affa"/>
                  <w:cnfStyle w:val="100000000000" w:firstRow="1" w:lastRow="0" w:firstColumn="0" w:lastColumn="0" w:oddVBand="0" w:evenVBand="0" w:oddHBand="0" w:evenHBand="0" w:firstRowFirstColumn="0" w:firstRowLastColumn="0" w:lastRowFirstColumn="0" w:lastRowLastColumn="0"/>
                  <w:rPr>
                    <w:b/>
                    <w:bCs/>
                  </w:rPr>
                </w:pPr>
                <w:r w:rsidRPr="00FD4B1E">
                  <w:rPr>
                    <w:rFonts w:hint="eastAsia"/>
                  </w:rPr>
                  <w:t>列名（論理名）</w:t>
                </w:r>
              </w:p>
            </w:tc>
            <w:tc>
              <w:tcPr>
                <w:tcW w:w="1421" w:type="dxa"/>
                <w:noWrap/>
                <w:hideMark/>
              </w:tcPr>
              <w:p w14:paraId="729C0907" w14:textId="77777777" w:rsidR="00452CB2" w:rsidRPr="00FD4B1E" w:rsidRDefault="00452CB2" w:rsidP="00357E5C">
                <w:pPr>
                  <w:pStyle w:val="affa"/>
                  <w:cnfStyle w:val="100000000000" w:firstRow="1" w:lastRow="0" w:firstColumn="0" w:lastColumn="0" w:oddVBand="0" w:evenVBand="0" w:oddHBand="0" w:evenHBand="0" w:firstRowFirstColumn="0" w:firstRowLastColumn="0" w:lastRowFirstColumn="0" w:lastRowLastColumn="0"/>
                  <w:rPr>
                    <w:b/>
                    <w:bCs/>
                  </w:rPr>
                </w:pPr>
                <w:r w:rsidRPr="00FD4B1E">
                  <w:rPr>
                    <w:rFonts w:hint="eastAsia"/>
                  </w:rPr>
                  <w:t>列名（物理名）</w:t>
                </w:r>
              </w:p>
            </w:tc>
            <w:tc>
              <w:tcPr>
                <w:tcW w:w="1414" w:type="dxa"/>
                <w:noWrap/>
                <w:hideMark/>
              </w:tcPr>
              <w:p w14:paraId="67135231" w14:textId="77777777" w:rsidR="00452CB2" w:rsidRPr="00FD4B1E" w:rsidRDefault="000F63C8" w:rsidP="00357E5C">
                <w:pPr>
                  <w:pStyle w:val="affa"/>
                  <w:cnfStyle w:val="100000000000" w:firstRow="1" w:lastRow="0" w:firstColumn="0" w:lastColumn="0" w:oddVBand="0" w:evenVBand="0" w:oddHBand="0" w:evenHBand="0" w:firstRowFirstColumn="0" w:firstRowLastColumn="0" w:lastRowFirstColumn="0" w:lastRowLastColumn="0"/>
                  <w:rPr>
                    <w:b/>
                    <w:bCs/>
                  </w:rPr>
                </w:pPr>
                <w:r>
                  <w:rPr>
                    <w:rFonts w:hint="eastAsia"/>
                  </w:rPr>
                  <w:t>データ</w:t>
                </w:r>
                <w:r w:rsidR="00452CB2" w:rsidRPr="00FD4B1E">
                  <w:rPr>
                    <w:rFonts w:hint="eastAsia"/>
                  </w:rPr>
                  <w:t>型</w:t>
                </w:r>
              </w:p>
            </w:tc>
            <w:tc>
              <w:tcPr>
                <w:tcW w:w="735" w:type="dxa"/>
                <w:noWrap/>
                <w:hideMark/>
              </w:tcPr>
              <w:p w14:paraId="6B451D5B" w14:textId="77777777" w:rsidR="00452CB2" w:rsidRPr="00FD4B1E" w:rsidRDefault="00452CB2" w:rsidP="00357E5C">
                <w:pPr>
                  <w:pStyle w:val="affa"/>
                  <w:cnfStyle w:val="100000000000" w:firstRow="1" w:lastRow="0" w:firstColumn="0" w:lastColumn="0" w:oddVBand="0" w:evenVBand="0" w:oddHBand="0" w:evenHBand="0" w:firstRowFirstColumn="0" w:firstRowLastColumn="0" w:lastRowFirstColumn="0" w:lastRowLastColumn="0"/>
                  <w:rPr>
                    <w:b/>
                    <w:bCs/>
                  </w:rPr>
                </w:pPr>
                <w:r w:rsidRPr="00FD4B1E">
                  <w:rPr>
                    <w:rFonts w:hint="eastAsia"/>
                  </w:rPr>
                  <w:t>桁数</w:t>
                </w:r>
              </w:p>
            </w:tc>
            <w:tc>
              <w:tcPr>
                <w:tcW w:w="1365" w:type="dxa"/>
                <w:noWrap/>
                <w:hideMark/>
              </w:tcPr>
              <w:p w14:paraId="55841A0D" w14:textId="77777777" w:rsidR="00452CB2" w:rsidRPr="00FD4B1E" w:rsidRDefault="00452CB2" w:rsidP="00357E5C">
                <w:pPr>
                  <w:pStyle w:val="affa"/>
                  <w:cnfStyle w:val="100000000000" w:firstRow="1" w:lastRow="0" w:firstColumn="0" w:lastColumn="0" w:oddVBand="0" w:evenVBand="0" w:oddHBand="0" w:evenHBand="0" w:firstRowFirstColumn="0" w:firstRowLastColumn="0" w:lastRowFirstColumn="0" w:lastRowLastColumn="0"/>
                  <w:rPr>
                    <w:b/>
                    <w:bCs/>
                  </w:rPr>
                </w:pPr>
                <w:r w:rsidRPr="00FD4B1E">
                  <w:rPr>
                    <w:rFonts w:hint="eastAsia"/>
                  </w:rPr>
                  <w:t>制約</w:t>
                </w:r>
              </w:p>
            </w:tc>
            <w:tc>
              <w:tcPr>
                <w:tcW w:w="2835" w:type="dxa"/>
                <w:hideMark/>
              </w:tcPr>
              <w:p w14:paraId="47E85770" w14:textId="77777777" w:rsidR="00452CB2" w:rsidRPr="00FD4B1E" w:rsidRDefault="00452CB2" w:rsidP="00357E5C">
                <w:pPr>
                  <w:pStyle w:val="affa"/>
                  <w:cnfStyle w:val="100000000000" w:firstRow="1" w:lastRow="0" w:firstColumn="0" w:lastColumn="0" w:oddVBand="0" w:evenVBand="0" w:oddHBand="0" w:evenHBand="0" w:firstRowFirstColumn="0" w:firstRowLastColumn="0" w:lastRowFirstColumn="0" w:lastRowLastColumn="0"/>
                  <w:rPr>
                    <w:b/>
                    <w:bCs/>
                  </w:rPr>
                </w:pPr>
                <w:r w:rsidRPr="00FD4B1E">
                  <w:rPr>
                    <w:rFonts w:hint="eastAsia"/>
                  </w:rPr>
                  <w:t>備考</w:t>
                </w:r>
              </w:p>
            </w:tc>
          </w:tr>
          <w:tr w:rsidR="00732CC6" w:rsidRPr="00FD4B1E" w14:paraId="51C6991F" w14:textId="77777777" w:rsidTr="00973D11">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421F4FA3" w14:textId="049A43BD" w:rsidR="00452CB2" w:rsidRPr="00FD4B1E" w:rsidRDefault="00452CB2" w:rsidP="00357E5C">
                <w:pPr>
                  <w:pStyle w:val="aff9"/>
                </w:pPr>
              </w:p>
            </w:tc>
            <w:tc>
              <w:tcPr>
                <w:tcW w:w="1587" w:type="dxa"/>
                <w:noWrap/>
              </w:tcPr>
              <w:p w14:paraId="463EF7BB" w14:textId="116FAF06"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21" w:type="dxa"/>
                <w:noWrap/>
              </w:tcPr>
              <w:p w14:paraId="78B2A0C4" w14:textId="2D5E304C"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14" w:type="dxa"/>
                <w:noWrap/>
              </w:tcPr>
              <w:p w14:paraId="77CE6541" w14:textId="069C1855"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735" w:type="dxa"/>
                <w:noWrap/>
              </w:tcPr>
              <w:p w14:paraId="440F57BD" w14:textId="70F51E66"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365" w:type="dxa"/>
                <w:noWrap/>
              </w:tcPr>
              <w:p w14:paraId="1BA5C182" w14:textId="7A9994F9"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2835" w:type="dxa"/>
              </w:tcPr>
              <w:p w14:paraId="40FD5585" w14:textId="72FD4DAB"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r>
          <w:tr w:rsidR="00732CC6" w:rsidRPr="00FD4B1E" w14:paraId="43F4CDFF" w14:textId="77777777" w:rsidTr="00973D11">
            <w:trPr>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4AED10E1" w14:textId="5939BB94" w:rsidR="00452CB2" w:rsidRPr="00FD4B1E" w:rsidRDefault="00452CB2" w:rsidP="00357E5C">
                <w:pPr>
                  <w:pStyle w:val="aff9"/>
                </w:pPr>
              </w:p>
            </w:tc>
            <w:tc>
              <w:tcPr>
                <w:tcW w:w="1587" w:type="dxa"/>
                <w:noWrap/>
              </w:tcPr>
              <w:p w14:paraId="03AD60AF" w14:textId="0B69143A"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21" w:type="dxa"/>
                <w:noWrap/>
              </w:tcPr>
              <w:p w14:paraId="2D62BDFE" w14:textId="761B2BB7"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14" w:type="dxa"/>
                <w:noWrap/>
              </w:tcPr>
              <w:p w14:paraId="401F7764" w14:textId="0CAD7982"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735" w:type="dxa"/>
              </w:tcPr>
              <w:p w14:paraId="12340110" w14:textId="065BD956"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365" w:type="dxa"/>
                <w:noWrap/>
              </w:tcPr>
              <w:p w14:paraId="70196C18" w14:textId="0BE90B1C"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2835" w:type="dxa"/>
              </w:tcPr>
              <w:p w14:paraId="1A54D825" w14:textId="2D2552DF"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r>
          <w:tr w:rsidR="00732CC6" w:rsidRPr="00FD4B1E" w14:paraId="01BF8FF4" w14:textId="77777777" w:rsidTr="00973D11">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218F7F36" w14:textId="223BC75C" w:rsidR="00452CB2" w:rsidRPr="00FD4B1E" w:rsidRDefault="00452CB2" w:rsidP="00357E5C">
                <w:pPr>
                  <w:pStyle w:val="aff9"/>
                </w:pPr>
              </w:p>
            </w:tc>
            <w:tc>
              <w:tcPr>
                <w:tcW w:w="1587" w:type="dxa"/>
                <w:noWrap/>
              </w:tcPr>
              <w:p w14:paraId="191010B6" w14:textId="7AB8E525"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21" w:type="dxa"/>
                <w:noWrap/>
              </w:tcPr>
              <w:p w14:paraId="185DE4A5" w14:textId="402230DA"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14" w:type="dxa"/>
                <w:noWrap/>
              </w:tcPr>
              <w:p w14:paraId="65194F34" w14:textId="364CECB8"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735" w:type="dxa"/>
                <w:noWrap/>
              </w:tcPr>
              <w:p w14:paraId="17005FC0" w14:textId="611679D6"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365" w:type="dxa"/>
                <w:noWrap/>
              </w:tcPr>
              <w:p w14:paraId="046604C6" w14:textId="5BDA4F06"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2835" w:type="dxa"/>
              </w:tcPr>
              <w:p w14:paraId="58D1BFFF" w14:textId="16DDF3AF"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r>
          <w:tr w:rsidR="00732CC6" w:rsidRPr="00FD4B1E" w14:paraId="78D2AB9A" w14:textId="77777777" w:rsidTr="00973D11">
            <w:trPr>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2D022FDA" w14:textId="3B78AA41" w:rsidR="00452CB2" w:rsidRPr="00FD4B1E" w:rsidRDefault="00452CB2" w:rsidP="00357E5C">
                <w:pPr>
                  <w:pStyle w:val="aff9"/>
                </w:pPr>
              </w:p>
            </w:tc>
            <w:tc>
              <w:tcPr>
                <w:tcW w:w="1587" w:type="dxa"/>
                <w:noWrap/>
              </w:tcPr>
              <w:p w14:paraId="47F2781E" w14:textId="5C0B6042"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21" w:type="dxa"/>
                <w:noWrap/>
              </w:tcPr>
              <w:p w14:paraId="3BF6F10A" w14:textId="08B9D41F"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14" w:type="dxa"/>
                <w:noWrap/>
              </w:tcPr>
              <w:p w14:paraId="0B89D3D1" w14:textId="3590A294"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735" w:type="dxa"/>
                <w:noWrap/>
              </w:tcPr>
              <w:p w14:paraId="418FC1D5" w14:textId="18E5739A"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365" w:type="dxa"/>
                <w:noWrap/>
              </w:tcPr>
              <w:p w14:paraId="430BD81A" w14:textId="62776187"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2835" w:type="dxa"/>
              </w:tcPr>
              <w:p w14:paraId="386E417A" w14:textId="6A5BE544"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r>
          <w:tr w:rsidR="00732CC6" w:rsidRPr="00FD4B1E" w14:paraId="4FCB5C55" w14:textId="77777777" w:rsidTr="00973D11">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450E1B52" w14:textId="0132BFCA" w:rsidR="00452CB2" w:rsidRPr="00FD4B1E" w:rsidRDefault="00452CB2" w:rsidP="00357E5C">
                <w:pPr>
                  <w:pStyle w:val="aff9"/>
                </w:pPr>
              </w:p>
            </w:tc>
            <w:tc>
              <w:tcPr>
                <w:tcW w:w="1587" w:type="dxa"/>
                <w:noWrap/>
              </w:tcPr>
              <w:p w14:paraId="493AF3AD" w14:textId="53DDDB4B"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21" w:type="dxa"/>
                <w:noWrap/>
              </w:tcPr>
              <w:p w14:paraId="75A31A59" w14:textId="4748EDF6"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14" w:type="dxa"/>
                <w:noWrap/>
              </w:tcPr>
              <w:p w14:paraId="0D36B4C2" w14:textId="3C37E495"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735" w:type="dxa"/>
                <w:noWrap/>
              </w:tcPr>
              <w:p w14:paraId="06C123AA" w14:textId="3D929A58"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365" w:type="dxa"/>
              </w:tcPr>
              <w:p w14:paraId="3A81D22D" w14:textId="69A36CD2"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2835" w:type="dxa"/>
              </w:tcPr>
              <w:p w14:paraId="2168E2A3" w14:textId="1F285722"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r>
          <w:tr w:rsidR="00732CC6" w:rsidRPr="00FD4B1E" w14:paraId="161E7B02" w14:textId="77777777" w:rsidTr="00973D11">
            <w:trPr>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47A20FE8" w14:textId="72709313" w:rsidR="00452CB2" w:rsidRPr="00FD4B1E" w:rsidRDefault="00452CB2" w:rsidP="00357E5C">
                <w:pPr>
                  <w:pStyle w:val="aff9"/>
                </w:pPr>
              </w:p>
            </w:tc>
            <w:tc>
              <w:tcPr>
                <w:tcW w:w="1587" w:type="dxa"/>
                <w:noWrap/>
              </w:tcPr>
              <w:p w14:paraId="2F4907C1" w14:textId="1C57E172"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21" w:type="dxa"/>
                <w:noWrap/>
              </w:tcPr>
              <w:p w14:paraId="1FBB541A" w14:textId="4469726F"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14" w:type="dxa"/>
                <w:noWrap/>
              </w:tcPr>
              <w:p w14:paraId="70962CE1" w14:textId="3C7A8C69"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735" w:type="dxa"/>
                <w:noWrap/>
              </w:tcPr>
              <w:p w14:paraId="4C449FDC" w14:textId="454D2B15"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365" w:type="dxa"/>
                <w:noWrap/>
              </w:tcPr>
              <w:p w14:paraId="7FB598F4" w14:textId="43F912A5"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2835" w:type="dxa"/>
              </w:tcPr>
              <w:p w14:paraId="74B9C744" w14:textId="12F45F4F"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r>
          <w:tr w:rsidR="00732CC6" w:rsidRPr="00FD4B1E" w14:paraId="6225186B" w14:textId="77777777" w:rsidTr="00973D11">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2A61C695" w14:textId="1EA88DCC" w:rsidR="00452CB2" w:rsidRPr="00FD4B1E" w:rsidRDefault="00452CB2" w:rsidP="00357E5C">
                <w:pPr>
                  <w:pStyle w:val="aff9"/>
                </w:pPr>
              </w:p>
            </w:tc>
            <w:tc>
              <w:tcPr>
                <w:tcW w:w="1587" w:type="dxa"/>
                <w:noWrap/>
              </w:tcPr>
              <w:p w14:paraId="040C0737" w14:textId="0D1FF938"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21" w:type="dxa"/>
                <w:noWrap/>
              </w:tcPr>
              <w:p w14:paraId="5C7D8E96" w14:textId="23BFB8C4"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14" w:type="dxa"/>
                <w:noWrap/>
              </w:tcPr>
              <w:p w14:paraId="57D406E1" w14:textId="4DB13EB6"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735" w:type="dxa"/>
                <w:noWrap/>
              </w:tcPr>
              <w:p w14:paraId="7C18BF46" w14:textId="4A62DC7B"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365" w:type="dxa"/>
              </w:tcPr>
              <w:p w14:paraId="5C6EE2F4" w14:textId="6C8BCDCB"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2835" w:type="dxa"/>
              </w:tcPr>
              <w:p w14:paraId="250594AB" w14:textId="63C736BD"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r>
          <w:tr w:rsidR="00732CC6" w:rsidRPr="00FD4B1E" w14:paraId="4114F392" w14:textId="77777777" w:rsidTr="00973D11">
            <w:trPr>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4426B8D5" w14:textId="3C0467A3" w:rsidR="00452CB2" w:rsidRPr="00FD4B1E" w:rsidRDefault="00452CB2" w:rsidP="00357E5C">
                <w:pPr>
                  <w:pStyle w:val="aff9"/>
                </w:pPr>
              </w:p>
            </w:tc>
            <w:tc>
              <w:tcPr>
                <w:tcW w:w="1587" w:type="dxa"/>
                <w:noWrap/>
              </w:tcPr>
              <w:p w14:paraId="1C8D95CD" w14:textId="5DDB2AC3"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21" w:type="dxa"/>
                <w:noWrap/>
              </w:tcPr>
              <w:p w14:paraId="7EB8ABD1" w14:textId="3CBDF134"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414" w:type="dxa"/>
                <w:noWrap/>
              </w:tcPr>
              <w:p w14:paraId="0DA462AC" w14:textId="0202B3F2"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735" w:type="dxa"/>
                <w:noWrap/>
              </w:tcPr>
              <w:p w14:paraId="766A09C4" w14:textId="31721E57"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1365" w:type="dxa"/>
              </w:tcPr>
              <w:p w14:paraId="5D05A7A0" w14:textId="1C638856"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c>
              <w:tcPr>
                <w:tcW w:w="2835" w:type="dxa"/>
              </w:tcPr>
              <w:p w14:paraId="3CFC960B" w14:textId="43548448" w:rsidR="00452CB2" w:rsidRPr="00FD4B1E" w:rsidRDefault="00452CB2" w:rsidP="00357E5C">
                <w:pPr>
                  <w:pStyle w:val="aff9"/>
                  <w:cnfStyle w:val="000000000000" w:firstRow="0" w:lastRow="0" w:firstColumn="0" w:lastColumn="0" w:oddVBand="0" w:evenVBand="0" w:oddHBand="0" w:evenHBand="0" w:firstRowFirstColumn="0" w:firstRowLastColumn="0" w:lastRowFirstColumn="0" w:lastRowLastColumn="0"/>
                </w:pPr>
              </w:p>
            </w:tc>
          </w:tr>
          <w:tr w:rsidR="00732CC6" w:rsidRPr="00FD4B1E" w14:paraId="3C072548" w14:textId="77777777" w:rsidTr="00973D11">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5BD0FE21" w14:textId="7FEAB739" w:rsidR="00452CB2" w:rsidRPr="00FD4B1E" w:rsidRDefault="00452CB2" w:rsidP="00357E5C">
                <w:pPr>
                  <w:pStyle w:val="aff9"/>
                </w:pPr>
              </w:p>
            </w:tc>
            <w:tc>
              <w:tcPr>
                <w:tcW w:w="1587" w:type="dxa"/>
                <w:noWrap/>
              </w:tcPr>
              <w:p w14:paraId="7BB22CE0" w14:textId="56F49450"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21" w:type="dxa"/>
                <w:noWrap/>
              </w:tcPr>
              <w:p w14:paraId="7D7074FF" w14:textId="64E2416B"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414" w:type="dxa"/>
                <w:noWrap/>
              </w:tcPr>
              <w:p w14:paraId="5E4562EE" w14:textId="27A44B1C"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735" w:type="dxa"/>
                <w:noWrap/>
              </w:tcPr>
              <w:p w14:paraId="26F12DE3" w14:textId="1A40164D"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1365" w:type="dxa"/>
              </w:tcPr>
              <w:p w14:paraId="0D7A26C0" w14:textId="372825D4"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c>
              <w:tcPr>
                <w:tcW w:w="2835" w:type="dxa"/>
              </w:tcPr>
              <w:p w14:paraId="222D3997" w14:textId="1008A82B" w:rsidR="00452CB2" w:rsidRPr="00FD4B1E" w:rsidRDefault="00452CB2" w:rsidP="00357E5C">
                <w:pPr>
                  <w:pStyle w:val="aff9"/>
                  <w:cnfStyle w:val="000000100000" w:firstRow="0" w:lastRow="0" w:firstColumn="0" w:lastColumn="0" w:oddVBand="0" w:evenVBand="0" w:oddHBand="1" w:evenHBand="0" w:firstRowFirstColumn="0" w:firstRowLastColumn="0" w:lastRowFirstColumn="0" w:lastRowLastColumn="0"/>
                </w:pPr>
              </w:p>
            </w:tc>
          </w:tr>
        </w:tbl>
        <w:p w14:paraId="14AB5974" w14:textId="63FDAF85" w:rsidR="00973D11" w:rsidRDefault="00973D11" w:rsidP="00452CB2">
          <w:pPr>
            <w:ind w:left="840"/>
          </w:pPr>
        </w:p>
        <w:p w14:paraId="16435B3C" w14:textId="77777777" w:rsidR="00973D11" w:rsidRDefault="00973D11">
          <w:pPr>
            <w:widowControl/>
            <w:ind w:firstLineChars="0" w:firstLine="0"/>
          </w:pPr>
          <w:r>
            <w:br w:type="page"/>
          </w:r>
        </w:p>
        <w:p w14:paraId="0AE73C37" w14:textId="77777777" w:rsidR="00BE10B5" w:rsidRPr="004140E1" w:rsidRDefault="00BE10B5" w:rsidP="00452CB2">
          <w:pPr>
            <w:ind w:left="840"/>
          </w:pPr>
        </w:p>
        <w:p w14:paraId="0C937034" w14:textId="51250DE8" w:rsidR="009030DD" w:rsidRDefault="008B05B4" w:rsidP="00357E5C">
          <w:pPr>
            <w:pStyle w:val="3"/>
            <w:spacing w:before="180"/>
            <w:ind w:right="180"/>
          </w:pPr>
          <w:r>
            <w:t>(</w:t>
          </w:r>
          <w:r w:rsidR="00A2418D">
            <w:rPr>
              <w:rFonts w:hint="eastAsia"/>
            </w:rPr>
            <w:t>2</w:t>
          </w:r>
          <w:r w:rsidR="00C90BCB">
            <w:rPr>
              <w:rFonts w:hint="eastAsia"/>
            </w:rPr>
            <w:t>)</w:t>
          </w:r>
          <w:r w:rsidR="00C90BCB">
            <w:rPr>
              <w:rFonts w:hint="eastAsia"/>
            </w:rPr>
            <w:t>シ</w:t>
          </w:r>
          <w:r w:rsidR="002F576E">
            <w:rPr>
              <w:rFonts w:hint="eastAsia"/>
            </w:rPr>
            <w:t>-</w:t>
          </w:r>
          <w:r w:rsidR="00C90BCB">
            <w:rPr>
              <w:rFonts w:hint="eastAsia"/>
            </w:rPr>
            <w:t>ケンスの定義</w:t>
          </w:r>
        </w:p>
        <w:p w14:paraId="50D28E50" w14:textId="77777777" w:rsidR="001B5CA9" w:rsidRPr="00762290" w:rsidRDefault="001B5CA9" w:rsidP="001B5CA9">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ここに変更・追加内容を追記してください。</w:t>
          </w:r>
          <w:r w:rsidRPr="00762290">
            <w:rPr>
              <w:rFonts w:hint="eastAsia"/>
              <w:color w:val="FF0000"/>
              <w:sz w:val="32"/>
              <w:szCs w:val="32"/>
            </w:rPr>
            <w:t>※</w:t>
          </w:r>
        </w:p>
        <w:p w14:paraId="15935939" w14:textId="77777777" w:rsidR="001B5CA9" w:rsidRDefault="001B5CA9" w:rsidP="00452CB2">
          <w:pPr>
            <w:ind w:left="840"/>
          </w:pPr>
        </w:p>
        <w:p w14:paraId="0F442770" w14:textId="77777777" w:rsidR="00E0370F" w:rsidRDefault="00E0370F" w:rsidP="00452CB2">
          <w:pPr>
            <w:ind w:left="840"/>
          </w:pPr>
        </w:p>
        <w:tbl>
          <w:tblPr>
            <w:tblStyle w:val="aff8"/>
            <w:tblW w:w="8920" w:type="dxa"/>
            <w:jc w:val="center"/>
            <w:tblLook w:val="04A0" w:firstRow="1" w:lastRow="0" w:firstColumn="1" w:lastColumn="0" w:noHBand="0" w:noVBand="1"/>
          </w:tblPr>
          <w:tblGrid>
            <w:gridCol w:w="508"/>
            <w:gridCol w:w="1692"/>
            <w:gridCol w:w="1050"/>
            <w:gridCol w:w="945"/>
            <w:gridCol w:w="1890"/>
            <w:gridCol w:w="2835"/>
          </w:tblGrid>
          <w:tr w:rsidR="009030DD" w:rsidRPr="00E0370F" w14:paraId="05FD6D6B" w14:textId="77777777" w:rsidTr="00973D11">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508" w:type="dxa"/>
                <w:noWrap/>
                <w:hideMark/>
              </w:tcPr>
              <w:p w14:paraId="44A9B9C8" w14:textId="77777777" w:rsidR="009030DD" w:rsidRPr="00E0370F" w:rsidRDefault="009030DD" w:rsidP="00973D11">
                <w:pPr>
                  <w:pStyle w:val="affa"/>
                  <w:rPr>
                    <w:b/>
                  </w:rPr>
                </w:pPr>
                <w:r w:rsidRPr="00E0370F">
                  <w:rPr>
                    <w:rFonts w:hint="eastAsia"/>
                  </w:rPr>
                  <w:t>No</w:t>
                </w:r>
              </w:p>
            </w:tc>
            <w:tc>
              <w:tcPr>
                <w:tcW w:w="1692" w:type="dxa"/>
                <w:noWrap/>
                <w:hideMark/>
              </w:tcPr>
              <w:p w14:paraId="3E4917CB" w14:textId="77777777" w:rsidR="009030DD" w:rsidRPr="00E0370F" w:rsidRDefault="009030DD" w:rsidP="00973D11">
                <w:pPr>
                  <w:pStyle w:val="affa"/>
                  <w:cnfStyle w:val="100000000000" w:firstRow="1" w:lastRow="0" w:firstColumn="0" w:lastColumn="0" w:oddVBand="0" w:evenVBand="0" w:oddHBand="0" w:evenHBand="0" w:firstRowFirstColumn="0" w:firstRowLastColumn="0" w:lastRowFirstColumn="0" w:lastRowLastColumn="0"/>
                  <w:rPr>
                    <w:b/>
                    <w:bCs/>
                  </w:rPr>
                </w:pPr>
                <w:r w:rsidRPr="00E0370F">
                  <w:rPr>
                    <w:rFonts w:hint="eastAsia"/>
                  </w:rPr>
                  <w:t>シ</w:t>
                </w:r>
                <w:r w:rsidR="002F576E">
                  <w:rPr>
                    <w:rFonts w:hint="eastAsia"/>
                  </w:rPr>
                  <w:t>-</w:t>
                </w:r>
                <w:r w:rsidRPr="00E0370F">
                  <w:rPr>
                    <w:rFonts w:hint="eastAsia"/>
                  </w:rPr>
                  <w:t>ケンス名</w:t>
                </w:r>
              </w:p>
            </w:tc>
            <w:tc>
              <w:tcPr>
                <w:tcW w:w="1050" w:type="dxa"/>
                <w:noWrap/>
                <w:hideMark/>
              </w:tcPr>
              <w:p w14:paraId="152298B8" w14:textId="77777777" w:rsidR="009030DD" w:rsidRPr="00E0370F" w:rsidRDefault="009030DD" w:rsidP="00973D11">
                <w:pPr>
                  <w:pStyle w:val="affa"/>
                  <w:cnfStyle w:val="100000000000" w:firstRow="1" w:lastRow="0" w:firstColumn="0" w:lastColumn="0" w:oddVBand="0" w:evenVBand="0" w:oddHBand="0" w:evenHBand="0" w:firstRowFirstColumn="0" w:firstRowLastColumn="0" w:lastRowFirstColumn="0" w:lastRowLastColumn="0"/>
                  <w:rPr>
                    <w:b/>
                    <w:bCs/>
                  </w:rPr>
                </w:pPr>
                <w:r w:rsidRPr="00E0370F">
                  <w:rPr>
                    <w:rFonts w:hint="eastAsia"/>
                  </w:rPr>
                  <w:t>初期値</w:t>
                </w:r>
              </w:p>
            </w:tc>
            <w:tc>
              <w:tcPr>
                <w:tcW w:w="945" w:type="dxa"/>
                <w:noWrap/>
                <w:hideMark/>
              </w:tcPr>
              <w:p w14:paraId="6B4999BE" w14:textId="77777777" w:rsidR="009030DD" w:rsidRPr="00E0370F" w:rsidRDefault="009030DD" w:rsidP="00973D11">
                <w:pPr>
                  <w:pStyle w:val="affa"/>
                  <w:cnfStyle w:val="100000000000" w:firstRow="1" w:lastRow="0" w:firstColumn="0" w:lastColumn="0" w:oddVBand="0" w:evenVBand="0" w:oddHBand="0" w:evenHBand="0" w:firstRowFirstColumn="0" w:firstRowLastColumn="0" w:lastRowFirstColumn="0" w:lastRowLastColumn="0"/>
                  <w:rPr>
                    <w:b/>
                    <w:bCs/>
                  </w:rPr>
                </w:pPr>
                <w:r w:rsidRPr="00E0370F">
                  <w:rPr>
                    <w:rFonts w:hint="eastAsia"/>
                  </w:rPr>
                  <w:t>増減値</w:t>
                </w:r>
              </w:p>
            </w:tc>
            <w:tc>
              <w:tcPr>
                <w:tcW w:w="1890" w:type="dxa"/>
                <w:noWrap/>
                <w:hideMark/>
              </w:tcPr>
              <w:p w14:paraId="019BF222" w14:textId="77777777" w:rsidR="009030DD" w:rsidRPr="00E0370F" w:rsidRDefault="009030DD" w:rsidP="00973D11">
                <w:pPr>
                  <w:pStyle w:val="affa"/>
                  <w:cnfStyle w:val="100000000000" w:firstRow="1" w:lastRow="0" w:firstColumn="0" w:lastColumn="0" w:oddVBand="0" w:evenVBand="0" w:oddHBand="0" w:evenHBand="0" w:firstRowFirstColumn="0" w:firstRowLastColumn="0" w:lastRowFirstColumn="0" w:lastRowLastColumn="0"/>
                  <w:rPr>
                    <w:b/>
                    <w:bCs/>
                  </w:rPr>
                </w:pPr>
                <w:r w:rsidRPr="00E0370F">
                  <w:rPr>
                    <w:rFonts w:hint="eastAsia"/>
                  </w:rPr>
                  <w:t>その他のオプション</w:t>
                </w:r>
              </w:p>
            </w:tc>
            <w:tc>
              <w:tcPr>
                <w:tcW w:w="2835" w:type="dxa"/>
                <w:noWrap/>
                <w:hideMark/>
              </w:tcPr>
              <w:p w14:paraId="56A4A93D" w14:textId="77777777" w:rsidR="009030DD" w:rsidRPr="00E0370F" w:rsidRDefault="009030DD" w:rsidP="00973D11">
                <w:pPr>
                  <w:pStyle w:val="affa"/>
                  <w:cnfStyle w:val="100000000000" w:firstRow="1" w:lastRow="0" w:firstColumn="0" w:lastColumn="0" w:oddVBand="0" w:evenVBand="0" w:oddHBand="0" w:evenHBand="0" w:firstRowFirstColumn="0" w:firstRowLastColumn="0" w:lastRowFirstColumn="0" w:lastRowLastColumn="0"/>
                  <w:rPr>
                    <w:b/>
                    <w:bCs/>
                  </w:rPr>
                </w:pPr>
                <w:r w:rsidRPr="00E0370F">
                  <w:rPr>
                    <w:rFonts w:hint="eastAsia"/>
                  </w:rPr>
                  <w:t>対象テ</w:t>
                </w:r>
                <w:r w:rsidR="002F576E">
                  <w:rPr>
                    <w:rFonts w:hint="eastAsia"/>
                  </w:rPr>
                  <w:t>-</w:t>
                </w:r>
                <w:r w:rsidRPr="00E0370F">
                  <w:rPr>
                    <w:rFonts w:hint="eastAsia"/>
                  </w:rPr>
                  <w:t>ブル</w:t>
                </w:r>
              </w:p>
            </w:tc>
          </w:tr>
          <w:tr w:rsidR="009030DD" w:rsidRPr="00E0370F" w14:paraId="2E6D6298" w14:textId="77777777" w:rsidTr="00973D11">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36EF7028" w14:textId="6396389A" w:rsidR="009030DD" w:rsidRPr="00E0370F" w:rsidRDefault="009030DD" w:rsidP="00973D11">
                <w:pPr>
                  <w:pStyle w:val="aff9"/>
                </w:pPr>
              </w:p>
            </w:tc>
            <w:tc>
              <w:tcPr>
                <w:tcW w:w="1692" w:type="dxa"/>
                <w:noWrap/>
              </w:tcPr>
              <w:p w14:paraId="1AAE70B2" w14:textId="7FDD3063" w:rsidR="009030DD" w:rsidRPr="00E0370F" w:rsidRDefault="009030DD" w:rsidP="00973D11">
                <w:pPr>
                  <w:pStyle w:val="aff9"/>
                  <w:cnfStyle w:val="000000100000" w:firstRow="0" w:lastRow="0" w:firstColumn="0" w:lastColumn="0" w:oddVBand="0" w:evenVBand="0" w:oddHBand="1" w:evenHBand="0" w:firstRowFirstColumn="0" w:firstRowLastColumn="0" w:lastRowFirstColumn="0" w:lastRowLastColumn="0"/>
                </w:pPr>
              </w:p>
            </w:tc>
            <w:tc>
              <w:tcPr>
                <w:tcW w:w="1050" w:type="dxa"/>
                <w:noWrap/>
              </w:tcPr>
              <w:p w14:paraId="31261F0D" w14:textId="3B3BCABB" w:rsidR="009030DD" w:rsidRPr="00E0370F" w:rsidRDefault="009030DD" w:rsidP="00973D11">
                <w:pPr>
                  <w:pStyle w:val="aff9"/>
                  <w:cnfStyle w:val="000000100000" w:firstRow="0" w:lastRow="0" w:firstColumn="0" w:lastColumn="0" w:oddVBand="0" w:evenVBand="0" w:oddHBand="1" w:evenHBand="0" w:firstRowFirstColumn="0" w:firstRowLastColumn="0" w:lastRowFirstColumn="0" w:lastRowLastColumn="0"/>
                </w:pPr>
              </w:p>
            </w:tc>
            <w:tc>
              <w:tcPr>
                <w:tcW w:w="945" w:type="dxa"/>
                <w:noWrap/>
              </w:tcPr>
              <w:p w14:paraId="1E820D04" w14:textId="121E9B62" w:rsidR="009030DD" w:rsidRPr="00E0370F" w:rsidRDefault="009030DD" w:rsidP="00973D11">
                <w:pPr>
                  <w:pStyle w:val="aff9"/>
                  <w:cnfStyle w:val="000000100000" w:firstRow="0" w:lastRow="0" w:firstColumn="0" w:lastColumn="0" w:oddVBand="0" w:evenVBand="0" w:oddHBand="1" w:evenHBand="0" w:firstRowFirstColumn="0" w:firstRowLastColumn="0" w:lastRowFirstColumn="0" w:lastRowLastColumn="0"/>
                </w:pPr>
              </w:p>
            </w:tc>
            <w:tc>
              <w:tcPr>
                <w:tcW w:w="1890" w:type="dxa"/>
                <w:noWrap/>
              </w:tcPr>
              <w:p w14:paraId="7E3A1D61" w14:textId="4A1E93F3" w:rsidR="009030DD" w:rsidRPr="00E0370F" w:rsidRDefault="009030DD" w:rsidP="00973D11">
                <w:pPr>
                  <w:pStyle w:val="aff9"/>
                  <w:cnfStyle w:val="000000100000" w:firstRow="0" w:lastRow="0" w:firstColumn="0" w:lastColumn="0" w:oddVBand="0" w:evenVBand="0" w:oddHBand="1" w:evenHBand="0" w:firstRowFirstColumn="0" w:firstRowLastColumn="0" w:lastRowFirstColumn="0" w:lastRowLastColumn="0"/>
                </w:pPr>
              </w:p>
            </w:tc>
            <w:tc>
              <w:tcPr>
                <w:tcW w:w="2835" w:type="dxa"/>
                <w:noWrap/>
              </w:tcPr>
              <w:p w14:paraId="168604A8" w14:textId="7D874993" w:rsidR="009030DD" w:rsidRPr="00E0370F" w:rsidRDefault="009030DD" w:rsidP="00973D11">
                <w:pPr>
                  <w:pStyle w:val="aff9"/>
                  <w:cnfStyle w:val="000000100000" w:firstRow="0" w:lastRow="0" w:firstColumn="0" w:lastColumn="0" w:oddVBand="0" w:evenVBand="0" w:oddHBand="1" w:evenHBand="0" w:firstRowFirstColumn="0" w:firstRowLastColumn="0" w:lastRowFirstColumn="0" w:lastRowLastColumn="0"/>
                </w:pPr>
              </w:p>
            </w:tc>
          </w:tr>
          <w:tr w:rsidR="009030DD" w:rsidRPr="00E0370F" w14:paraId="187F379E" w14:textId="77777777" w:rsidTr="00973D11">
            <w:trPr>
              <w:trHeight w:val="330"/>
              <w:jc w:val="center"/>
            </w:trPr>
            <w:tc>
              <w:tcPr>
                <w:cnfStyle w:val="001000000000" w:firstRow="0" w:lastRow="0" w:firstColumn="1" w:lastColumn="0" w:oddVBand="0" w:evenVBand="0" w:oddHBand="0" w:evenHBand="0" w:firstRowFirstColumn="0" w:firstRowLastColumn="0" w:lastRowFirstColumn="0" w:lastRowLastColumn="0"/>
                <w:tcW w:w="508" w:type="dxa"/>
                <w:noWrap/>
              </w:tcPr>
              <w:p w14:paraId="356C3896" w14:textId="41FA7C4D" w:rsidR="009030DD" w:rsidRPr="00E0370F" w:rsidRDefault="009030DD" w:rsidP="00973D11">
                <w:pPr>
                  <w:pStyle w:val="aff9"/>
                </w:pPr>
              </w:p>
            </w:tc>
            <w:tc>
              <w:tcPr>
                <w:tcW w:w="1692" w:type="dxa"/>
                <w:noWrap/>
              </w:tcPr>
              <w:p w14:paraId="13C3A464" w14:textId="6430DF7C" w:rsidR="009030DD" w:rsidRPr="00E0370F" w:rsidRDefault="009030DD" w:rsidP="00973D11">
                <w:pPr>
                  <w:pStyle w:val="aff9"/>
                  <w:cnfStyle w:val="000000000000" w:firstRow="0" w:lastRow="0" w:firstColumn="0" w:lastColumn="0" w:oddVBand="0" w:evenVBand="0" w:oddHBand="0" w:evenHBand="0" w:firstRowFirstColumn="0" w:firstRowLastColumn="0" w:lastRowFirstColumn="0" w:lastRowLastColumn="0"/>
                </w:pPr>
              </w:p>
            </w:tc>
            <w:tc>
              <w:tcPr>
                <w:tcW w:w="1050" w:type="dxa"/>
                <w:noWrap/>
              </w:tcPr>
              <w:p w14:paraId="53865842" w14:textId="1DFF3F6C" w:rsidR="009030DD" w:rsidRPr="00E0370F" w:rsidRDefault="009030DD" w:rsidP="00973D11">
                <w:pPr>
                  <w:pStyle w:val="aff9"/>
                  <w:cnfStyle w:val="000000000000" w:firstRow="0" w:lastRow="0" w:firstColumn="0" w:lastColumn="0" w:oddVBand="0" w:evenVBand="0" w:oddHBand="0" w:evenHBand="0" w:firstRowFirstColumn="0" w:firstRowLastColumn="0" w:lastRowFirstColumn="0" w:lastRowLastColumn="0"/>
                </w:pPr>
              </w:p>
            </w:tc>
            <w:tc>
              <w:tcPr>
                <w:tcW w:w="945" w:type="dxa"/>
                <w:noWrap/>
              </w:tcPr>
              <w:p w14:paraId="63F4C433" w14:textId="0FF75186" w:rsidR="009030DD" w:rsidRPr="00E0370F" w:rsidRDefault="009030DD" w:rsidP="00973D11">
                <w:pPr>
                  <w:pStyle w:val="aff9"/>
                  <w:cnfStyle w:val="000000000000" w:firstRow="0" w:lastRow="0" w:firstColumn="0" w:lastColumn="0" w:oddVBand="0" w:evenVBand="0" w:oddHBand="0" w:evenHBand="0" w:firstRowFirstColumn="0" w:firstRowLastColumn="0" w:lastRowFirstColumn="0" w:lastRowLastColumn="0"/>
                </w:pPr>
              </w:p>
            </w:tc>
            <w:tc>
              <w:tcPr>
                <w:tcW w:w="1890" w:type="dxa"/>
                <w:noWrap/>
              </w:tcPr>
              <w:p w14:paraId="4017CBC4" w14:textId="31F1452B" w:rsidR="009030DD" w:rsidRPr="00E0370F" w:rsidRDefault="009030DD" w:rsidP="00973D11">
                <w:pPr>
                  <w:pStyle w:val="aff9"/>
                  <w:cnfStyle w:val="000000000000" w:firstRow="0" w:lastRow="0" w:firstColumn="0" w:lastColumn="0" w:oddVBand="0" w:evenVBand="0" w:oddHBand="0" w:evenHBand="0" w:firstRowFirstColumn="0" w:firstRowLastColumn="0" w:lastRowFirstColumn="0" w:lastRowLastColumn="0"/>
                </w:pPr>
              </w:p>
            </w:tc>
            <w:tc>
              <w:tcPr>
                <w:tcW w:w="2835" w:type="dxa"/>
                <w:noWrap/>
              </w:tcPr>
              <w:p w14:paraId="6BF105FA" w14:textId="150668DB" w:rsidR="009030DD" w:rsidRPr="00E0370F" w:rsidRDefault="009030DD" w:rsidP="00973D11">
                <w:pPr>
                  <w:pStyle w:val="aff9"/>
                  <w:cnfStyle w:val="000000000000" w:firstRow="0" w:lastRow="0" w:firstColumn="0" w:lastColumn="0" w:oddVBand="0" w:evenVBand="0" w:oddHBand="0" w:evenHBand="0" w:firstRowFirstColumn="0" w:firstRowLastColumn="0" w:lastRowFirstColumn="0" w:lastRowLastColumn="0"/>
                </w:pPr>
              </w:p>
            </w:tc>
          </w:tr>
        </w:tbl>
        <w:p w14:paraId="0E2DF188" w14:textId="416637B0" w:rsidR="001B5CA9" w:rsidRDefault="001B5CA9" w:rsidP="00452CB2">
          <w:pPr>
            <w:ind w:left="840"/>
          </w:pPr>
        </w:p>
        <w:p w14:paraId="0973298A" w14:textId="77777777" w:rsidR="001B5CA9" w:rsidRDefault="001B5CA9">
          <w:pPr>
            <w:widowControl/>
          </w:pPr>
          <w:r>
            <w:br w:type="page"/>
          </w:r>
        </w:p>
        <w:p w14:paraId="6B629E77" w14:textId="77777777" w:rsidR="009030DD" w:rsidRPr="00452CB2" w:rsidRDefault="009030DD" w:rsidP="00452CB2">
          <w:pPr>
            <w:ind w:left="840"/>
          </w:pPr>
        </w:p>
        <w:p w14:paraId="1397B751" w14:textId="77777777" w:rsidR="00D00518" w:rsidRDefault="000F63C8" w:rsidP="007E16E5">
          <w:pPr>
            <w:pStyle w:val="2"/>
          </w:pPr>
          <w:bookmarkStart w:id="15" w:name="_Toc100560723"/>
          <w:r>
            <w:rPr>
              <w:rFonts w:hint="eastAsia"/>
            </w:rPr>
            <w:t>データ</w:t>
          </w:r>
          <w:r w:rsidR="00D00518">
            <w:rPr>
              <w:rFonts w:hint="eastAsia"/>
            </w:rPr>
            <w:t>関係図(ER図)</w:t>
          </w:r>
          <w:bookmarkEnd w:id="15"/>
        </w:p>
        <w:p w14:paraId="3E6047C9" w14:textId="1AA37657" w:rsidR="00290C5A" w:rsidRDefault="00290C5A" w:rsidP="00973D11">
          <w:r>
            <w:rPr>
              <w:rFonts w:hint="eastAsia"/>
            </w:rPr>
            <w:t>各テ</w:t>
          </w:r>
          <w:r w:rsidR="002F576E">
            <w:rPr>
              <w:rFonts w:hint="eastAsia"/>
            </w:rPr>
            <w:t>-</w:t>
          </w:r>
          <w:r>
            <w:rPr>
              <w:rFonts w:hint="eastAsia"/>
            </w:rPr>
            <w:t>ブルの関係を下記の図で示す。</w:t>
          </w:r>
        </w:p>
        <w:p w14:paraId="7D03ECE1" w14:textId="77777777" w:rsidR="001B5CA9" w:rsidRPr="00290C5A" w:rsidRDefault="001B5CA9" w:rsidP="00290C5A">
          <w:pPr>
            <w:ind w:leftChars="200" w:left="720" w:hangingChars="200" w:hanging="360"/>
          </w:pPr>
        </w:p>
        <w:p w14:paraId="6BF6BD12" w14:textId="77777777" w:rsidR="001B5CA9" w:rsidRPr="00762290" w:rsidRDefault="001B5CA9" w:rsidP="001B5CA9">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ここに変更・追加内容を追記してください。</w:t>
          </w:r>
          <w:r w:rsidRPr="00762290">
            <w:rPr>
              <w:rFonts w:hint="eastAsia"/>
              <w:color w:val="FF0000"/>
              <w:sz w:val="32"/>
              <w:szCs w:val="32"/>
            </w:rPr>
            <w:t>※</w:t>
          </w:r>
        </w:p>
        <w:p w14:paraId="0EAECE0D" w14:textId="71DD00A6" w:rsidR="001211DB" w:rsidRDefault="001211DB" w:rsidP="00C90BCB">
          <w:pPr>
            <w:ind w:left="840"/>
            <w:rPr>
              <w:noProof/>
            </w:rPr>
          </w:pPr>
        </w:p>
        <w:p w14:paraId="466ED8B7" w14:textId="257CBA6D" w:rsidR="00F0125F" w:rsidRDefault="00F0125F">
          <w:pPr>
            <w:widowControl/>
            <w:rPr>
              <w:noProof/>
            </w:rPr>
          </w:pPr>
          <w:r>
            <w:rPr>
              <w:noProof/>
            </w:rPr>
            <w:br w:type="page"/>
          </w:r>
        </w:p>
        <w:p w14:paraId="3D08A830" w14:textId="77777777" w:rsidR="00F0125F" w:rsidRDefault="00F0125F" w:rsidP="00C90BCB">
          <w:pPr>
            <w:ind w:left="840"/>
            <w:rPr>
              <w:noProof/>
            </w:rPr>
          </w:pPr>
        </w:p>
        <w:p w14:paraId="7CC2237D" w14:textId="745F3D98" w:rsidR="001F1835" w:rsidRPr="001F1835" w:rsidRDefault="00D00518" w:rsidP="007E16E5">
          <w:pPr>
            <w:pStyle w:val="10"/>
          </w:pPr>
          <w:bookmarkStart w:id="16" w:name="_Toc100560724"/>
          <w:r>
            <w:rPr>
              <w:rFonts w:hint="eastAsia"/>
            </w:rPr>
            <w:t>セキュリティ</w:t>
          </w:r>
          <w:r>
            <w:t>設計</w:t>
          </w:r>
          <w:r w:rsidR="001B5CA9">
            <w:rPr>
              <w:rFonts w:hint="eastAsia"/>
            </w:rPr>
            <w:t>の変更・追加内容</w:t>
          </w:r>
          <w:bookmarkEnd w:id="16"/>
        </w:p>
        <w:p w14:paraId="3ED862F4" w14:textId="529B05DF" w:rsidR="008914A9" w:rsidRDefault="00C65B05" w:rsidP="007E16E5">
          <w:pPr>
            <w:pStyle w:val="2"/>
          </w:pPr>
          <w:bookmarkStart w:id="17" w:name="_Toc100560725"/>
          <w:r>
            <w:rPr>
              <w:rFonts w:hint="eastAsia"/>
            </w:rPr>
            <w:t>権限と利用可能機能</w:t>
          </w:r>
          <w:r w:rsidR="001B5CA9">
            <w:rPr>
              <w:rFonts w:hint="eastAsia"/>
            </w:rPr>
            <w:t>の変更・追加内容</w:t>
          </w:r>
        </w:p>
      </w:sdtContent>
    </w:sdt>
    <w:bookmarkEnd w:id="17" w:displacedByCustomXml="prev"/>
    <w:p w14:paraId="0E58FDE4" w14:textId="77777777" w:rsidR="008914A9" w:rsidRDefault="008914A9" w:rsidP="008914A9">
      <w:pPr>
        <w:ind w:leftChars="200" w:left="36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203D2CEE" w:rsidR="008914A9" w:rsidRDefault="008914A9" w:rsidP="008914A9">
      <w:pPr>
        <w:ind w:leftChars="200" w:left="360"/>
      </w:pPr>
      <w:r>
        <w:rPr>
          <w:rFonts w:hint="eastAsia"/>
        </w:rPr>
        <w:t>未ログイン状態と各権限でログインした状態で利用できる機能を下記に示す。</w:t>
      </w:r>
    </w:p>
    <w:p w14:paraId="65F17608" w14:textId="17C0F954" w:rsidR="001B5CA9" w:rsidRDefault="001B5CA9" w:rsidP="008914A9">
      <w:pPr>
        <w:ind w:leftChars="200" w:left="360"/>
      </w:pPr>
    </w:p>
    <w:p w14:paraId="7E8D4A9A" w14:textId="77777777" w:rsidR="001B5CA9" w:rsidRPr="00762290" w:rsidRDefault="001B5CA9" w:rsidP="001B5CA9">
      <w:pPr>
        <w:ind w:leftChars="200" w:left="360" w:firstLine="320"/>
        <w:rPr>
          <w:color w:val="FF0000"/>
          <w:sz w:val="32"/>
          <w:szCs w:val="32"/>
        </w:rPr>
      </w:pPr>
      <w:r w:rsidRPr="00762290">
        <w:rPr>
          <w:rFonts w:hint="eastAsia"/>
          <w:color w:val="FF0000"/>
          <w:sz w:val="32"/>
          <w:szCs w:val="32"/>
        </w:rPr>
        <w:t>※</w:t>
      </w:r>
      <w:r>
        <w:rPr>
          <w:rFonts w:hint="eastAsia"/>
          <w:color w:val="FF0000"/>
          <w:sz w:val="32"/>
          <w:szCs w:val="32"/>
        </w:rPr>
        <w:t>ここに変更・追加内容を追記してください。</w:t>
      </w:r>
      <w:r w:rsidRPr="00762290">
        <w:rPr>
          <w:rFonts w:hint="eastAsia"/>
          <w:color w:val="FF0000"/>
          <w:sz w:val="32"/>
          <w:szCs w:val="32"/>
        </w:rPr>
        <w:t>※</w:t>
      </w:r>
    </w:p>
    <w:p w14:paraId="6129C702" w14:textId="77777777" w:rsidR="001B5CA9" w:rsidRDefault="001B5CA9" w:rsidP="008914A9">
      <w:pPr>
        <w:ind w:leftChars="200" w:left="360"/>
      </w:pPr>
    </w:p>
    <w:tbl>
      <w:tblPr>
        <w:tblStyle w:val="aff8"/>
        <w:tblW w:w="9773" w:type="dxa"/>
        <w:tblLook w:val="04A0" w:firstRow="1" w:lastRow="0" w:firstColumn="1" w:lastColumn="0" w:noHBand="0" w:noVBand="1"/>
      </w:tblPr>
      <w:tblGrid>
        <w:gridCol w:w="421"/>
        <w:gridCol w:w="1656"/>
        <w:gridCol w:w="328"/>
        <w:gridCol w:w="2105"/>
        <w:gridCol w:w="1447"/>
        <w:gridCol w:w="1272"/>
        <w:gridCol w:w="1272"/>
        <w:gridCol w:w="1272"/>
      </w:tblGrid>
      <w:tr w:rsidR="008914A9" w:rsidRPr="008914A9" w14:paraId="35646BA5" w14:textId="77777777" w:rsidTr="00973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0" w:type="dxa"/>
            <w:gridSpan w:val="4"/>
          </w:tcPr>
          <w:p w14:paraId="28987A12" w14:textId="77777777" w:rsidR="008914A9" w:rsidRPr="008914A9" w:rsidRDefault="008914A9" w:rsidP="00973D11">
            <w:pPr>
              <w:pStyle w:val="affa"/>
            </w:pPr>
            <w:r w:rsidRPr="008914A9">
              <w:rPr>
                <w:rFonts w:hint="eastAsia"/>
              </w:rPr>
              <w:t>機能名</w:t>
            </w:r>
          </w:p>
        </w:tc>
        <w:tc>
          <w:tcPr>
            <w:tcW w:w="5263" w:type="dxa"/>
            <w:gridSpan w:val="4"/>
          </w:tcPr>
          <w:p w14:paraId="7C8FD828" w14:textId="77777777" w:rsidR="008914A9" w:rsidRPr="00E64860" w:rsidRDefault="008914A9" w:rsidP="00E64860">
            <w:pPr>
              <w:pStyle w:val="affa"/>
              <w:cnfStyle w:val="100000000000" w:firstRow="1" w:lastRow="0" w:firstColumn="0" w:lastColumn="0" w:oddVBand="0" w:evenVBand="0" w:oddHBand="0" w:evenHBand="0" w:firstRowFirstColumn="0" w:firstRowLastColumn="0" w:lastRowFirstColumn="0" w:lastRowLastColumn="0"/>
            </w:pPr>
            <w:r w:rsidRPr="00E64860">
              <w:rPr>
                <w:rFonts w:hint="eastAsia"/>
              </w:rPr>
              <w:t>権限 ○：利用可能 ×：利用できない</w:t>
            </w:r>
          </w:p>
        </w:tc>
      </w:tr>
      <w:tr w:rsidR="008914A9" w:rsidRPr="008914A9" w14:paraId="4F230691" w14:textId="77777777" w:rsidTr="0097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gridSpan w:val="2"/>
          </w:tcPr>
          <w:p w14:paraId="68826F2F" w14:textId="77777777" w:rsidR="008914A9" w:rsidRPr="008914A9" w:rsidRDefault="008914A9" w:rsidP="00E64860">
            <w:pPr>
              <w:pStyle w:val="aff9"/>
            </w:pPr>
            <w:r w:rsidRPr="008914A9">
              <w:rPr>
                <w:rFonts w:hint="eastAsia"/>
              </w:rPr>
              <w:t>大分類</w:t>
            </w:r>
          </w:p>
        </w:tc>
        <w:tc>
          <w:tcPr>
            <w:tcW w:w="2433" w:type="dxa"/>
            <w:gridSpan w:val="2"/>
          </w:tcPr>
          <w:p w14:paraId="6EF03A88" w14:textId="77777777" w:rsidR="008914A9" w:rsidRPr="00E64860" w:rsidRDefault="008914A9" w:rsidP="00E64860">
            <w:pPr>
              <w:pStyle w:val="aff9"/>
              <w:cnfStyle w:val="000000100000" w:firstRow="0" w:lastRow="0" w:firstColumn="0" w:lastColumn="0" w:oddVBand="0" w:evenVBand="0" w:oddHBand="1" w:evenHBand="0" w:firstRowFirstColumn="0" w:firstRowLastColumn="0" w:lastRowFirstColumn="0" w:lastRowLastColumn="0"/>
            </w:pPr>
            <w:r w:rsidRPr="00E64860">
              <w:rPr>
                <w:rFonts w:hint="eastAsia"/>
              </w:rPr>
              <w:t>小分類</w:t>
            </w:r>
          </w:p>
        </w:tc>
        <w:tc>
          <w:tcPr>
            <w:tcW w:w="1447" w:type="dxa"/>
          </w:tcPr>
          <w:p w14:paraId="11027928" w14:textId="77777777" w:rsidR="008914A9" w:rsidRPr="00E64860" w:rsidRDefault="008914A9" w:rsidP="00E64860">
            <w:pPr>
              <w:pStyle w:val="aff9"/>
              <w:cnfStyle w:val="000000100000" w:firstRow="0" w:lastRow="0" w:firstColumn="0" w:lastColumn="0" w:oddVBand="0" w:evenVBand="0" w:oddHBand="1" w:evenHBand="0" w:firstRowFirstColumn="0" w:firstRowLastColumn="0" w:lastRowFirstColumn="0" w:lastRowLastColumn="0"/>
            </w:pPr>
            <w:r w:rsidRPr="00E64860">
              <w:rPr>
                <w:rFonts w:hint="eastAsia"/>
              </w:rPr>
              <w:t>未ログイン</w:t>
            </w:r>
          </w:p>
        </w:tc>
        <w:tc>
          <w:tcPr>
            <w:tcW w:w="1272" w:type="dxa"/>
          </w:tcPr>
          <w:p w14:paraId="26EEAFDA" w14:textId="77777777" w:rsidR="008914A9" w:rsidRPr="00E64860" w:rsidRDefault="008914A9" w:rsidP="00E64860">
            <w:pPr>
              <w:pStyle w:val="aff9"/>
              <w:cnfStyle w:val="000000100000" w:firstRow="0" w:lastRow="0" w:firstColumn="0" w:lastColumn="0" w:oddVBand="0" w:evenVBand="0" w:oddHBand="1" w:evenHBand="0" w:firstRowFirstColumn="0" w:firstRowLastColumn="0" w:lastRowFirstColumn="0" w:lastRowLastColumn="0"/>
            </w:pPr>
            <w:r w:rsidRPr="00E64860">
              <w:rPr>
                <w:rFonts w:hint="eastAsia"/>
              </w:rPr>
              <w:t>一般会員</w:t>
            </w:r>
          </w:p>
        </w:tc>
        <w:tc>
          <w:tcPr>
            <w:tcW w:w="1272" w:type="dxa"/>
          </w:tcPr>
          <w:p w14:paraId="2DDCFA24" w14:textId="77777777" w:rsidR="008914A9" w:rsidRPr="00E64860" w:rsidRDefault="008914A9" w:rsidP="00E64860">
            <w:pPr>
              <w:pStyle w:val="aff9"/>
              <w:cnfStyle w:val="000000100000" w:firstRow="0" w:lastRow="0" w:firstColumn="0" w:lastColumn="0" w:oddVBand="0" w:evenVBand="0" w:oddHBand="1" w:evenHBand="0" w:firstRowFirstColumn="0" w:firstRowLastColumn="0" w:lastRowFirstColumn="0" w:lastRowLastColumn="0"/>
            </w:pPr>
            <w:r w:rsidRPr="00E64860">
              <w:rPr>
                <w:rFonts w:hint="eastAsia"/>
              </w:rPr>
              <w:t>運用管理者</w:t>
            </w:r>
          </w:p>
        </w:tc>
        <w:tc>
          <w:tcPr>
            <w:tcW w:w="1272" w:type="dxa"/>
          </w:tcPr>
          <w:p w14:paraId="1174F68C" w14:textId="77777777" w:rsidR="008914A9" w:rsidRPr="00E64860" w:rsidRDefault="008914A9" w:rsidP="00E64860">
            <w:pPr>
              <w:pStyle w:val="aff9"/>
              <w:cnfStyle w:val="000000100000" w:firstRow="0" w:lastRow="0" w:firstColumn="0" w:lastColumn="0" w:oddVBand="0" w:evenVBand="0" w:oddHBand="1" w:evenHBand="0" w:firstRowFirstColumn="0" w:firstRowLastColumn="0" w:lastRowFirstColumn="0" w:lastRowLastColumn="0"/>
            </w:pPr>
            <w:r w:rsidRPr="00E64860">
              <w:rPr>
                <w:rFonts w:hint="eastAsia"/>
              </w:rPr>
              <w:t>システム</w:t>
            </w:r>
            <w:r w:rsidRPr="00E64860">
              <w:br/>
            </w:r>
            <w:r w:rsidRPr="00E64860">
              <w:rPr>
                <w:rFonts w:hint="eastAsia"/>
              </w:rPr>
              <w:t>管理者</w:t>
            </w:r>
          </w:p>
        </w:tc>
      </w:tr>
      <w:tr w:rsidR="008914A9" w:rsidRPr="008914A9" w14:paraId="53E598CC" w14:textId="77777777" w:rsidTr="00973D11">
        <w:trPr>
          <w:trHeight w:val="227"/>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0DBFBAE0" w14:textId="3932A666" w:rsidR="008914A9" w:rsidRPr="008914A9" w:rsidRDefault="008914A9" w:rsidP="00E64860">
            <w:pPr>
              <w:pStyle w:val="aff9"/>
              <w:rPr>
                <w:b/>
              </w:rPr>
            </w:pPr>
          </w:p>
        </w:tc>
        <w:tc>
          <w:tcPr>
            <w:tcW w:w="1656" w:type="dxa"/>
            <w:vMerge w:val="restart"/>
          </w:tcPr>
          <w:p w14:paraId="0F70E0D2" w14:textId="3FBC631A" w:rsidR="008914A9" w:rsidRPr="008914A9" w:rsidRDefault="008914A9" w:rsidP="00E64860">
            <w:pPr>
              <w:pStyle w:val="aff9"/>
              <w:cnfStyle w:val="000000000000" w:firstRow="0" w:lastRow="0" w:firstColumn="0" w:lastColumn="0" w:oddVBand="0" w:evenVBand="0" w:oddHBand="0" w:evenHBand="0" w:firstRowFirstColumn="0" w:firstRowLastColumn="0" w:lastRowFirstColumn="0" w:lastRowLastColumn="0"/>
            </w:pPr>
          </w:p>
        </w:tc>
        <w:tc>
          <w:tcPr>
            <w:tcW w:w="328" w:type="dxa"/>
          </w:tcPr>
          <w:p w14:paraId="786D89AA" w14:textId="5C8043F8" w:rsidR="008914A9" w:rsidRPr="008914A9" w:rsidRDefault="008914A9" w:rsidP="00E64860">
            <w:pPr>
              <w:pStyle w:val="aff9"/>
              <w:cnfStyle w:val="000000000000" w:firstRow="0" w:lastRow="0" w:firstColumn="0" w:lastColumn="0" w:oddVBand="0" w:evenVBand="0" w:oddHBand="0" w:evenHBand="0" w:firstRowFirstColumn="0" w:firstRowLastColumn="0" w:lastRowFirstColumn="0" w:lastRowLastColumn="0"/>
            </w:pPr>
          </w:p>
        </w:tc>
        <w:tc>
          <w:tcPr>
            <w:tcW w:w="2105" w:type="dxa"/>
          </w:tcPr>
          <w:p w14:paraId="1D473380" w14:textId="31CB3A17" w:rsidR="008914A9" w:rsidRPr="008914A9" w:rsidRDefault="008914A9" w:rsidP="00E64860">
            <w:pPr>
              <w:pStyle w:val="aff9"/>
              <w:cnfStyle w:val="000000000000" w:firstRow="0" w:lastRow="0" w:firstColumn="0" w:lastColumn="0" w:oddVBand="0" w:evenVBand="0" w:oddHBand="0" w:evenHBand="0" w:firstRowFirstColumn="0" w:firstRowLastColumn="0" w:lastRowFirstColumn="0" w:lastRowLastColumn="0"/>
            </w:pPr>
          </w:p>
        </w:tc>
        <w:tc>
          <w:tcPr>
            <w:tcW w:w="1447" w:type="dxa"/>
          </w:tcPr>
          <w:p w14:paraId="4F8F68FA" w14:textId="5B0D8C46" w:rsidR="008914A9" w:rsidRPr="008914A9" w:rsidRDefault="008914A9" w:rsidP="00E64860">
            <w:pPr>
              <w:pStyle w:val="aff9"/>
              <w:cnfStyle w:val="000000000000" w:firstRow="0" w:lastRow="0" w:firstColumn="0" w:lastColumn="0" w:oddVBand="0" w:evenVBand="0" w:oddHBand="0" w:evenHBand="0" w:firstRowFirstColumn="0" w:firstRowLastColumn="0" w:lastRowFirstColumn="0" w:lastRowLastColumn="0"/>
            </w:pPr>
          </w:p>
        </w:tc>
        <w:tc>
          <w:tcPr>
            <w:tcW w:w="1272" w:type="dxa"/>
          </w:tcPr>
          <w:p w14:paraId="4BBB107E" w14:textId="2407D1EF" w:rsidR="008914A9" w:rsidRPr="008914A9" w:rsidRDefault="008914A9" w:rsidP="00E64860">
            <w:pPr>
              <w:pStyle w:val="aff9"/>
              <w:cnfStyle w:val="000000000000" w:firstRow="0" w:lastRow="0" w:firstColumn="0" w:lastColumn="0" w:oddVBand="0" w:evenVBand="0" w:oddHBand="0" w:evenHBand="0" w:firstRowFirstColumn="0" w:firstRowLastColumn="0" w:lastRowFirstColumn="0" w:lastRowLastColumn="0"/>
            </w:pPr>
          </w:p>
        </w:tc>
        <w:tc>
          <w:tcPr>
            <w:tcW w:w="1272" w:type="dxa"/>
          </w:tcPr>
          <w:p w14:paraId="62748B29" w14:textId="2D68AED4" w:rsidR="008914A9" w:rsidRPr="008914A9" w:rsidRDefault="008914A9" w:rsidP="00E64860">
            <w:pPr>
              <w:pStyle w:val="aff9"/>
              <w:cnfStyle w:val="000000000000" w:firstRow="0" w:lastRow="0" w:firstColumn="0" w:lastColumn="0" w:oddVBand="0" w:evenVBand="0" w:oddHBand="0" w:evenHBand="0" w:firstRowFirstColumn="0" w:firstRowLastColumn="0" w:lastRowFirstColumn="0" w:lastRowLastColumn="0"/>
            </w:pPr>
          </w:p>
        </w:tc>
        <w:tc>
          <w:tcPr>
            <w:tcW w:w="1272" w:type="dxa"/>
          </w:tcPr>
          <w:p w14:paraId="2C0B987C" w14:textId="2F96207A" w:rsidR="008914A9" w:rsidRPr="008914A9" w:rsidRDefault="008914A9" w:rsidP="00E64860">
            <w:pPr>
              <w:pStyle w:val="aff9"/>
              <w:cnfStyle w:val="000000000000" w:firstRow="0" w:lastRow="0" w:firstColumn="0" w:lastColumn="0" w:oddVBand="0" w:evenVBand="0" w:oddHBand="0" w:evenHBand="0" w:firstRowFirstColumn="0" w:firstRowLastColumn="0" w:lastRowFirstColumn="0" w:lastRowLastColumn="0"/>
            </w:pPr>
          </w:p>
        </w:tc>
      </w:tr>
      <w:tr w:rsidR="008914A9" w:rsidRPr="008914A9" w14:paraId="0BEE7024" w14:textId="77777777" w:rsidTr="00973D1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2A23BC74" w14:textId="77777777" w:rsidR="008914A9" w:rsidRPr="008914A9" w:rsidRDefault="008914A9" w:rsidP="00E64860">
            <w:pPr>
              <w:pStyle w:val="aff9"/>
              <w:rPr>
                <w:b/>
              </w:rPr>
            </w:pPr>
          </w:p>
        </w:tc>
        <w:tc>
          <w:tcPr>
            <w:tcW w:w="1656" w:type="dxa"/>
            <w:vMerge/>
          </w:tcPr>
          <w:p w14:paraId="380168A9" w14:textId="77777777" w:rsidR="008914A9" w:rsidRPr="008914A9" w:rsidRDefault="008914A9" w:rsidP="00E64860">
            <w:pPr>
              <w:pStyle w:val="aff9"/>
              <w:cnfStyle w:val="000000100000" w:firstRow="0" w:lastRow="0" w:firstColumn="0" w:lastColumn="0" w:oddVBand="0" w:evenVBand="0" w:oddHBand="1" w:evenHBand="0" w:firstRowFirstColumn="0" w:firstRowLastColumn="0" w:lastRowFirstColumn="0" w:lastRowLastColumn="0"/>
              <w:rPr>
                <w:b/>
              </w:rPr>
            </w:pPr>
          </w:p>
        </w:tc>
        <w:tc>
          <w:tcPr>
            <w:tcW w:w="328" w:type="dxa"/>
          </w:tcPr>
          <w:p w14:paraId="2918EFEA" w14:textId="68A01020" w:rsidR="008914A9" w:rsidRPr="008914A9" w:rsidRDefault="008914A9" w:rsidP="00E64860">
            <w:pPr>
              <w:pStyle w:val="aff9"/>
              <w:cnfStyle w:val="000000100000" w:firstRow="0" w:lastRow="0" w:firstColumn="0" w:lastColumn="0" w:oddVBand="0" w:evenVBand="0" w:oddHBand="1" w:evenHBand="0" w:firstRowFirstColumn="0" w:firstRowLastColumn="0" w:lastRowFirstColumn="0" w:lastRowLastColumn="0"/>
            </w:pPr>
          </w:p>
        </w:tc>
        <w:tc>
          <w:tcPr>
            <w:tcW w:w="2105" w:type="dxa"/>
          </w:tcPr>
          <w:p w14:paraId="3CB8B9A7" w14:textId="091AEA6D" w:rsidR="008914A9" w:rsidRPr="008914A9" w:rsidRDefault="008914A9" w:rsidP="00E64860">
            <w:pPr>
              <w:pStyle w:val="aff9"/>
              <w:cnfStyle w:val="000000100000" w:firstRow="0" w:lastRow="0" w:firstColumn="0" w:lastColumn="0" w:oddVBand="0" w:evenVBand="0" w:oddHBand="1" w:evenHBand="0" w:firstRowFirstColumn="0" w:firstRowLastColumn="0" w:lastRowFirstColumn="0" w:lastRowLastColumn="0"/>
            </w:pPr>
          </w:p>
        </w:tc>
        <w:tc>
          <w:tcPr>
            <w:tcW w:w="1447" w:type="dxa"/>
          </w:tcPr>
          <w:p w14:paraId="15B706C0" w14:textId="02802513" w:rsidR="008914A9" w:rsidRPr="008914A9" w:rsidRDefault="008914A9" w:rsidP="00E64860">
            <w:pPr>
              <w:pStyle w:val="aff9"/>
              <w:cnfStyle w:val="000000100000" w:firstRow="0" w:lastRow="0" w:firstColumn="0" w:lastColumn="0" w:oddVBand="0" w:evenVBand="0" w:oddHBand="1" w:evenHBand="0" w:firstRowFirstColumn="0" w:firstRowLastColumn="0" w:lastRowFirstColumn="0" w:lastRowLastColumn="0"/>
            </w:pPr>
          </w:p>
        </w:tc>
        <w:tc>
          <w:tcPr>
            <w:tcW w:w="1272" w:type="dxa"/>
          </w:tcPr>
          <w:p w14:paraId="298AA761" w14:textId="018C680B" w:rsidR="008914A9" w:rsidRPr="008914A9" w:rsidRDefault="008914A9" w:rsidP="00E64860">
            <w:pPr>
              <w:pStyle w:val="aff9"/>
              <w:cnfStyle w:val="000000100000" w:firstRow="0" w:lastRow="0" w:firstColumn="0" w:lastColumn="0" w:oddVBand="0" w:evenVBand="0" w:oddHBand="1" w:evenHBand="0" w:firstRowFirstColumn="0" w:firstRowLastColumn="0" w:lastRowFirstColumn="0" w:lastRowLastColumn="0"/>
            </w:pPr>
          </w:p>
        </w:tc>
        <w:tc>
          <w:tcPr>
            <w:tcW w:w="1272" w:type="dxa"/>
          </w:tcPr>
          <w:p w14:paraId="4743ED7C" w14:textId="4A60E05F" w:rsidR="008914A9" w:rsidRPr="008914A9" w:rsidRDefault="008914A9" w:rsidP="00E64860">
            <w:pPr>
              <w:pStyle w:val="aff9"/>
              <w:cnfStyle w:val="000000100000" w:firstRow="0" w:lastRow="0" w:firstColumn="0" w:lastColumn="0" w:oddVBand="0" w:evenVBand="0" w:oddHBand="1" w:evenHBand="0" w:firstRowFirstColumn="0" w:firstRowLastColumn="0" w:lastRowFirstColumn="0" w:lastRowLastColumn="0"/>
            </w:pPr>
          </w:p>
        </w:tc>
        <w:tc>
          <w:tcPr>
            <w:tcW w:w="1272" w:type="dxa"/>
          </w:tcPr>
          <w:p w14:paraId="13FA7F32" w14:textId="67267B9B" w:rsidR="008914A9" w:rsidRPr="008914A9" w:rsidRDefault="008914A9" w:rsidP="00E64860">
            <w:pPr>
              <w:pStyle w:val="aff9"/>
              <w:cnfStyle w:val="000000100000" w:firstRow="0" w:lastRow="0" w:firstColumn="0" w:lastColumn="0" w:oddVBand="0" w:evenVBand="0" w:oddHBand="1" w:evenHBand="0" w:firstRowFirstColumn="0" w:firstRowLastColumn="0" w:lastRowFirstColumn="0" w:lastRowLastColumn="0"/>
            </w:pPr>
          </w:p>
        </w:tc>
      </w:tr>
    </w:tbl>
    <w:p w14:paraId="5D3B9808" w14:textId="77777777" w:rsidR="008E5491" w:rsidRDefault="008E5491" w:rsidP="008914A9">
      <w:pPr>
        <w:ind w:leftChars="50" w:left="824" w:hangingChars="408" w:hanging="734"/>
        <w:rPr>
          <w:szCs w:val="18"/>
        </w:rPr>
      </w:pPr>
    </w:p>
    <w:sectPr w:rsidR="008E5491" w:rsidSect="0061388C">
      <w:headerReference w:type="even" r:id="rId9"/>
      <w:headerReference w:type="default" r:id="rId10"/>
      <w:footerReference w:type="even" r:id="rId11"/>
      <w:footerReference w:type="default" r:id="rId12"/>
      <w:headerReference w:type="first" r:id="rId13"/>
      <w:footerReference w:type="first" r:id="rId14"/>
      <w:pgSz w:w="11906" w:h="16838"/>
      <w:pgMar w:top="1134" w:right="709"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8BC2" w14:textId="77777777" w:rsidR="001F1DB9" w:rsidRDefault="001F1DB9" w:rsidP="00A11582">
      <w:pPr>
        <w:ind w:left="840"/>
      </w:pPr>
      <w:r>
        <w:separator/>
      </w:r>
    </w:p>
    <w:p w14:paraId="4B9D7222" w14:textId="77777777" w:rsidR="001F1DB9" w:rsidRDefault="001F1DB9" w:rsidP="00A11582">
      <w:pPr>
        <w:ind w:left="840"/>
      </w:pPr>
    </w:p>
  </w:endnote>
  <w:endnote w:type="continuationSeparator" w:id="0">
    <w:p w14:paraId="461F4086" w14:textId="77777777" w:rsidR="001F1DB9" w:rsidRDefault="001F1DB9" w:rsidP="00A11582">
      <w:pPr>
        <w:ind w:left="840"/>
      </w:pPr>
      <w:r>
        <w:continuationSeparator/>
      </w:r>
    </w:p>
    <w:p w14:paraId="37FB1EA2" w14:textId="77777777" w:rsidR="001F1DB9" w:rsidRDefault="001F1DB9"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Medium">
    <w:panose1 w:val="020B0500000000000000"/>
    <w:charset w:val="80"/>
    <w:family w:val="modern"/>
    <w:pitch w:val="variable"/>
    <w:sig w:usb0="E00002FF" w:usb1="2AC7FDFF" w:usb2="00000016" w:usb3="00000000" w:csb0="0002009F" w:csb1="00000000"/>
  </w:font>
  <w:font w:name="HG創英角ｺﾞｼｯｸUB">
    <w:panose1 w:val="020B0909000000000000"/>
    <w:charset w:val="80"/>
    <w:family w:val="modern"/>
    <w:pitch w:val="fixed"/>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D304" w14:textId="77777777" w:rsidR="00790194" w:rsidRDefault="00790194" w:rsidP="00A11582">
    <w:pPr>
      <w:pStyle w:val="a8"/>
      <w:spacing w:before="240"/>
      <w:ind w:left="840"/>
    </w:pPr>
  </w:p>
  <w:p w14:paraId="3651F487" w14:textId="77777777" w:rsidR="00790194" w:rsidRDefault="00790194" w:rsidP="00A11582">
    <w:pPr>
      <w:ind w:lef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70DF" w14:textId="073E06E8" w:rsidR="00790194" w:rsidRPr="009A6118" w:rsidRDefault="009A6118" w:rsidP="009A6118">
    <w:pPr>
      <w:pStyle w:val="a8"/>
      <w:spacing w:before="240"/>
      <w:rPr>
        <w:rFonts w:hint="eastAsia"/>
      </w:rPr>
    </w:pPr>
    <w:sdt>
      <w:sdtPr>
        <w:rPr>
          <w:rFonts w:hint="eastAsia"/>
        </w:rPr>
        <w:id w:val="1728636285"/>
        <w:docPartObj>
          <w:docPartGallery w:val="Page Numbers (Top of Page)"/>
          <w:docPartUnique/>
        </w:docPartObj>
      </w:sdtPr>
      <w:sdtContent>
        <w:r>
          <w:rPr>
            <w:rFonts w:hint="eastAsia"/>
            <w:lang w:val="ja-JP"/>
          </w:rPr>
          <w:t xml:space="preserve"> </w:t>
        </w:r>
        <w:r>
          <w:rPr>
            <w:rFonts w:hint="eastAsia"/>
            <w:sz w:val="44"/>
            <w:szCs w:val="44"/>
          </w:rPr>
          <w:fldChar w:fldCharType="begin"/>
        </w:r>
        <w:r>
          <w:rPr>
            <w:rFonts w:hint="eastAsia"/>
            <w:sz w:val="44"/>
            <w:szCs w:val="44"/>
          </w:rPr>
          <w:instrText>PAGE</w:instrText>
        </w:r>
        <w:r>
          <w:rPr>
            <w:rFonts w:hint="eastAsia"/>
            <w:sz w:val="44"/>
            <w:szCs w:val="44"/>
          </w:rPr>
          <w:fldChar w:fldCharType="separate"/>
        </w:r>
        <w:r>
          <w:rPr>
            <w:sz w:val="44"/>
            <w:szCs w:val="44"/>
          </w:rPr>
          <w:t>1</w:t>
        </w:r>
        <w:r>
          <w:rPr>
            <w:rFonts w:hint="eastAsia"/>
            <w:sz w:val="44"/>
            <w:szCs w:val="44"/>
          </w:rPr>
          <w:fldChar w:fldCharType="end"/>
        </w:r>
        <w:r>
          <w:rPr>
            <w:rFonts w:hint="eastAsia"/>
          </w:rPr>
          <w:t xml:space="preserve"> / </w:t>
        </w:r>
        <w:r>
          <w:rPr>
            <w:rFonts w:hint="eastAsia"/>
          </w:rPr>
          <w:fldChar w:fldCharType="begin"/>
        </w:r>
        <w:r>
          <w:rPr>
            <w:rFonts w:hint="eastAsia"/>
          </w:rPr>
          <w:instrText>=</w:instrText>
        </w:r>
        <w:r>
          <w:rPr>
            <w:rFonts w:hint="eastAsia"/>
          </w:rPr>
          <w:fldChar w:fldCharType="begin"/>
        </w:r>
        <w:r>
          <w:rPr>
            <w:rFonts w:hint="eastAsia"/>
          </w:rPr>
          <w:instrText>=</w:instrText>
        </w:r>
        <w:r>
          <w:rPr>
            <w:rFonts w:hint="eastAsia"/>
          </w:rPr>
          <w:fldChar w:fldCharType="begin"/>
        </w:r>
        <w:r>
          <w:rPr>
            <w:rFonts w:hint="eastAsia"/>
          </w:rPr>
          <w:instrText>NUMPAGES</w:instrText>
        </w:r>
        <w:r>
          <w:rPr>
            <w:rFonts w:hint="eastAsia"/>
          </w:rPr>
          <w:fldChar w:fldCharType="separate"/>
        </w:r>
        <w:r w:rsidR="00041125">
          <w:rPr>
            <w:noProof/>
          </w:rPr>
          <w:instrText>11</w:instrText>
        </w:r>
        <w:r>
          <w:rPr>
            <w:rFonts w:hint="eastAsia"/>
          </w:rPr>
          <w:fldChar w:fldCharType="end"/>
        </w:r>
        <w:r>
          <w:rPr>
            <w:rFonts w:hint="eastAsia"/>
          </w:rPr>
          <w:fldChar w:fldCharType="separate"/>
        </w:r>
        <w:r w:rsidR="00041125">
          <w:rPr>
            <w:noProof/>
          </w:rPr>
          <w:instrText>11</w:instrText>
        </w:r>
        <w:r>
          <w:rPr>
            <w:rFonts w:hint="eastAsia"/>
          </w:rPr>
          <w:fldChar w:fldCharType="end"/>
        </w:r>
        <w:r>
          <w:rPr>
            <w:rFonts w:hint="eastAsia"/>
          </w:rPr>
          <w:instrText xml:space="preserve"> </w:instrText>
        </w:r>
        <w:r>
          <w:rPr>
            <w:rFonts w:hint="eastAsia"/>
          </w:rPr>
          <w:fldChar w:fldCharType="separate"/>
        </w:r>
        <w:r w:rsidR="00041125">
          <w:rPr>
            <w:noProof/>
          </w:rPr>
          <w:t>11</w:t>
        </w:r>
        <w:r>
          <w:rPr>
            <w:rFonts w:hint="eastAsia"/>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151F" w14:textId="77777777" w:rsidR="00790194" w:rsidRDefault="00790194" w:rsidP="009E1DEA">
    <w:pPr>
      <w:pStyle w:val="a8"/>
      <w:spacing w:before="240"/>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A275" w14:textId="77777777" w:rsidR="001F1DB9" w:rsidRDefault="001F1DB9" w:rsidP="00390FE4">
      <w:pPr>
        <w:ind w:left="840"/>
      </w:pPr>
      <w:r>
        <w:separator/>
      </w:r>
    </w:p>
    <w:p w14:paraId="36285B24" w14:textId="77777777" w:rsidR="001F1DB9" w:rsidRDefault="001F1DB9" w:rsidP="00A11582">
      <w:pPr>
        <w:ind w:left="840"/>
      </w:pPr>
    </w:p>
  </w:footnote>
  <w:footnote w:type="continuationSeparator" w:id="0">
    <w:p w14:paraId="58B2A6C5" w14:textId="77777777" w:rsidR="001F1DB9" w:rsidRDefault="001F1DB9" w:rsidP="00A11582">
      <w:pPr>
        <w:ind w:left="840"/>
      </w:pPr>
      <w:r>
        <w:continuationSeparator/>
      </w:r>
    </w:p>
    <w:p w14:paraId="58B4C070" w14:textId="77777777" w:rsidR="001F1DB9" w:rsidRDefault="001F1DB9" w:rsidP="00A11582">
      <w:pPr>
        <w:ind w:left="8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50A4" w14:textId="77777777" w:rsidR="00790194" w:rsidRDefault="00790194" w:rsidP="00A11582">
    <w:pPr>
      <w:pStyle w:val="a6"/>
      <w:ind w:left="840"/>
    </w:pPr>
  </w:p>
  <w:p w14:paraId="2B32636B" w14:textId="77777777" w:rsidR="00790194" w:rsidRDefault="00790194" w:rsidP="00A11582">
    <w:pPr>
      <w:ind w:left="8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7CD4" w14:textId="77777777" w:rsidR="00790194" w:rsidRDefault="00790194" w:rsidP="00B52F5F">
    <w:pPr>
      <w:pStyle w:val="a6"/>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E3C7" w14:textId="77777777" w:rsidR="00790194" w:rsidRDefault="00790194" w:rsidP="00BC0F47">
    <w:pPr>
      <w:pStyle w:val="a6"/>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CA274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5D3E7A5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CF06C76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81621A7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05C2570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AAE24D6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7D698D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16453A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F80A4C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EB0574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7EDAF2A6"/>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252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FAD214E"/>
    <w:multiLevelType w:val="hybridMultilevel"/>
    <w:tmpl w:val="8B363390"/>
    <w:lvl w:ilvl="0" w:tplc="0D00F8E8">
      <w:start w:val="1"/>
      <w:numFmt w:val="bullet"/>
      <w:pStyle w:val="a"/>
      <w:suff w:val="space"/>
      <w:lvlText w:val=""/>
      <w:lvlJc w:val="left"/>
      <w:pPr>
        <w:ind w:left="420" w:hanging="307"/>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27E59A8"/>
    <w:multiLevelType w:val="multilevel"/>
    <w:tmpl w:val="6D864438"/>
    <w:styleLink w:val="1"/>
    <w:lvl w:ilvl="0">
      <w:start w:val="2"/>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4EE7408D"/>
    <w:multiLevelType w:val="multilevel"/>
    <w:tmpl w:val="D4623CDC"/>
    <w:lvl w:ilvl="0">
      <w:start w:val="1"/>
      <w:numFmt w:val="decimalFullWidth"/>
      <w:pStyle w:val="10"/>
      <w:suff w:val="nothing"/>
      <w:lvlText w:val="%1"/>
      <w:lvlJc w:val="left"/>
      <w:pPr>
        <w:ind w:left="0" w:firstLine="0"/>
      </w:pPr>
      <w:rPr>
        <w:rFonts w:hint="eastAsia"/>
      </w:rPr>
    </w:lvl>
    <w:lvl w:ilvl="1">
      <w:start w:val="1"/>
      <w:numFmt w:val="decimalFullWidth"/>
      <w:pStyle w:val="2"/>
      <w:suff w:val="nothing"/>
      <w:lvlText w:val="%1-%2"/>
      <w:lvlJc w:val="left"/>
      <w:pPr>
        <w:ind w:left="84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D3A6FF0"/>
    <w:multiLevelType w:val="hybridMultilevel"/>
    <w:tmpl w:val="0EF657E4"/>
    <w:lvl w:ilvl="0" w:tplc="1D883CB8">
      <w:numFmt w:val="bullet"/>
      <w:pStyle w:val="a0"/>
      <w:suff w:val="space"/>
      <w:lvlText w:val="・"/>
      <w:lvlJc w:val="left"/>
      <w:rPr>
        <w:rFonts w:ascii="Yu Gothic UI" w:eastAsia="Yu Gothic UI" w:hAnsi="Yu Gothic UI"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FFFFFFFF">
      <w:start w:val="1"/>
      <w:numFmt w:val="bullet"/>
      <w:lvlText w:val=""/>
      <w:lvlJc w:val="left"/>
      <w:pPr>
        <w:ind w:left="3150" w:hanging="420"/>
      </w:pPr>
      <w:rPr>
        <w:rFonts w:ascii="Wingdings" w:hAnsi="Wingdings" w:hint="default"/>
      </w:rPr>
    </w:lvl>
    <w:lvl w:ilvl="2" w:tplc="FFFFFFFF" w:tentative="1">
      <w:start w:val="1"/>
      <w:numFmt w:val="bullet"/>
      <w:lvlText w:val=""/>
      <w:lvlJc w:val="left"/>
      <w:pPr>
        <w:ind w:left="3570" w:hanging="420"/>
      </w:pPr>
      <w:rPr>
        <w:rFonts w:ascii="Wingdings" w:hAnsi="Wingdings" w:hint="default"/>
      </w:rPr>
    </w:lvl>
    <w:lvl w:ilvl="3" w:tplc="FFFFFFFF" w:tentative="1">
      <w:start w:val="1"/>
      <w:numFmt w:val="bullet"/>
      <w:lvlText w:val=""/>
      <w:lvlJc w:val="left"/>
      <w:pPr>
        <w:ind w:left="3990" w:hanging="420"/>
      </w:pPr>
      <w:rPr>
        <w:rFonts w:ascii="Wingdings" w:hAnsi="Wingdings" w:hint="default"/>
      </w:rPr>
    </w:lvl>
    <w:lvl w:ilvl="4" w:tplc="FFFFFFFF" w:tentative="1">
      <w:start w:val="1"/>
      <w:numFmt w:val="bullet"/>
      <w:lvlText w:val=""/>
      <w:lvlJc w:val="left"/>
      <w:pPr>
        <w:ind w:left="4410" w:hanging="420"/>
      </w:pPr>
      <w:rPr>
        <w:rFonts w:ascii="Wingdings" w:hAnsi="Wingdings" w:hint="default"/>
      </w:rPr>
    </w:lvl>
    <w:lvl w:ilvl="5" w:tplc="FFFFFFFF" w:tentative="1">
      <w:start w:val="1"/>
      <w:numFmt w:val="bullet"/>
      <w:lvlText w:val=""/>
      <w:lvlJc w:val="left"/>
      <w:pPr>
        <w:ind w:left="4830" w:hanging="420"/>
      </w:pPr>
      <w:rPr>
        <w:rFonts w:ascii="Wingdings" w:hAnsi="Wingdings" w:hint="default"/>
      </w:rPr>
    </w:lvl>
    <w:lvl w:ilvl="6" w:tplc="FFFFFFFF" w:tentative="1">
      <w:start w:val="1"/>
      <w:numFmt w:val="bullet"/>
      <w:lvlText w:val=""/>
      <w:lvlJc w:val="left"/>
      <w:pPr>
        <w:ind w:left="5250" w:hanging="420"/>
      </w:pPr>
      <w:rPr>
        <w:rFonts w:ascii="Wingdings" w:hAnsi="Wingdings" w:hint="default"/>
      </w:rPr>
    </w:lvl>
    <w:lvl w:ilvl="7" w:tplc="FFFFFFFF" w:tentative="1">
      <w:start w:val="1"/>
      <w:numFmt w:val="bullet"/>
      <w:lvlText w:val=""/>
      <w:lvlJc w:val="left"/>
      <w:pPr>
        <w:ind w:left="5670" w:hanging="420"/>
      </w:pPr>
      <w:rPr>
        <w:rFonts w:ascii="Wingdings" w:hAnsi="Wingdings" w:hint="default"/>
      </w:rPr>
    </w:lvl>
    <w:lvl w:ilvl="8" w:tplc="FFFFFFFF" w:tentative="1">
      <w:start w:val="1"/>
      <w:numFmt w:val="bullet"/>
      <w:lvlText w:val=""/>
      <w:lvlJc w:val="left"/>
      <w:pPr>
        <w:ind w:left="6090" w:hanging="420"/>
      </w:pPr>
      <w:rPr>
        <w:rFonts w:ascii="Wingdings" w:hAnsi="Wingdings" w:hint="default"/>
      </w:rPr>
    </w:lvl>
  </w:abstractNum>
  <w:num w:numId="1" w16cid:durableId="523783904">
    <w:abstractNumId w:val="10"/>
  </w:num>
  <w:num w:numId="2" w16cid:durableId="1340503270">
    <w:abstractNumId w:val="14"/>
  </w:num>
  <w:num w:numId="3" w16cid:durableId="942806872">
    <w:abstractNumId w:val="9"/>
  </w:num>
  <w:num w:numId="4" w16cid:durableId="1436437795">
    <w:abstractNumId w:val="7"/>
  </w:num>
  <w:num w:numId="5" w16cid:durableId="790586361">
    <w:abstractNumId w:val="6"/>
  </w:num>
  <w:num w:numId="6" w16cid:durableId="1649630827">
    <w:abstractNumId w:val="5"/>
  </w:num>
  <w:num w:numId="7" w16cid:durableId="1726294406">
    <w:abstractNumId w:val="4"/>
  </w:num>
  <w:num w:numId="8" w16cid:durableId="852114366">
    <w:abstractNumId w:val="8"/>
  </w:num>
  <w:num w:numId="9" w16cid:durableId="1167866884">
    <w:abstractNumId w:val="3"/>
  </w:num>
  <w:num w:numId="10" w16cid:durableId="735862543">
    <w:abstractNumId w:val="2"/>
  </w:num>
  <w:num w:numId="11" w16cid:durableId="987243284">
    <w:abstractNumId w:val="1"/>
  </w:num>
  <w:num w:numId="12" w16cid:durableId="1779400059">
    <w:abstractNumId w:val="0"/>
  </w:num>
  <w:num w:numId="13" w16cid:durableId="318193371">
    <w:abstractNumId w:val="12"/>
  </w:num>
  <w:num w:numId="14" w16cid:durableId="197670013">
    <w:abstractNumId w:val="11"/>
  </w:num>
  <w:num w:numId="15" w16cid:durableId="1884367168">
    <w:abstractNumId w:val="13"/>
  </w:num>
  <w:num w:numId="16" w16cid:durableId="964703641">
    <w:abstractNumId w:val="13"/>
  </w:num>
  <w:num w:numId="17" w16cid:durableId="1870605610">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savePreviewPicture/>
  <w:hdrShapeDefaults>
    <o:shapedefaults v:ext="edit" spidmax="2050"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969"/>
    <w:rsid w:val="00027A99"/>
    <w:rsid w:val="000300B0"/>
    <w:rsid w:val="00030245"/>
    <w:rsid w:val="00030ABC"/>
    <w:rsid w:val="00031049"/>
    <w:rsid w:val="0003171B"/>
    <w:rsid w:val="00032057"/>
    <w:rsid w:val="00032DAE"/>
    <w:rsid w:val="0003621F"/>
    <w:rsid w:val="000368EA"/>
    <w:rsid w:val="00036959"/>
    <w:rsid w:val="00037D91"/>
    <w:rsid w:val="00040060"/>
    <w:rsid w:val="0004028C"/>
    <w:rsid w:val="0004080C"/>
    <w:rsid w:val="00041125"/>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32A6"/>
    <w:rsid w:val="000A3B75"/>
    <w:rsid w:val="000A59D2"/>
    <w:rsid w:val="000A6234"/>
    <w:rsid w:val="000A6F52"/>
    <w:rsid w:val="000B053C"/>
    <w:rsid w:val="000B0BC4"/>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889"/>
    <w:rsid w:val="000D599B"/>
    <w:rsid w:val="000D6ECB"/>
    <w:rsid w:val="000E16D8"/>
    <w:rsid w:val="000E1DAF"/>
    <w:rsid w:val="000E1FD3"/>
    <w:rsid w:val="000E2AE6"/>
    <w:rsid w:val="000E368B"/>
    <w:rsid w:val="000E5654"/>
    <w:rsid w:val="000E567E"/>
    <w:rsid w:val="000E67BE"/>
    <w:rsid w:val="000E6D97"/>
    <w:rsid w:val="000F0191"/>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9FF"/>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DC7"/>
    <w:rsid w:val="0011598B"/>
    <w:rsid w:val="00115A72"/>
    <w:rsid w:val="0011609E"/>
    <w:rsid w:val="00116CC5"/>
    <w:rsid w:val="0011761E"/>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CF2"/>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CA9"/>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301"/>
    <w:rsid w:val="001C6C8E"/>
    <w:rsid w:val="001C6CC8"/>
    <w:rsid w:val="001C7B29"/>
    <w:rsid w:val="001C7D98"/>
    <w:rsid w:val="001D1233"/>
    <w:rsid w:val="001D1625"/>
    <w:rsid w:val="001D1B45"/>
    <w:rsid w:val="001D2583"/>
    <w:rsid w:val="001D2F2D"/>
    <w:rsid w:val="001D4497"/>
    <w:rsid w:val="001D4CF6"/>
    <w:rsid w:val="001D4F4F"/>
    <w:rsid w:val="001D51ED"/>
    <w:rsid w:val="001D5C20"/>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1DB9"/>
    <w:rsid w:val="001F4070"/>
    <w:rsid w:val="001F482F"/>
    <w:rsid w:val="001F4A8B"/>
    <w:rsid w:val="001F5CBD"/>
    <w:rsid w:val="001F6000"/>
    <w:rsid w:val="001F647C"/>
    <w:rsid w:val="001F65A9"/>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4A32"/>
    <w:rsid w:val="002550CB"/>
    <w:rsid w:val="002558F5"/>
    <w:rsid w:val="00255CBC"/>
    <w:rsid w:val="00255F04"/>
    <w:rsid w:val="0025706A"/>
    <w:rsid w:val="00260C04"/>
    <w:rsid w:val="002617A2"/>
    <w:rsid w:val="00262034"/>
    <w:rsid w:val="002622BE"/>
    <w:rsid w:val="0026237A"/>
    <w:rsid w:val="002623EE"/>
    <w:rsid w:val="00262757"/>
    <w:rsid w:val="00262BF6"/>
    <w:rsid w:val="00263520"/>
    <w:rsid w:val="002645AD"/>
    <w:rsid w:val="00264933"/>
    <w:rsid w:val="0026664B"/>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A07D6"/>
    <w:rsid w:val="002A1608"/>
    <w:rsid w:val="002A1B97"/>
    <w:rsid w:val="002A1D7C"/>
    <w:rsid w:val="002A31CC"/>
    <w:rsid w:val="002A3FE0"/>
    <w:rsid w:val="002A4A3C"/>
    <w:rsid w:val="002A4C0A"/>
    <w:rsid w:val="002A522E"/>
    <w:rsid w:val="002A5FB9"/>
    <w:rsid w:val="002A6222"/>
    <w:rsid w:val="002A67E3"/>
    <w:rsid w:val="002A7398"/>
    <w:rsid w:val="002B10B4"/>
    <w:rsid w:val="002B14D3"/>
    <w:rsid w:val="002B2612"/>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27D62"/>
    <w:rsid w:val="00330BF1"/>
    <w:rsid w:val="00331613"/>
    <w:rsid w:val="003341D9"/>
    <w:rsid w:val="00334771"/>
    <w:rsid w:val="00335069"/>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57E5C"/>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165F"/>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84"/>
    <w:rsid w:val="003B1BCA"/>
    <w:rsid w:val="003B2EFB"/>
    <w:rsid w:val="003B3314"/>
    <w:rsid w:val="003B33A4"/>
    <w:rsid w:val="003B3C33"/>
    <w:rsid w:val="003B44F5"/>
    <w:rsid w:val="003B5169"/>
    <w:rsid w:val="003B6BCD"/>
    <w:rsid w:val="003B70A8"/>
    <w:rsid w:val="003B7E3E"/>
    <w:rsid w:val="003B7F57"/>
    <w:rsid w:val="003C039F"/>
    <w:rsid w:val="003C0B8F"/>
    <w:rsid w:val="003C0D67"/>
    <w:rsid w:val="003C1A3E"/>
    <w:rsid w:val="003C3C4D"/>
    <w:rsid w:val="003C3EFA"/>
    <w:rsid w:val="003C5114"/>
    <w:rsid w:val="003C5267"/>
    <w:rsid w:val="003C551C"/>
    <w:rsid w:val="003C6AB5"/>
    <w:rsid w:val="003C7BEC"/>
    <w:rsid w:val="003D1A59"/>
    <w:rsid w:val="003D22C5"/>
    <w:rsid w:val="003D51B6"/>
    <w:rsid w:val="003D6452"/>
    <w:rsid w:val="003D6820"/>
    <w:rsid w:val="003D6CA1"/>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5D8"/>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4CEB"/>
    <w:rsid w:val="004869DB"/>
    <w:rsid w:val="0048705C"/>
    <w:rsid w:val="00487C2B"/>
    <w:rsid w:val="00487E27"/>
    <w:rsid w:val="00491FE0"/>
    <w:rsid w:val="004922C1"/>
    <w:rsid w:val="00492436"/>
    <w:rsid w:val="00492DFC"/>
    <w:rsid w:val="00493265"/>
    <w:rsid w:val="0049496C"/>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17F"/>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16CF"/>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48B5"/>
    <w:rsid w:val="00574E11"/>
    <w:rsid w:val="00574F3E"/>
    <w:rsid w:val="005753BD"/>
    <w:rsid w:val="00576661"/>
    <w:rsid w:val="00576BB9"/>
    <w:rsid w:val="00576E37"/>
    <w:rsid w:val="005770F3"/>
    <w:rsid w:val="005773AE"/>
    <w:rsid w:val="00580A14"/>
    <w:rsid w:val="00581FCA"/>
    <w:rsid w:val="005826EF"/>
    <w:rsid w:val="00582A07"/>
    <w:rsid w:val="00582E87"/>
    <w:rsid w:val="00583950"/>
    <w:rsid w:val="00583AD5"/>
    <w:rsid w:val="00583C73"/>
    <w:rsid w:val="00584E9B"/>
    <w:rsid w:val="00585C7D"/>
    <w:rsid w:val="00585CC2"/>
    <w:rsid w:val="005864BC"/>
    <w:rsid w:val="005872C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EEE"/>
    <w:rsid w:val="005B1F1B"/>
    <w:rsid w:val="005B2AB0"/>
    <w:rsid w:val="005B469B"/>
    <w:rsid w:val="005B4F7C"/>
    <w:rsid w:val="005B51E9"/>
    <w:rsid w:val="005B536E"/>
    <w:rsid w:val="005B56E8"/>
    <w:rsid w:val="005B5C0F"/>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F0397"/>
    <w:rsid w:val="005F0713"/>
    <w:rsid w:val="005F13F6"/>
    <w:rsid w:val="005F1B6E"/>
    <w:rsid w:val="005F3B64"/>
    <w:rsid w:val="005F3D9D"/>
    <w:rsid w:val="005F3DF1"/>
    <w:rsid w:val="005F401B"/>
    <w:rsid w:val="005F4E0B"/>
    <w:rsid w:val="005F5B4A"/>
    <w:rsid w:val="005F60F0"/>
    <w:rsid w:val="005F6354"/>
    <w:rsid w:val="005F68C9"/>
    <w:rsid w:val="00600360"/>
    <w:rsid w:val="00601BFE"/>
    <w:rsid w:val="00602979"/>
    <w:rsid w:val="00602F41"/>
    <w:rsid w:val="006037B9"/>
    <w:rsid w:val="0060595A"/>
    <w:rsid w:val="00605E28"/>
    <w:rsid w:val="00606777"/>
    <w:rsid w:val="00607D17"/>
    <w:rsid w:val="00610017"/>
    <w:rsid w:val="00611376"/>
    <w:rsid w:val="00611C5D"/>
    <w:rsid w:val="0061388C"/>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15F6"/>
    <w:rsid w:val="00632297"/>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11"/>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961"/>
    <w:rsid w:val="00695BFA"/>
    <w:rsid w:val="006A200F"/>
    <w:rsid w:val="006A26CC"/>
    <w:rsid w:val="006A2B67"/>
    <w:rsid w:val="006A2DE5"/>
    <w:rsid w:val="006A394D"/>
    <w:rsid w:val="006A3EDF"/>
    <w:rsid w:val="006A46EB"/>
    <w:rsid w:val="006A4F2E"/>
    <w:rsid w:val="006A6FAB"/>
    <w:rsid w:val="006A7029"/>
    <w:rsid w:val="006B1FAB"/>
    <w:rsid w:val="006B2F90"/>
    <w:rsid w:val="006B3AA3"/>
    <w:rsid w:val="006B3B62"/>
    <w:rsid w:val="006B3E79"/>
    <w:rsid w:val="006B49FA"/>
    <w:rsid w:val="006B4E14"/>
    <w:rsid w:val="006B6044"/>
    <w:rsid w:val="006B646D"/>
    <w:rsid w:val="006B6B29"/>
    <w:rsid w:val="006B7AE6"/>
    <w:rsid w:val="006C010C"/>
    <w:rsid w:val="006C031B"/>
    <w:rsid w:val="006C11BE"/>
    <w:rsid w:val="006C27F8"/>
    <w:rsid w:val="006C2E1B"/>
    <w:rsid w:val="006C3092"/>
    <w:rsid w:val="006C4717"/>
    <w:rsid w:val="006C628F"/>
    <w:rsid w:val="006C69F2"/>
    <w:rsid w:val="006C700B"/>
    <w:rsid w:val="006C7351"/>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5D1A"/>
    <w:rsid w:val="006E6A98"/>
    <w:rsid w:val="006E6D8E"/>
    <w:rsid w:val="006E72D6"/>
    <w:rsid w:val="006F06B7"/>
    <w:rsid w:val="006F0A52"/>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3FD8"/>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0C10"/>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1E74"/>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FE9"/>
    <w:rsid w:val="007C010B"/>
    <w:rsid w:val="007C05BE"/>
    <w:rsid w:val="007C0F73"/>
    <w:rsid w:val="007C1553"/>
    <w:rsid w:val="007C1816"/>
    <w:rsid w:val="007C235E"/>
    <w:rsid w:val="007C2ABA"/>
    <w:rsid w:val="007C2B81"/>
    <w:rsid w:val="007C2F87"/>
    <w:rsid w:val="007C369B"/>
    <w:rsid w:val="007C4214"/>
    <w:rsid w:val="007C4678"/>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9D"/>
    <w:rsid w:val="00802C86"/>
    <w:rsid w:val="00803659"/>
    <w:rsid w:val="00803811"/>
    <w:rsid w:val="00804940"/>
    <w:rsid w:val="00804C6E"/>
    <w:rsid w:val="00804DD5"/>
    <w:rsid w:val="00805462"/>
    <w:rsid w:val="008055E7"/>
    <w:rsid w:val="00805FAE"/>
    <w:rsid w:val="0080611B"/>
    <w:rsid w:val="0080618E"/>
    <w:rsid w:val="00806A37"/>
    <w:rsid w:val="008121F7"/>
    <w:rsid w:val="00813151"/>
    <w:rsid w:val="008133C4"/>
    <w:rsid w:val="00813B3F"/>
    <w:rsid w:val="00813B84"/>
    <w:rsid w:val="00814189"/>
    <w:rsid w:val="00814FB9"/>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8006A"/>
    <w:rsid w:val="0088053D"/>
    <w:rsid w:val="00880CD1"/>
    <w:rsid w:val="008818B4"/>
    <w:rsid w:val="00882795"/>
    <w:rsid w:val="00882A75"/>
    <w:rsid w:val="008830DD"/>
    <w:rsid w:val="00884D04"/>
    <w:rsid w:val="00884E48"/>
    <w:rsid w:val="00887911"/>
    <w:rsid w:val="008907F5"/>
    <w:rsid w:val="008914A9"/>
    <w:rsid w:val="00891D6F"/>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05B4"/>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640"/>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22D1"/>
    <w:rsid w:val="00932AE8"/>
    <w:rsid w:val="00933707"/>
    <w:rsid w:val="00933C93"/>
    <w:rsid w:val="0093554F"/>
    <w:rsid w:val="0093597C"/>
    <w:rsid w:val="0093674A"/>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709"/>
    <w:rsid w:val="00952D24"/>
    <w:rsid w:val="00954490"/>
    <w:rsid w:val="009572F4"/>
    <w:rsid w:val="009579C6"/>
    <w:rsid w:val="0096413D"/>
    <w:rsid w:val="009663C5"/>
    <w:rsid w:val="00967896"/>
    <w:rsid w:val="00967916"/>
    <w:rsid w:val="00967CED"/>
    <w:rsid w:val="00970EB1"/>
    <w:rsid w:val="00972164"/>
    <w:rsid w:val="00972A6E"/>
    <w:rsid w:val="009737FD"/>
    <w:rsid w:val="00973D11"/>
    <w:rsid w:val="00976A07"/>
    <w:rsid w:val="009802A0"/>
    <w:rsid w:val="00980D7E"/>
    <w:rsid w:val="00980E04"/>
    <w:rsid w:val="009810A3"/>
    <w:rsid w:val="00981682"/>
    <w:rsid w:val="00981890"/>
    <w:rsid w:val="00982768"/>
    <w:rsid w:val="0098288B"/>
    <w:rsid w:val="00982F14"/>
    <w:rsid w:val="00984864"/>
    <w:rsid w:val="00984A1F"/>
    <w:rsid w:val="00984A83"/>
    <w:rsid w:val="0098549C"/>
    <w:rsid w:val="009856DD"/>
    <w:rsid w:val="00985AA0"/>
    <w:rsid w:val="00986921"/>
    <w:rsid w:val="0098740B"/>
    <w:rsid w:val="00990AD7"/>
    <w:rsid w:val="00993FFD"/>
    <w:rsid w:val="00995D8B"/>
    <w:rsid w:val="0099636A"/>
    <w:rsid w:val="009978C2"/>
    <w:rsid w:val="00997930"/>
    <w:rsid w:val="009A0420"/>
    <w:rsid w:val="009A0BA3"/>
    <w:rsid w:val="009A1149"/>
    <w:rsid w:val="009A277B"/>
    <w:rsid w:val="009A3717"/>
    <w:rsid w:val="009A4051"/>
    <w:rsid w:val="009A4519"/>
    <w:rsid w:val="009A4613"/>
    <w:rsid w:val="009A46DC"/>
    <w:rsid w:val="009A6118"/>
    <w:rsid w:val="009A7074"/>
    <w:rsid w:val="009B0212"/>
    <w:rsid w:val="009B0B58"/>
    <w:rsid w:val="009B19EE"/>
    <w:rsid w:val="009B3A69"/>
    <w:rsid w:val="009B46CD"/>
    <w:rsid w:val="009B4702"/>
    <w:rsid w:val="009B48B5"/>
    <w:rsid w:val="009B51EA"/>
    <w:rsid w:val="009B5362"/>
    <w:rsid w:val="009B5995"/>
    <w:rsid w:val="009B7252"/>
    <w:rsid w:val="009B74DB"/>
    <w:rsid w:val="009B7F33"/>
    <w:rsid w:val="009B7FCC"/>
    <w:rsid w:val="009C0961"/>
    <w:rsid w:val="009C0A1B"/>
    <w:rsid w:val="009C1B8F"/>
    <w:rsid w:val="009C37D3"/>
    <w:rsid w:val="009C3922"/>
    <w:rsid w:val="009C56DF"/>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18D"/>
    <w:rsid w:val="00A2462E"/>
    <w:rsid w:val="00A24B8A"/>
    <w:rsid w:val="00A24C7C"/>
    <w:rsid w:val="00A25456"/>
    <w:rsid w:val="00A25A92"/>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B62"/>
    <w:rsid w:val="00A72C1D"/>
    <w:rsid w:val="00A73505"/>
    <w:rsid w:val="00A73B88"/>
    <w:rsid w:val="00A7459C"/>
    <w:rsid w:val="00A752AA"/>
    <w:rsid w:val="00A765C1"/>
    <w:rsid w:val="00A7661D"/>
    <w:rsid w:val="00A76B17"/>
    <w:rsid w:val="00A76DA0"/>
    <w:rsid w:val="00A76EEB"/>
    <w:rsid w:val="00A7741E"/>
    <w:rsid w:val="00A774C1"/>
    <w:rsid w:val="00A779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C5B"/>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74A1"/>
    <w:rsid w:val="00AE74EB"/>
    <w:rsid w:val="00AF015B"/>
    <w:rsid w:val="00AF0773"/>
    <w:rsid w:val="00AF108A"/>
    <w:rsid w:val="00AF123F"/>
    <w:rsid w:val="00AF2CE2"/>
    <w:rsid w:val="00AF40F8"/>
    <w:rsid w:val="00AF4C6F"/>
    <w:rsid w:val="00AF4EAF"/>
    <w:rsid w:val="00AF5772"/>
    <w:rsid w:val="00AF74F4"/>
    <w:rsid w:val="00AF7E6D"/>
    <w:rsid w:val="00B010EE"/>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6CD"/>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7E29"/>
    <w:rsid w:val="00B42609"/>
    <w:rsid w:val="00B45AA0"/>
    <w:rsid w:val="00B45FCE"/>
    <w:rsid w:val="00B471B2"/>
    <w:rsid w:val="00B4760F"/>
    <w:rsid w:val="00B51865"/>
    <w:rsid w:val="00B52424"/>
    <w:rsid w:val="00B52F5F"/>
    <w:rsid w:val="00B53904"/>
    <w:rsid w:val="00B53DCE"/>
    <w:rsid w:val="00B54631"/>
    <w:rsid w:val="00B54BE0"/>
    <w:rsid w:val="00B5539C"/>
    <w:rsid w:val="00B57170"/>
    <w:rsid w:val="00B577AA"/>
    <w:rsid w:val="00B57A50"/>
    <w:rsid w:val="00B6040C"/>
    <w:rsid w:val="00B638E8"/>
    <w:rsid w:val="00B65532"/>
    <w:rsid w:val="00B66007"/>
    <w:rsid w:val="00B668BF"/>
    <w:rsid w:val="00B67FC8"/>
    <w:rsid w:val="00B7034F"/>
    <w:rsid w:val="00B705F2"/>
    <w:rsid w:val="00B70733"/>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39"/>
    <w:rsid w:val="00B776DC"/>
    <w:rsid w:val="00B77A66"/>
    <w:rsid w:val="00B8145F"/>
    <w:rsid w:val="00B81786"/>
    <w:rsid w:val="00B83981"/>
    <w:rsid w:val="00B853C9"/>
    <w:rsid w:val="00B8559B"/>
    <w:rsid w:val="00B8693F"/>
    <w:rsid w:val="00B87746"/>
    <w:rsid w:val="00B90CDA"/>
    <w:rsid w:val="00B91444"/>
    <w:rsid w:val="00B91AFB"/>
    <w:rsid w:val="00B91E28"/>
    <w:rsid w:val="00B91EA7"/>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769F"/>
    <w:rsid w:val="00BE0B53"/>
    <w:rsid w:val="00BE0E49"/>
    <w:rsid w:val="00BE0F32"/>
    <w:rsid w:val="00BE10B5"/>
    <w:rsid w:val="00BE1B45"/>
    <w:rsid w:val="00BE1F4A"/>
    <w:rsid w:val="00BE23DD"/>
    <w:rsid w:val="00BE23E9"/>
    <w:rsid w:val="00BE33DA"/>
    <w:rsid w:val="00BE3D0C"/>
    <w:rsid w:val="00BE4881"/>
    <w:rsid w:val="00BE6E53"/>
    <w:rsid w:val="00BF20DF"/>
    <w:rsid w:val="00BF24A4"/>
    <w:rsid w:val="00BF3524"/>
    <w:rsid w:val="00BF3C13"/>
    <w:rsid w:val="00BF6178"/>
    <w:rsid w:val="00BF67B2"/>
    <w:rsid w:val="00BF6E45"/>
    <w:rsid w:val="00BF76DC"/>
    <w:rsid w:val="00BF795A"/>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929"/>
    <w:rsid w:val="00CC3DD0"/>
    <w:rsid w:val="00CC43B2"/>
    <w:rsid w:val="00CC442D"/>
    <w:rsid w:val="00CC46F3"/>
    <w:rsid w:val="00CC50D3"/>
    <w:rsid w:val="00CC5F48"/>
    <w:rsid w:val="00CC6057"/>
    <w:rsid w:val="00CC6495"/>
    <w:rsid w:val="00CC7F4B"/>
    <w:rsid w:val="00CD16C2"/>
    <w:rsid w:val="00CD25A1"/>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5443"/>
    <w:rsid w:val="00CF5513"/>
    <w:rsid w:val="00CF5CDC"/>
    <w:rsid w:val="00CF61AF"/>
    <w:rsid w:val="00CF7D5D"/>
    <w:rsid w:val="00D00237"/>
    <w:rsid w:val="00D00518"/>
    <w:rsid w:val="00D045DD"/>
    <w:rsid w:val="00D04748"/>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5709"/>
    <w:rsid w:val="00D668E3"/>
    <w:rsid w:val="00D71BFA"/>
    <w:rsid w:val="00D720B0"/>
    <w:rsid w:val="00D74A81"/>
    <w:rsid w:val="00D7559B"/>
    <w:rsid w:val="00D75CD2"/>
    <w:rsid w:val="00D8041D"/>
    <w:rsid w:val="00D8081B"/>
    <w:rsid w:val="00D81E2D"/>
    <w:rsid w:val="00D834DE"/>
    <w:rsid w:val="00D837E7"/>
    <w:rsid w:val="00D84ADF"/>
    <w:rsid w:val="00D9005A"/>
    <w:rsid w:val="00D902DF"/>
    <w:rsid w:val="00D90BC8"/>
    <w:rsid w:val="00D90BD2"/>
    <w:rsid w:val="00D90DEA"/>
    <w:rsid w:val="00D9221D"/>
    <w:rsid w:val="00D92C40"/>
    <w:rsid w:val="00D9443D"/>
    <w:rsid w:val="00D96316"/>
    <w:rsid w:val="00D97507"/>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B25"/>
    <w:rsid w:val="00E16E77"/>
    <w:rsid w:val="00E17446"/>
    <w:rsid w:val="00E1762F"/>
    <w:rsid w:val="00E17778"/>
    <w:rsid w:val="00E20A5F"/>
    <w:rsid w:val="00E22008"/>
    <w:rsid w:val="00E22A11"/>
    <w:rsid w:val="00E22DA0"/>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09CF"/>
    <w:rsid w:val="00E51098"/>
    <w:rsid w:val="00E51565"/>
    <w:rsid w:val="00E519C9"/>
    <w:rsid w:val="00E52228"/>
    <w:rsid w:val="00E53170"/>
    <w:rsid w:val="00E53C1F"/>
    <w:rsid w:val="00E541D0"/>
    <w:rsid w:val="00E56660"/>
    <w:rsid w:val="00E566E5"/>
    <w:rsid w:val="00E57B9C"/>
    <w:rsid w:val="00E57D99"/>
    <w:rsid w:val="00E57E4C"/>
    <w:rsid w:val="00E57F79"/>
    <w:rsid w:val="00E60F14"/>
    <w:rsid w:val="00E61720"/>
    <w:rsid w:val="00E6248F"/>
    <w:rsid w:val="00E625AA"/>
    <w:rsid w:val="00E62E61"/>
    <w:rsid w:val="00E64860"/>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31EB"/>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431"/>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5DDB"/>
    <w:rsid w:val="00EE63E0"/>
    <w:rsid w:val="00EE672C"/>
    <w:rsid w:val="00EF070B"/>
    <w:rsid w:val="00EF096D"/>
    <w:rsid w:val="00EF1EDE"/>
    <w:rsid w:val="00EF2386"/>
    <w:rsid w:val="00EF2C05"/>
    <w:rsid w:val="00EF3312"/>
    <w:rsid w:val="00EF4B9D"/>
    <w:rsid w:val="00EF533D"/>
    <w:rsid w:val="00EF69F2"/>
    <w:rsid w:val="00EF7BA4"/>
    <w:rsid w:val="00F00413"/>
    <w:rsid w:val="00F00BDC"/>
    <w:rsid w:val="00F00C6E"/>
    <w:rsid w:val="00F0125F"/>
    <w:rsid w:val="00F014BC"/>
    <w:rsid w:val="00F03CF3"/>
    <w:rsid w:val="00F05D93"/>
    <w:rsid w:val="00F06737"/>
    <w:rsid w:val="00F06A50"/>
    <w:rsid w:val="00F10BF1"/>
    <w:rsid w:val="00F11934"/>
    <w:rsid w:val="00F12081"/>
    <w:rsid w:val="00F12723"/>
    <w:rsid w:val="00F14669"/>
    <w:rsid w:val="00F147FA"/>
    <w:rsid w:val="00F15845"/>
    <w:rsid w:val="00F1609A"/>
    <w:rsid w:val="00F160CD"/>
    <w:rsid w:val="00F176AA"/>
    <w:rsid w:val="00F1770A"/>
    <w:rsid w:val="00F20638"/>
    <w:rsid w:val="00F23D5B"/>
    <w:rsid w:val="00F23FDE"/>
    <w:rsid w:val="00F242C6"/>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842"/>
    <w:rsid w:val="00F43012"/>
    <w:rsid w:val="00F436DE"/>
    <w:rsid w:val="00F436EC"/>
    <w:rsid w:val="00F4430F"/>
    <w:rsid w:val="00F44345"/>
    <w:rsid w:val="00F452F4"/>
    <w:rsid w:val="00F456BC"/>
    <w:rsid w:val="00F463AA"/>
    <w:rsid w:val="00F46600"/>
    <w:rsid w:val="00F469AE"/>
    <w:rsid w:val="00F46AB0"/>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65F8"/>
    <w:rsid w:val="00FC70B9"/>
    <w:rsid w:val="00FD0B31"/>
    <w:rsid w:val="00FD1BF3"/>
    <w:rsid w:val="00FD1E76"/>
    <w:rsid w:val="00FD2470"/>
    <w:rsid w:val="00FD2605"/>
    <w:rsid w:val="00FD36E1"/>
    <w:rsid w:val="00FD3B96"/>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v-text-anchor:middle" fill="f" fillcolor="white" strokecolor="none [1305]">
      <v:fill color="white" on="f"/>
      <v:stroke color="none [1305]" weight="6.5pt"/>
      <v:textbox inset="5.85pt,.7pt,5.85pt,.7pt"/>
    </o:shapedefaults>
    <o:shapelayout v:ext="edit">
      <o:idmap v:ext="edit" data="2"/>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qFormat/>
    <w:rsid w:val="009A6118"/>
    <w:pPr>
      <w:widowControl w:val="0"/>
      <w:ind w:firstLineChars="100" w:firstLine="180"/>
    </w:pPr>
    <w:rPr>
      <w:rFonts w:ascii="游ゴシック Medium" w:eastAsia="游ゴシック Medium" w:hAnsi="游ゴシック Medium"/>
      <w:color w:val="000000" w:themeColor="text1"/>
      <w:sz w:val="18"/>
    </w:rPr>
  </w:style>
  <w:style w:type="paragraph" w:styleId="10">
    <w:name w:val="heading 1"/>
    <w:basedOn w:val="a2"/>
    <w:next w:val="a2"/>
    <w:link w:val="11"/>
    <w:autoRedefine/>
    <w:uiPriority w:val="9"/>
    <w:qFormat/>
    <w:locked/>
    <w:rsid w:val="009A6118"/>
    <w:pPr>
      <w:keepNext/>
      <w:numPr>
        <w:numId w:val="16"/>
      </w:numPr>
      <w:pBdr>
        <w:top w:val="single" w:sz="4" w:space="1" w:color="70ADC9"/>
        <w:left w:val="single" w:sz="48" w:space="4" w:color="70ADC9"/>
        <w:bottom w:val="single" w:sz="4" w:space="1" w:color="70ADC9"/>
      </w:pBdr>
      <w:spacing w:beforeLines="50" w:before="180" w:afterLines="50" w:after="180"/>
      <w:ind w:rightChars="100" w:right="180" w:firstLineChars="0"/>
      <w:outlineLvl w:val="0"/>
    </w:pPr>
    <w:rPr>
      <w:rFonts w:asciiTheme="majorHAnsi" w:eastAsia="HG創英角ｺﾞｼｯｸUB" w:hAnsiTheme="majorHAnsi" w:cstheme="majorBidi"/>
      <w:color w:val="70ADC9"/>
      <w:sz w:val="48"/>
    </w:rPr>
  </w:style>
  <w:style w:type="paragraph" w:styleId="2">
    <w:name w:val="heading 2"/>
    <w:basedOn w:val="a1"/>
    <w:next w:val="a1"/>
    <w:link w:val="20"/>
    <w:autoRedefine/>
    <w:uiPriority w:val="9"/>
    <w:unhideWhenUsed/>
    <w:qFormat/>
    <w:locked/>
    <w:rsid w:val="00E931EB"/>
    <w:pPr>
      <w:keepNext/>
      <w:numPr>
        <w:ilvl w:val="1"/>
        <w:numId w:val="16"/>
      </w:numPr>
      <w:spacing w:after="180" w:line="240" w:lineRule="atLeast"/>
      <w:ind w:left="113" w:firstLineChars="0"/>
      <w:outlineLvl w:val="1"/>
    </w:pPr>
    <w:rPr>
      <w:sz w:val="24"/>
    </w:rPr>
  </w:style>
  <w:style w:type="paragraph" w:styleId="3">
    <w:name w:val="heading 3"/>
    <w:basedOn w:val="a2"/>
    <w:next w:val="a1"/>
    <w:link w:val="30"/>
    <w:uiPriority w:val="9"/>
    <w:unhideWhenUsed/>
    <w:qFormat/>
    <w:locked/>
    <w:rsid w:val="009A6118"/>
    <w:pPr>
      <w:keepNext/>
      <w:spacing w:beforeLines="50" w:before="50" w:line="220" w:lineRule="atLeast"/>
      <w:ind w:leftChars="100" w:left="180" w:rightChars="100" w:right="100" w:firstLineChars="0" w:firstLine="0"/>
      <w:outlineLvl w:val="2"/>
    </w:pPr>
    <w:rPr>
      <w:rFonts w:asciiTheme="majorHAnsi" w:hAnsiTheme="majorHAnsi" w:cstheme="majorBidi"/>
    </w:rPr>
  </w:style>
  <w:style w:type="paragraph" w:styleId="4">
    <w:name w:val="heading 4"/>
    <w:basedOn w:val="a2"/>
    <w:next w:val="a2"/>
    <w:link w:val="40"/>
    <w:uiPriority w:val="9"/>
    <w:unhideWhenUsed/>
    <w:qFormat/>
    <w:locked/>
    <w:rsid w:val="009A6118"/>
    <w:pPr>
      <w:keepNext/>
      <w:spacing w:beforeLines="0" w:line="200" w:lineRule="atLeast"/>
      <w:ind w:leftChars="100" w:left="180" w:rightChars="100" w:right="180"/>
      <w:outlineLvl w:val="3"/>
    </w:pPr>
    <w:rPr>
      <w:bCs/>
      <w:u w:val="single"/>
    </w:rPr>
  </w:style>
  <w:style w:type="paragraph" w:styleId="5">
    <w:name w:val="heading 5"/>
    <w:basedOn w:val="a1"/>
    <w:next w:val="a1"/>
    <w:link w:val="50"/>
    <w:uiPriority w:val="9"/>
    <w:semiHidden/>
    <w:unhideWhenUsed/>
    <w:qFormat/>
    <w:locked/>
    <w:rsid w:val="009A6118"/>
    <w:pPr>
      <w:keepNext/>
      <w:outlineLvl w:val="4"/>
    </w:pPr>
    <w:rPr>
      <w:rFonts w:asciiTheme="majorHAnsi" w:eastAsiaTheme="majorEastAsia" w:hAnsiTheme="majorHAnsi" w:cstheme="majorBidi"/>
    </w:rPr>
  </w:style>
  <w:style w:type="character" w:default="1" w:styleId="a3">
    <w:name w:val="Default Paragraph Font"/>
    <w:uiPriority w:val="1"/>
    <w:semiHidden/>
    <w:unhideWhenUsed/>
    <w:rsid w:val="009A6118"/>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rsid w:val="009A6118"/>
  </w:style>
  <w:style w:type="paragraph" w:styleId="a6">
    <w:name w:val="header"/>
    <w:basedOn w:val="a1"/>
    <w:link w:val="a7"/>
    <w:uiPriority w:val="99"/>
    <w:unhideWhenUsed/>
    <w:locked/>
    <w:rsid w:val="009A6118"/>
    <w:pPr>
      <w:tabs>
        <w:tab w:val="center" w:pos="4252"/>
        <w:tab w:val="right" w:pos="8504"/>
      </w:tabs>
      <w:snapToGrid w:val="0"/>
    </w:pPr>
  </w:style>
  <w:style w:type="character" w:customStyle="1" w:styleId="a7">
    <w:name w:val="ヘッダー (文字)"/>
    <w:basedOn w:val="a3"/>
    <w:link w:val="a6"/>
    <w:uiPriority w:val="99"/>
    <w:rsid w:val="009A6118"/>
    <w:rPr>
      <w:rFonts w:ascii="游ゴシック Medium" w:eastAsia="游ゴシック Medium" w:hAnsi="游ゴシック Medium"/>
      <w:color w:val="000000" w:themeColor="text1"/>
      <w:sz w:val="18"/>
    </w:rPr>
  </w:style>
  <w:style w:type="paragraph" w:styleId="a8">
    <w:name w:val="footer"/>
    <w:basedOn w:val="a2"/>
    <w:link w:val="a9"/>
    <w:uiPriority w:val="99"/>
    <w:unhideWhenUsed/>
    <w:locked/>
    <w:rsid w:val="009A6118"/>
    <w:pPr>
      <w:tabs>
        <w:tab w:val="center" w:pos="4252"/>
        <w:tab w:val="right" w:pos="8504"/>
      </w:tabs>
      <w:snapToGrid w:val="0"/>
      <w:jc w:val="center"/>
    </w:pPr>
  </w:style>
  <w:style w:type="character" w:customStyle="1" w:styleId="a9">
    <w:name w:val="フッター (文字)"/>
    <w:basedOn w:val="a3"/>
    <w:link w:val="a8"/>
    <w:uiPriority w:val="99"/>
    <w:rsid w:val="009A6118"/>
    <w:rPr>
      <w:rFonts w:ascii="游ゴシック Medium" w:eastAsia="游ゴシック Medium" w:hAnsi="游ゴシック Medium" w:cs="Times New Roman"/>
      <w:color w:val="000000" w:themeColor="text1"/>
      <w:sz w:val="18"/>
      <w:szCs w:val="24"/>
    </w:rPr>
  </w:style>
  <w:style w:type="paragraph" w:styleId="aa">
    <w:name w:val="Balloon Text"/>
    <w:basedOn w:val="a1"/>
    <w:link w:val="ab"/>
    <w:uiPriority w:val="99"/>
    <w:semiHidden/>
    <w:unhideWhenUsed/>
    <w:locked/>
    <w:rsid w:val="009A6118"/>
    <w:rPr>
      <w:rFonts w:asciiTheme="majorHAnsi" w:eastAsiaTheme="majorEastAsia" w:hAnsiTheme="majorHAnsi" w:cstheme="majorBidi"/>
      <w:szCs w:val="18"/>
    </w:rPr>
  </w:style>
  <w:style w:type="character" w:customStyle="1" w:styleId="ab">
    <w:name w:val="吹き出し (文字)"/>
    <w:basedOn w:val="a3"/>
    <w:link w:val="aa"/>
    <w:uiPriority w:val="99"/>
    <w:semiHidden/>
    <w:rsid w:val="009A6118"/>
    <w:rPr>
      <w:rFonts w:asciiTheme="majorHAnsi" w:eastAsiaTheme="majorEastAsia" w:hAnsiTheme="majorHAnsi" w:cstheme="majorBidi"/>
      <w:color w:val="000000" w:themeColor="text1"/>
      <w:sz w:val="18"/>
      <w:szCs w:val="18"/>
    </w:rPr>
  </w:style>
  <w:style w:type="paragraph" w:styleId="ac">
    <w:name w:val="No Spacing"/>
    <w:link w:val="ad"/>
    <w:uiPriority w:val="1"/>
    <w:locked/>
    <w:rsid w:val="009A6118"/>
    <w:rPr>
      <w:kern w:val="0"/>
      <w:sz w:val="22"/>
    </w:rPr>
  </w:style>
  <w:style w:type="character" w:customStyle="1" w:styleId="ad">
    <w:name w:val="行間詰め (文字)"/>
    <w:basedOn w:val="a3"/>
    <w:link w:val="ac"/>
    <w:uiPriority w:val="1"/>
    <w:rsid w:val="009A6118"/>
    <w:rPr>
      <w:kern w:val="0"/>
      <w:sz w:val="22"/>
    </w:rPr>
  </w:style>
  <w:style w:type="character" w:customStyle="1" w:styleId="11">
    <w:name w:val="見出し 1 (文字)"/>
    <w:basedOn w:val="a3"/>
    <w:link w:val="10"/>
    <w:uiPriority w:val="9"/>
    <w:rsid w:val="009A6118"/>
    <w:rPr>
      <w:rFonts w:asciiTheme="majorHAnsi" w:eastAsia="HG創英角ｺﾞｼｯｸUB" w:hAnsiTheme="majorHAnsi" w:cstheme="majorBidi"/>
      <w:color w:val="70ADC9"/>
      <w:sz w:val="48"/>
      <w:szCs w:val="24"/>
    </w:rPr>
  </w:style>
  <w:style w:type="character" w:customStyle="1" w:styleId="20">
    <w:name w:val="見出し 2 (文字)"/>
    <w:basedOn w:val="a3"/>
    <w:link w:val="2"/>
    <w:uiPriority w:val="9"/>
    <w:rsid w:val="00E931EB"/>
    <w:rPr>
      <w:rFonts w:ascii="游ゴシック Medium" w:eastAsia="游ゴシック Medium" w:hAnsi="游ゴシック Medium"/>
      <w:color w:val="000000" w:themeColor="text1"/>
      <w:sz w:val="24"/>
    </w:rPr>
  </w:style>
  <w:style w:type="character" w:customStyle="1" w:styleId="30">
    <w:name w:val="見出し 3 (文字)"/>
    <w:basedOn w:val="a3"/>
    <w:link w:val="3"/>
    <w:uiPriority w:val="9"/>
    <w:rsid w:val="009A6118"/>
    <w:rPr>
      <w:rFonts w:asciiTheme="majorHAnsi" w:eastAsia="游ゴシック Medium" w:hAnsiTheme="majorHAnsi" w:cstheme="majorBidi"/>
      <w:color w:val="000000" w:themeColor="text1"/>
      <w:sz w:val="18"/>
      <w:szCs w:val="24"/>
    </w:rPr>
  </w:style>
  <w:style w:type="paragraph" w:styleId="a">
    <w:name w:val="List Paragraph"/>
    <w:aliases w:val="リスト段落-9pt"/>
    <w:basedOn w:val="a1"/>
    <w:link w:val="ae"/>
    <w:uiPriority w:val="34"/>
    <w:qFormat/>
    <w:locked/>
    <w:rsid w:val="009A6118"/>
    <w:pPr>
      <w:numPr>
        <w:numId w:val="14"/>
      </w:numPr>
      <w:ind w:firstLineChars="0"/>
    </w:pPr>
  </w:style>
  <w:style w:type="character" w:styleId="af">
    <w:name w:val="Placeholder Text"/>
    <w:basedOn w:val="a3"/>
    <w:uiPriority w:val="99"/>
    <w:semiHidden/>
    <w:locked/>
    <w:rsid w:val="009A6118"/>
    <w:rPr>
      <w:color w:val="808080"/>
    </w:rPr>
  </w:style>
  <w:style w:type="paragraph" w:styleId="af0">
    <w:name w:val="caption"/>
    <w:basedOn w:val="a1"/>
    <w:next w:val="a1"/>
    <w:uiPriority w:val="35"/>
    <w:unhideWhenUsed/>
    <w:qFormat/>
    <w:locked/>
    <w:rsid w:val="009A6118"/>
    <w:rPr>
      <w:bCs/>
    </w:rPr>
  </w:style>
  <w:style w:type="table" w:styleId="af1">
    <w:name w:val="Table Grid"/>
    <w:basedOn w:val="a4"/>
    <w:uiPriority w:val="59"/>
    <w:locked/>
    <w:rsid w:val="009A6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1"/>
    <w:next w:val="a1"/>
    <w:autoRedefine/>
    <w:uiPriority w:val="39"/>
    <w:unhideWhenUsed/>
    <w:locked/>
    <w:rsid w:val="009A6118"/>
    <w:pPr>
      <w:tabs>
        <w:tab w:val="left" w:pos="1800"/>
        <w:tab w:val="left" w:leader="underscore" w:pos="8820"/>
      </w:tabs>
      <w:snapToGrid w:val="0"/>
      <w:spacing w:beforeLines="50" w:before="50" w:line="220" w:lineRule="atLeast"/>
      <w:ind w:leftChars="100" w:left="100" w:rightChars="100" w:right="100" w:firstLineChars="0" w:firstLine="0"/>
    </w:pPr>
    <w:rPr>
      <w:b/>
      <w:noProof/>
    </w:rPr>
  </w:style>
  <w:style w:type="character" w:styleId="af2">
    <w:name w:val="Hyperlink"/>
    <w:basedOn w:val="a3"/>
    <w:uiPriority w:val="99"/>
    <w:unhideWhenUsed/>
    <w:locked/>
    <w:rsid w:val="009A6118"/>
    <w:rPr>
      <w:color w:val="0000FF" w:themeColor="hyperlink"/>
      <w:u w:val="single"/>
    </w:rPr>
  </w:style>
  <w:style w:type="character" w:styleId="af3">
    <w:name w:val="annotation reference"/>
    <w:basedOn w:val="a3"/>
    <w:uiPriority w:val="99"/>
    <w:semiHidden/>
    <w:unhideWhenUsed/>
    <w:locked/>
    <w:rsid w:val="009A6118"/>
    <w:rPr>
      <w:sz w:val="18"/>
      <w:szCs w:val="18"/>
    </w:rPr>
  </w:style>
  <w:style w:type="paragraph" w:styleId="af4">
    <w:name w:val="annotation text"/>
    <w:basedOn w:val="a1"/>
    <w:link w:val="af5"/>
    <w:uiPriority w:val="99"/>
    <w:semiHidden/>
    <w:unhideWhenUsed/>
    <w:locked/>
    <w:rsid w:val="009A6118"/>
  </w:style>
  <w:style w:type="character" w:customStyle="1" w:styleId="af5">
    <w:name w:val="コメント文字列 (文字)"/>
    <w:basedOn w:val="a3"/>
    <w:link w:val="af4"/>
    <w:uiPriority w:val="99"/>
    <w:semiHidden/>
    <w:rsid w:val="009A6118"/>
    <w:rPr>
      <w:rFonts w:ascii="游ゴシック Medium" w:eastAsia="游ゴシック Medium" w:hAnsi="游ゴシック Medium"/>
      <w:color w:val="000000" w:themeColor="text1"/>
      <w:sz w:val="18"/>
    </w:rPr>
  </w:style>
  <w:style w:type="paragraph" w:styleId="af6">
    <w:name w:val="annotation subject"/>
    <w:basedOn w:val="af4"/>
    <w:next w:val="af4"/>
    <w:link w:val="af7"/>
    <w:uiPriority w:val="99"/>
    <w:semiHidden/>
    <w:unhideWhenUsed/>
    <w:locked/>
    <w:rsid w:val="009A6118"/>
    <w:rPr>
      <w:b/>
      <w:bCs/>
    </w:rPr>
  </w:style>
  <w:style w:type="character" w:customStyle="1" w:styleId="af7">
    <w:name w:val="コメント内容 (文字)"/>
    <w:basedOn w:val="af5"/>
    <w:link w:val="af6"/>
    <w:uiPriority w:val="99"/>
    <w:semiHidden/>
    <w:rsid w:val="009A6118"/>
    <w:rPr>
      <w:rFonts w:ascii="游ゴシック Medium" w:eastAsia="游ゴシック Medium" w:hAnsi="游ゴシック Medium"/>
      <w:b/>
      <w:bCs/>
      <w:color w:val="000000" w:themeColor="text1"/>
      <w:sz w:val="18"/>
    </w:rPr>
  </w:style>
  <w:style w:type="paragraph" w:styleId="21">
    <w:name w:val="toc 2"/>
    <w:basedOn w:val="a2"/>
    <w:next w:val="a2"/>
    <w:autoRedefine/>
    <w:uiPriority w:val="39"/>
    <w:unhideWhenUsed/>
    <w:locked/>
    <w:rsid w:val="009A6118"/>
    <w:pPr>
      <w:tabs>
        <w:tab w:val="left" w:pos="1418"/>
        <w:tab w:val="right" w:leader="underscore" w:pos="8931"/>
      </w:tabs>
      <w:spacing w:beforeLines="0" w:before="360" w:line="200" w:lineRule="atLeast"/>
      <w:ind w:leftChars="200" w:left="360" w:rightChars="455" w:right="819" w:firstLineChars="0" w:firstLine="0"/>
    </w:pPr>
  </w:style>
  <w:style w:type="paragraph" w:styleId="31">
    <w:name w:val="toc 3"/>
    <w:basedOn w:val="a1"/>
    <w:next w:val="a1"/>
    <w:autoRedefine/>
    <w:uiPriority w:val="39"/>
    <w:unhideWhenUsed/>
    <w:locked/>
    <w:rsid w:val="009A6118"/>
    <w:pPr>
      <w:ind w:leftChars="200" w:left="420"/>
    </w:pPr>
  </w:style>
  <w:style w:type="paragraph" w:styleId="41">
    <w:name w:val="toc 4"/>
    <w:basedOn w:val="a1"/>
    <w:next w:val="a1"/>
    <w:autoRedefine/>
    <w:uiPriority w:val="39"/>
    <w:unhideWhenUsed/>
    <w:locked/>
    <w:rsid w:val="009A6118"/>
    <w:pPr>
      <w:ind w:leftChars="300" w:left="630"/>
    </w:pPr>
  </w:style>
  <w:style w:type="paragraph" w:styleId="51">
    <w:name w:val="toc 5"/>
    <w:basedOn w:val="a1"/>
    <w:next w:val="a1"/>
    <w:autoRedefine/>
    <w:uiPriority w:val="39"/>
    <w:unhideWhenUsed/>
    <w:locked/>
    <w:rsid w:val="009A6118"/>
    <w:pPr>
      <w:ind w:left="840"/>
    </w:pPr>
  </w:style>
  <w:style w:type="paragraph" w:styleId="6">
    <w:name w:val="toc 6"/>
    <w:basedOn w:val="a1"/>
    <w:next w:val="a1"/>
    <w:autoRedefine/>
    <w:uiPriority w:val="39"/>
    <w:unhideWhenUsed/>
    <w:locked/>
    <w:rsid w:val="009A6118"/>
    <w:pPr>
      <w:ind w:leftChars="500" w:left="1050"/>
    </w:pPr>
  </w:style>
  <w:style w:type="paragraph" w:styleId="7">
    <w:name w:val="toc 7"/>
    <w:basedOn w:val="a1"/>
    <w:next w:val="a1"/>
    <w:autoRedefine/>
    <w:uiPriority w:val="39"/>
    <w:unhideWhenUsed/>
    <w:locked/>
    <w:rsid w:val="009A6118"/>
    <w:pPr>
      <w:ind w:leftChars="600" w:left="1260"/>
    </w:pPr>
  </w:style>
  <w:style w:type="paragraph" w:styleId="8">
    <w:name w:val="toc 8"/>
    <w:basedOn w:val="a1"/>
    <w:next w:val="a1"/>
    <w:autoRedefine/>
    <w:uiPriority w:val="39"/>
    <w:unhideWhenUsed/>
    <w:locked/>
    <w:rsid w:val="009A6118"/>
    <w:pPr>
      <w:ind w:leftChars="700" w:left="1470"/>
    </w:pPr>
  </w:style>
  <w:style w:type="paragraph" w:styleId="9">
    <w:name w:val="toc 9"/>
    <w:basedOn w:val="a1"/>
    <w:next w:val="a1"/>
    <w:autoRedefine/>
    <w:uiPriority w:val="39"/>
    <w:unhideWhenUsed/>
    <w:locked/>
    <w:rsid w:val="009A6118"/>
    <w:pPr>
      <w:ind w:leftChars="800" w:left="1680"/>
    </w:pPr>
  </w:style>
  <w:style w:type="paragraph" w:styleId="af8">
    <w:name w:val="TOC Heading"/>
    <w:basedOn w:val="a2"/>
    <w:next w:val="a2"/>
    <w:uiPriority w:val="39"/>
    <w:unhideWhenUsed/>
    <w:qFormat/>
    <w:locked/>
    <w:rsid w:val="009A6118"/>
    <w:pPr>
      <w:spacing w:before="100"/>
      <w:ind w:leftChars="100" w:left="180" w:firstLine="100"/>
    </w:pPr>
    <w:rPr>
      <w:rFonts w:eastAsia="HG創英角ｺﾞｼｯｸUB"/>
      <w:noProof/>
      <w:color w:val="4F81BD" w:themeColor="accent1"/>
      <w:sz w:val="48"/>
    </w:rPr>
  </w:style>
  <w:style w:type="character" w:customStyle="1" w:styleId="40">
    <w:name w:val="見出し 4 (文字)"/>
    <w:basedOn w:val="a3"/>
    <w:link w:val="4"/>
    <w:uiPriority w:val="9"/>
    <w:rsid w:val="009A6118"/>
    <w:rPr>
      <w:rFonts w:ascii="游ゴシック Medium" w:eastAsia="游ゴシック Medium" w:hAnsi="游ゴシック Medium" w:cs="Times New Roman"/>
      <w:bCs/>
      <w:color w:val="000000" w:themeColor="text1"/>
      <w:sz w:val="18"/>
      <w:szCs w:val="24"/>
      <w:u w:val="single"/>
    </w:rPr>
  </w:style>
  <w:style w:type="character" w:customStyle="1" w:styleId="50">
    <w:name w:val="見出し 5 (文字)"/>
    <w:basedOn w:val="a3"/>
    <w:link w:val="5"/>
    <w:uiPriority w:val="9"/>
    <w:semiHidden/>
    <w:rsid w:val="009A6118"/>
    <w:rPr>
      <w:rFonts w:asciiTheme="majorHAnsi" w:eastAsiaTheme="majorEastAsia" w:hAnsiTheme="majorHAnsi" w:cstheme="majorBidi"/>
      <w:color w:val="000000" w:themeColor="text1"/>
      <w:sz w:val="18"/>
    </w:rPr>
  </w:style>
  <w:style w:type="paragraph" w:styleId="af9">
    <w:name w:val="Title"/>
    <w:next w:val="a1"/>
    <w:link w:val="afa"/>
    <w:uiPriority w:val="10"/>
    <w:locked/>
    <w:rsid w:val="009A6118"/>
    <w:pPr>
      <w:spacing w:line="800" w:lineRule="exact"/>
      <w:outlineLvl w:val="0"/>
    </w:pPr>
    <w:rPr>
      <w:rFonts w:asciiTheme="majorHAnsi" w:eastAsiaTheme="majorEastAsia" w:hAnsiTheme="majorHAnsi" w:cstheme="majorBidi"/>
      <w:color w:val="70ADC9"/>
      <w:sz w:val="72"/>
      <w:szCs w:val="32"/>
    </w:rPr>
  </w:style>
  <w:style w:type="character" w:customStyle="1" w:styleId="afa">
    <w:name w:val="表題 (文字)"/>
    <w:basedOn w:val="a3"/>
    <w:link w:val="af9"/>
    <w:uiPriority w:val="10"/>
    <w:rsid w:val="009A6118"/>
    <w:rPr>
      <w:rFonts w:asciiTheme="majorHAnsi" w:eastAsiaTheme="majorEastAsia" w:hAnsiTheme="majorHAnsi" w:cstheme="majorBidi"/>
      <w:color w:val="70ADC9"/>
      <w:sz w:val="72"/>
      <w:szCs w:val="32"/>
    </w:rPr>
  </w:style>
  <w:style w:type="paragraph" w:styleId="afb">
    <w:name w:val="Subtitle"/>
    <w:basedOn w:val="a1"/>
    <w:next w:val="a1"/>
    <w:link w:val="afc"/>
    <w:uiPriority w:val="11"/>
    <w:qFormat/>
    <w:locked/>
    <w:rsid w:val="009A6118"/>
    <w:pPr>
      <w:jc w:val="center"/>
      <w:outlineLvl w:val="1"/>
    </w:pPr>
    <w:rPr>
      <w:rFonts w:asciiTheme="majorHAnsi" w:eastAsiaTheme="majorEastAsia" w:hAnsiTheme="majorHAnsi" w:cstheme="majorBidi"/>
      <w:sz w:val="24"/>
      <w:szCs w:val="24"/>
    </w:rPr>
  </w:style>
  <w:style w:type="character" w:customStyle="1" w:styleId="afc">
    <w:name w:val="副題 (文字)"/>
    <w:basedOn w:val="a3"/>
    <w:link w:val="afb"/>
    <w:uiPriority w:val="11"/>
    <w:rsid w:val="009A6118"/>
    <w:rPr>
      <w:rFonts w:asciiTheme="majorHAnsi" w:eastAsiaTheme="majorEastAsia" w:hAnsiTheme="majorHAnsi" w:cstheme="majorBidi"/>
      <w:color w:val="000000" w:themeColor="text1"/>
      <w:sz w:val="24"/>
      <w:szCs w:val="24"/>
    </w:rPr>
  </w:style>
  <w:style w:type="paragraph" w:customStyle="1" w:styleId="afd">
    <w:name w:val="タイトル"/>
    <w:link w:val="afe"/>
    <w:qFormat/>
    <w:locked/>
    <w:rsid w:val="009A6118"/>
    <w:pPr>
      <w:pBdr>
        <w:top w:val="single" w:sz="12" w:space="1" w:color="4F81BD" w:themeColor="accent1"/>
        <w:left w:val="single" w:sz="48" w:space="4" w:color="4F81BD" w:themeColor="accent1"/>
        <w:bottom w:val="single" w:sz="12" w:space="1" w:color="4F81BD" w:themeColor="accent1"/>
      </w:pBdr>
      <w:ind w:rightChars="100" w:right="180"/>
      <w:contextualSpacing/>
    </w:pPr>
    <w:rPr>
      <w:rFonts w:ascii="メイリオ" w:eastAsia="游明朝" w:hAnsi="メイリオ" w:cs="メイリオ"/>
      <w:color w:val="70ADC9"/>
      <w:sz w:val="96"/>
      <w:szCs w:val="72"/>
    </w:rPr>
  </w:style>
  <w:style w:type="character" w:customStyle="1" w:styleId="afe">
    <w:name w:val="タイトル (文字)"/>
    <w:basedOn w:val="a3"/>
    <w:link w:val="afd"/>
    <w:rsid w:val="009A6118"/>
    <w:rPr>
      <w:rFonts w:ascii="メイリオ" w:eastAsia="游明朝" w:hAnsi="メイリオ" w:cs="メイリオ"/>
      <w:color w:val="70ADC9"/>
      <w:sz w:val="96"/>
      <w:szCs w:val="72"/>
    </w:rPr>
  </w:style>
  <w:style w:type="character" w:styleId="HTML">
    <w:name w:val="HTML Code"/>
    <w:locked/>
    <w:rsid w:val="009A6118"/>
    <w:rPr>
      <w:rFonts w:ascii="ＭＳ ゴシック" w:eastAsia="ＭＳ ゴシック" w:hAnsi="ＭＳ ゴシック" w:cs="ＭＳ ゴシック"/>
      <w:sz w:val="24"/>
      <w:szCs w:val="24"/>
    </w:rPr>
  </w:style>
  <w:style w:type="character" w:customStyle="1" w:styleId="apple-converted-space">
    <w:name w:val="apple-converted-space"/>
    <w:basedOn w:val="a3"/>
    <w:rsid w:val="009A6118"/>
  </w:style>
  <w:style w:type="paragraph" w:styleId="a2">
    <w:name w:val="Body Text"/>
    <w:basedOn w:val="a1"/>
    <w:link w:val="aff"/>
    <w:locked/>
    <w:rsid w:val="009A6118"/>
    <w:pPr>
      <w:spacing w:beforeLines="100"/>
    </w:pPr>
    <w:rPr>
      <w:rFonts w:cs="Times New Roman"/>
      <w:szCs w:val="24"/>
    </w:rPr>
  </w:style>
  <w:style w:type="character" w:customStyle="1" w:styleId="aff">
    <w:name w:val="本文 (文字)"/>
    <w:basedOn w:val="a3"/>
    <w:link w:val="a2"/>
    <w:rsid w:val="009A6118"/>
    <w:rPr>
      <w:rFonts w:ascii="游ゴシック Medium" w:eastAsia="游ゴシック Medium" w:hAnsi="游ゴシック Medium" w:cs="Times New Roman"/>
      <w:color w:val="000000" w:themeColor="text1"/>
      <w:sz w:val="18"/>
      <w:szCs w:val="24"/>
    </w:rPr>
  </w:style>
  <w:style w:type="paragraph" w:customStyle="1" w:styleId="aff0">
    <w:name w:val="ソースコード"/>
    <w:rsid w:val="009A6118"/>
    <w:pPr>
      <w:spacing w:before="100" w:beforeAutospacing="1" w:after="100" w:afterAutospacing="1"/>
    </w:pPr>
    <w:rPr>
      <w:rFonts w:ascii="Lucida Console" w:eastAsia="ＭＳ 明朝" w:hAnsi="Lucida Console" w:cs="Times New Roman"/>
      <w:szCs w:val="24"/>
    </w:rPr>
  </w:style>
  <w:style w:type="paragraph" w:styleId="aff1">
    <w:name w:val="Body Text Indent"/>
    <w:basedOn w:val="a1"/>
    <w:link w:val="aff2"/>
    <w:uiPriority w:val="99"/>
    <w:semiHidden/>
    <w:unhideWhenUsed/>
    <w:locked/>
    <w:rsid w:val="009A6118"/>
    <w:pPr>
      <w:ind w:left="851"/>
    </w:pPr>
  </w:style>
  <w:style w:type="character" w:customStyle="1" w:styleId="aff2">
    <w:name w:val="本文インデント (文字)"/>
    <w:basedOn w:val="a3"/>
    <w:link w:val="aff1"/>
    <w:uiPriority w:val="99"/>
    <w:semiHidden/>
    <w:rsid w:val="009A6118"/>
    <w:rPr>
      <w:rFonts w:ascii="游ゴシック Medium" w:eastAsia="游ゴシック Medium" w:hAnsi="游ゴシック Medium"/>
      <w:color w:val="000000" w:themeColor="text1"/>
      <w:sz w:val="18"/>
    </w:rPr>
  </w:style>
  <w:style w:type="table" w:customStyle="1" w:styleId="210">
    <w:name w:val="表 (青)  21"/>
    <w:basedOn w:val="a4"/>
    <w:uiPriority w:val="61"/>
    <w:locked/>
    <w:rsid w:val="009A61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3">
    <w:name w:val="Light Shading Accent 5"/>
    <w:basedOn w:val="a4"/>
    <w:uiPriority w:val="60"/>
    <w:locked/>
    <w:rsid w:val="009A611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3">
    <w:name w:val="Revision"/>
    <w:hidden/>
    <w:uiPriority w:val="99"/>
    <w:semiHidden/>
    <w:rsid w:val="000752E1"/>
  </w:style>
  <w:style w:type="table" w:customStyle="1" w:styleId="3-51">
    <w:name w:val="一覧 (表) 3 - アクセント 51"/>
    <w:basedOn w:val="a4"/>
    <w:uiPriority w:val="48"/>
    <w:rsid w:val="009A611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A6118"/>
    <w:pPr>
      <w:widowControl w:val="0"/>
      <w:autoSpaceDE w:val="0"/>
      <w:autoSpaceDN w:val="0"/>
      <w:adjustRightInd w:val="0"/>
    </w:pPr>
    <w:rPr>
      <w:rFonts w:ascii="メイリオ" w:eastAsia="メイリオ" w:cs="メイリオ"/>
      <w:color w:val="000000"/>
      <w:kern w:val="0"/>
      <w:sz w:val="24"/>
      <w:szCs w:val="24"/>
    </w:rPr>
  </w:style>
  <w:style w:type="table" w:styleId="1-1">
    <w:name w:val="Grid Table 1 Light Accent 1"/>
    <w:basedOn w:val="a4"/>
    <w:uiPriority w:val="46"/>
    <w:rsid w:val="009A61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41">
    <w:name w:val="グリッド (表) 1 淡色 - アクセント 41"/>
    <w:basedOn w:val="a4"/>
    <w:uiPriority w:val="46"/>
    <w:rsid w:val="009A611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2-51">
    <w:name w:val="グリッド (表) 2 - アクセント 51"/>
    <w:basedOn w:val="a4"/>
    <w:uiPriority w:val="47"/>
    <w:rsid w:val="009A611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rPr>
      <w:rFonts w:eastAsia="游ゴシック Medium"/>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rFonts w:eastAsia="游ゴシック Medium"/>
      <w:color w:val="4F81BD" w:themeColor="accent1"/>
      <w:kern w:val="0"/>
      <w:sz w:val="20"/>
      <w:szCs w:val="20"/>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numbering" w:customStyle="1" w:styleId="1">
    <w:name w:val="スタイル1"/>
    <w:uiPriority w:val="99"/>
    <w:rsid w:val="009A6118"/>
    <w:pPr>
      <w:numPr>
        <w:numId w:val="13"/>
      </w:numPr>
    </w:pPr>
  </w:style>
  <w:style w:type="table" w:customStyle="1" w:styleId="22">
    <w:name w:val="スタイル2"/>
    <w:basedOn w:val="a4"/>
    <w:uiPriority w:val="99"/>
    <w:rsid w:val="009A6118"/>
    <w:rPr>
      <w:rFonts w:eastAsia="游ゴシック Medium"/>
    </w:rPr>
    <w:tblPr/>
  </w:style>
  <w:style w:type="character" w:customStyle="1" w:styleId="ae">
    <w:name w:val="リスト段落 (文字)"/>
    <w:aliases w:val="リスト段落-9pt (文字)"/>
    <w:basedOn w:val="a3"/>
    <w:link w:val="a"/>
    <w:uiPriority w:val="34"/>
    <w:rsid w:val="009A6118"/>
    <w:rPr>
      <w:rFonts w:ascii="游ゴシック Medium" w:eastAsia="游ゴシック Medium" w:hAnsi="游ゴシック Medium"/>
      <w:color w:val="000000" w:themeColor="text1"/>
      <w:sz w:val="18"/>
    </w:rPr>
  </w:style>
  <w:style w:type="paragraph" w:styleId="aff4">
    <w:name w:val="List"/>
    <w:basedOn w:val="a2"/>
    <w:locked/>
    <w:rsid w:val="009A6118"/>
    <w:pPr>
      <w:widowControl/>
      <w:spacing w:beforeLines="0"/>
      <w:ind w:firstLineChars="0" w:firstLine="0"/>
    </w:pPr>
    <w:rPr>
      <w:rFonts w:cs="Arial"/>
      <w:szCs w:val="21"/>
    </w:rPr>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0">
    <w:name w:val="中黒"/>
    <w:basedOn w:val="a"/>
    <w:link w:val="aff5"/>
    <w:qFormat/>
    <w:rsid w:val="009A6118"/>
    <w:pPr>
      <w:numPr>
        <w:numId w:val="17"/>
      </w:numPr>
      <w:ind w:leftChars="300" w:rightChars="100" w:right="180"/>
    </w:pPr>
    <w:rPr>
      <w:noProof/>
    </w:rPr>
  </w:style>
  <w:style w:type="character" w:customStyle="1" w:styleId="aff5">
    <w:name w:val="中黒 (文字)"/>
    <w:basedOn w:val="a3"/>
    <w:link w:val="a0"/>
    <w:rsid w:val="009A6118"/>
    <w:rPr>
      <w:rFonts w:ascii="游ゴシック Medium" w:eastAsia="游ゴシック Medium" w:hAnsi="游ゴシック Medium"/>
      <w:noProof/>
      <w:color w:val="000000" w:themeColor="text1"/>
      <w:sz w:val="18"/>
    </w:rPr>
  </w:style>
  <w:style w:type="paragraph" w:customStyle="1" w:styleId="aff6">
    <w:name w:val="表"/>
    <w:basedOn w:val="a1"/>
    <w:link w:val="aff7"/>
    <w:qFormat/>
    <w:rsid w:val="009A6118"/>
    <w:pPr>
      <w:widowControl/>
    </w:pPr>
    <w:rPr>
      <w:rFonts w:ascii="游明朝" w:hAnsi="游明朝" w:cs="メイリオ"/>
    </w:rPr>
  </w:style>
  <w:style w:type="character" w:customStyle="1" w:styleId="aff7">
    <w:name w:val="表 (文字)"/>
    <w:basedOn w:val="a3"/>
    <w:link w:val="aff6"/>
    <w:rsid w:val="009A6118"/>
    <w:rPr>
      <w:rFonts w:ascii="游明朝" w:eastAsia="游ゴシック Medium" w:hAnsi="游明朝" w:cs="メイリオ"/>
      <w:color w:val="000000" w:themeColor="text1"/>
      <w:sz w:val="18"/>
    </w:rPr>
  </w:style>
  <w:style w:type="table" w:customStyle="1" w:styleId="aff8">
    <w:name w:val="表のスタイル"/>
    <w:basedOn w:val="a4"/>
    <w:uiPriority w:val="49"/>
    <w:rsid w:val="009A6118"/>
    <w:rPr>
      <w:rFonts w:eastAsia="游ゴシック"/>
      <w:sz w:val="1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rFonts w:ascii="游明朝" w:eastAsia="游ゴシック"/>
        <w:b/>
        <w:bCs/>
        <w:i w:val="0"/>
        <w:color w:val="FFFFFF" w:themeColor="background1"/>
        <w:sz w:val="18"/>
      </w:rPr>
      <w:tblPr/>
      <w:tcPr>
        <w:shd w:val="clear" w:color="auto" w:fill="4F81BD" w:themeFill="accent1"/>
      </w:tcPr>
    </w:tblStylePr>
    <w:tblStylePr w:type="lastRow">
      <w:rPr>
        <w:b/>
        <w:bCs/>
      </w:rPr>
      <w:tblPr/>
      <w:tcPr>
        <w:tcBorders>
          <w:top w:val="double" w:sz="4" w:space="0" w:color="4BACC6" w:themeColor="accent5"/>
        </w:tcBorders>
      </w:tcPr>
    </w:tblStylePr>
    <w:tblStylePr w:type="firstCol">
      <w:rPr>
        <w:b w:val="0"/>
        <w:bCs/>
        <w:color w:val="auto"/>
      </w:rPr>
    </w:tblStylePr>
    <w:tblStylePr w:type="lastCol">
      <w:rPr>
        <w:b/>
        <w:bCs/>
        <w:color w:val="FFFFFF" w:themeColor="background1"/>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ff9">
    <w:name w:val="表の文字"/>
    <w:basedOn w:val="a2"/>
    <w:qFormat/>
    <w:rsid w:val="009A6118"/>
    <w:pPr>
      <w:widowControl/>
      <w:spacing w:beforeLines="0"/>
      <w:ind w:firstLineChars="0" w:firstLine="0"/>
    </w:pPr>
    <w:rPr>
      <w:rFonts w:cstheme="minorBidi"/>
      <w:bCs/>
      <w:szCs w:val="21"/>
    </w:rPr>
  </w:style>
  <w:style w:type="paragraph" w:customStyle="1" w:styleId="affa">
    <w:name w:val="表のタイトル"/>
    <w:basedOn w:val="aff9"/>
    <w:qFormat/>
    <w:rsid w:val="009A6118"/>
    <w:rPr>
      <w:b/>
      <w:color w:val="FFFFFF" w:themeColor="background1"/>
    </w:rPr>
  </w:style>
  <w:style w:type="paragraph" w:customStyle="1" w:styleId="-9pt">
    <w:name w:val="本文-9pt"/>
    <w:basedOn w:val="a2"/>
    <w:link w:val="-9pt0"/>
    <w:qFormat/>
    <w:rsid w:val="009A6118"/>
    <w:pPr>
      <w:snapToGrid w:val="0"/>
      <w:spacing w:beforeLines="0" w:line="200" w:lineRule="atLeast"/>
      <w:ind w:firstLineChars="0" w:firstLine="0"/>
      <w:contextualSpacing/>
    </w:pPr>
    <w:rPr>
      <w:szCs w:val="18"/>
    </w:rPr>
  </w:style>
  <w:style w:type="character" w:customStyle="1" w:styleId="-9pt0">
    <w:name w:val="本文-9pt (文字)"/>
    <w:basedOn w:val="a3"/>
    <w:link w:val="-9pt"/>
    <w:rsid w:val="009A6118"/>
    <w:rPr>
      <w:rFonts w:ascii="游ゴシック Medium" w:eastAsia="游ゴシック Medium" w:hAnsi="游ゴシック Medium" w:cs="Times New Roman"/>
      <w:color w:val="000000" w:themeColor="text1"/>
      <w:sz w:val="18"/>
      <w:szCs w:val="18"/>
    </w:rPr>
  </w:style>
  <w:style w:type="paragraph" w:customStyle="1" w:styleId="-">
    <w:name w:val="本文-図"/>
    <w:basedOn w:val="a2"/>
    <w:link w:val="-0"/>
    <w:autoRedefine/>
    <w:qFormat/>
    <w:rsid w:val="009A6118"/>
    <w:pPr>
      <w:spacing w:beforeLines="0" w:line="240" w:lineRule="atLeast"/>
      <w:ind w:firstLineChars="0" w:firstLine="210"/>
      <w:jc w:val="center"/>
    </w:pPr>
  </w:style>
  <w:style w:type="character" w:customStyle="1" w:styleId="-0">
    <w:name w:val="本文-図 (文字)"/>
    <w:basedOn w:val="a3"/>
    <w:link w:val="-"/>
    <w:rsid w:val="009A6118"/>
    <w:rPr>
      <w:rFonts w:ascii="游ゴシック Medium" w:eastAsia="游ゴシック Medium" w:hAnsi="游ゴシック Medium" w:cs="Times New Roman"/>
      <w:color w:val="000000" w:themeColor="text1"/>
      <w:sz w:val="18"/>
      <w:szCs w:val="24"/>
    </w:rPr>
  </w:style>
  <w:style w:type="character" w:styleId="affb">
    <w:name w:val="Unresolved Mention"/>
    <w:basedOn w:val="a3"/>
    <w:uiPriority w:val="99"/>
    <w:semiHidden/>
    <w:unhideWhenUsed/>
    <w:rsid w:val="009A6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0</TotalTime>
  <Pages>12</Pages>
  <Words>472</Words>
  <Characters>2693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Matsumoto Yoko</cp:lastModifiedBy>
  <cp:revision>2</cp:revision>
  <cp:lastPrinted>2020-06-06T14:26:00Z</cp:lastPrinted>
  <dcterms:created xsi:type="dcterms:W3CDTF">2023-01-05T05:08:00Z</dcterms:created>
  <dcterms:modified xsi:type="dcterms:W3CDTF">2023-01-05T05:08:00Z</dcterms:modified>
</cp:coreProperties>
</file>