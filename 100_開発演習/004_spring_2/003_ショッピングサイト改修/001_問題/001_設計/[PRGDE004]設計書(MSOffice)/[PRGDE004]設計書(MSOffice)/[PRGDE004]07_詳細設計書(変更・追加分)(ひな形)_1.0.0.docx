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99789"/>
        <w:docPartObj>
          <w:docPartGallery w:val="Cover Pages"/>
          <w:docPartUnique/>
        </w:docPartObj>
      </w:sdtPr>
      <w:sdtEndPr>
        <w:rPr>
          <w:bCs/>
        </w:rPr>
      </w:sdtEndPr>
      <w:sdtContent>
        <w:p w14:paraId="5808A3F9" w14:textId="77777777" w:rsidR="00792964" w:rsidRDefault="00792964" w:rsidP="00AC448D">
          <w:pPr>
            <w:ind w:firstLine="162"/>
          </w:pPr>
          <w:r w:rsidRPr="001965AE">
            <w:rPr>
              <w:rFonts w:hint="eastAsia"/>
              <w:bdr w:val="single" w:sz="4" w:space="0" w:color="auto"/>
            </w:rPr>
            <w:t>関係社外秘</w:t>
          </w:r>
        </w:p>
        <w:p w14:paraId="5E875F1F" w14:textId="77777777" w:rsidR="00792964" w:rsidRDefault="00792964" w:rsidP="00AC448D">
          <w:pPr>
            <w:ind w:firstLine="162"/>
          </w:pPr>
        </w:p>
        <w:p w14:paraId="0A591609" w14:textId="77777777" w:rsidR="00792964" w:rsidRDefault="00792964" w:rsidP="00AC448D">
          <w:pPr>
            <w:ind w:firstLine="162"/>
          </w:pPr>
        </w:p>
        <w:p w14:paraId="16AF0EB8" w14:textId="77777777" w:rsidR="00792964" w:rsidRDefault="00792964" w:rsidP="00AC448D">
          <w:pPr>
            <w:ind w:firstLine="162"/>
          </w:pPr>
          <w:r>
            <w:rPr>
              <w:noProof/>
            </w:rPr>
            <w:drawing>
              <wp:anchor distT="0" distB="0" distL="114300" distR="114300" simplePos="0" relativeHeight="251432960" behindDoc="1" locked="0" layoutInCell="1" allowOverlap="1" wp14:anchorId="0ADC792B" wp14:editId="7F3455FD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171950" cy="769105"/>
                <wp:effectExtent l="19050" t="0" r="0" b="0"/>
                <wp:wrapNone/>
                <wp:docPr id="2" name="図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6672" cy="781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54D46C34" w14:textId="77777777" w:rsidR="00792964" w:rsidRDefault="00792964" w:rsidP="00AC448D">
          <w:pPr>
            <w:ind w:firstLine="162"/>
          </w:pPr>
        </w:p>
        <w:p w14:paraId="7447EC0A" w14:textId="77777777" w:rsidR="00792964" w:rsidRDefault="00792964" w:rsidP="00AC448D">
          <w:pPr>
            <w:ind w:firstLine="162"/>
          </w:pPr>
        </w:p>
        <w:p w14:paraId="298956E0" w14:textId="77777777" w:rsidR="00225534" w:rsidRPr="00EB6320" w:rsidRDefault="00225534" w:rsidP="00225534">
          <w:pPr>
            <w:pStyle w:val="afd"/>
            <w:ind w:right="162"/>
          </w:pPr>
          <w:r w:rsidRPr="00EB6320">
            <w:rPr>
              <w:rFonts w:hint="eastAsia"/>
            </w:rPr>
            <w:t>チーム開発演習</w:t>
          </w:r>
        </w:p>
        <w:p w14:paraId="14D696EF" w14:textId="77777777" w:rsidR="00225534" w:rsidRPr="00EB6320" w:rsidRDefault="00225534" w:rsidP="00225534">
          <w:pPr>
            <w:pStyle w:val="afd"/>
            <w:ind w:right="162"/>
          </w:pPr>
          <w:r w:rsidRPr="00EB6320">
            <w:rPr>
              <w:rFonts w:hint="eastAsia"/>
            </w:rPr>
            <w:t>シェアードショップ</w:t>
          </w:r>
        </w:p>
        <w:p w14:paraId="07691436" w14:textId="77777777" w:rsidR="00225534" w:rsidRPr="00EB6320" w:rsidRDefault="00225534" w:rsidP="00225534">
          <w:pPr>
            <w:pStyle w:val="afd"/>
            <w:ind w:right="162"/>
          </w:pPr>
          <w:r w:rsidRPr="00EB6320">
            <w:rPr>
              <w:rFonts w:hint="eastAsia"/>
            </w:rPr>
            <w:t>通販システム</w:t>
          </w:r>
        </w:p>
        <w:p w14:paraId="1FD564CB" w14:textId="77777777" w:rsidR="00225534" w:rsidRDefault="00225534" w:rsidP="00225534">
          <w:pPr>
            <w:pStyle w:val="afd"/>
            <w:ind w:right="162"/>
          </w:pPr>
          <w:r w:rsidRPr="00EB6320">
            <w:t>詳細設計書</w:t>
          </w:r>
        </w:p>
        <w:p w14:paraId="653916BC" w14:textId="7A3008FA" w:rsidR="00225534" w:rsidRPr="00EB6320" w:rsidRDefault="00225534" w:rsidP="00225534">
          <w:pPr>
            <w:pStyle w:val="afd"/>
            <w:ind w:right="162"/>
          </w:pPr>
          <w:r>
            <w:rPr>
              <w:rFonts w:hint="eastAsia"/>
            </w:rPr>
            <w:t>(</w:t>
          </w:r>
          <w:r>
            <w:rPr>
              <w:rFonts w:hint="eastAsia"/>
            </w:rPr>
            <w:t>追加・変更分</w:t>
          </w:r>
          <w:r>
            <w:rPr>
              <w:rFonts w:hint="eastAsia"/>
            </w:rPr>
            <w:t>)</w:t>
          </w:r>
        </w:p>
        <w:p w14:paraId="54C02DA8" w14:textId="77777777" w:rsidR="00792964" w:rsidRPr="00753C2C" w:rsidRDefault="00792964" w:rsidP="00AC448D">
          <w:pPr>
            <w:ind w:firstLine="162"/>
            <w:rPr>
              <w:rFonts w:hint="eastAsia"/>
            </w:rPr>
          </w:pPr>
        </w:p>
        <w:p w14:paraId="6BA460C4" w14:textId="77777777" w:rsidR="00122561" w:rsidRDefault="00122561" w:rsidP="00AC448D">
          <w:pPr>
            <w:ind w:firstLine="162"/>
            <w:rPr>
              <w:sz w:val="24"/>
            </w:rPr>
          </w:pPr>
          <w:r>
            <w:br w:type="page"/>
          </w:r>
        </w:p>
        <w:p w14:paraId="1C213E22" w14:textId="77777777" w:rsidR="00792964" w:rsidRPr="00CB5D3B" w:rsidRDefault="00792964" w:rsidP="00AC448D">
          <w:pPr>
            <w:pStyle w:val="12"/>
            <w:spacing w:before="122"/>
            <w:ind w:left="162" w:right="162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  <w:lang w:val="ja-JP"/>
            </w:rPr>
            <w:id w:val="-1030262903"/>
            <w:docPartObj>
              <w:docPartGallery w:val="Table of Contents"/>
              <w:docPartUnique/>
            </w:docPartObj>
          </w:sdtPr>
          <w:sdtEndPr>
            <w:rPr>
              <w:rFonts w:ascii="游ゴシック Medium" w:eastAsia="游ゴシック Medium" w:hAnsi="游ゴシック Medium"/>
              <w:noProof w:val="0"/>
              <w:color w:val="000000" w:themeColor="text1"/>
              <w:sz w:val="18"/>
            </w:rPr>
          </w:sdtEndPr>
          <w:sdtContent>
            <w:p w14:paraId="42596CCD" w14:textId="77777777" w:rsidR="00045321" w:rsidRPr="00E1208C" w:rsidRDefault="00045321" w:rsidP="00AC448D">
              <w:pPr>
                <w:pStyle w:val="af8"/>
                <w:spacing w:before="245"/>
                <w:ind w:left="162" w:firstLine="192"/>
              </w:pPr>
              <w:r w:rsidRPr="00E1208C">
                <w:rPr>
                  <w:rFonts w:hint="eastAsia"/>
                </w:rPr>
                <w:t>目次</w:t>
              </w:r>
            </w:p>
            <w:p w14:paraId="51327966" w14:textId="0966BC5E" w:rsidR="00915586" w:rsidRDefault="00915586">
              <w:pPr>
                <w:pStyle w:val="12"/>
                <w:spacing w:before="122"/>
                <w:ind w:left="162" w:right="162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r>
                <w:rPr>
                  <w:b w:val="0"/>
                  <w:bCs/>
                  <w:sz w:val="24"/>
                  <w:lang w:val="ja-JP"/>
                </w:rPr>
                <w:fldChar w:fldCharType="begin"/>
              </w:r>
              <w:r>
                <w:rPr>
                  <w:b w:val="0"/>
                  <w:bCs/>
                  <w:sz w:val="24"/>
                  <w:lang w:val="ja-JP"/>
                </w:rPr>
                <w:instrText xml:space="preserve"> TOC \o "1-2" \h \z \u </w:instrText>
              </w:r>
              <w:r>
                <w:rPr>
                  <w:b w:val="0"/>
                  <w:bCs/>
                  <w:sz w:val="24"/>
                  <w:lang w:val="ja-JP"/>
                </w:rPr>
                <w:fldChar w:fldCharType="separate"/>
              </w:r>
              <w:hyperlink w:anchor="_Toc127974788" w:history="1">
                <w:r w:rsidRPr="009D6E32">
                  <w:rPr>
                    <w:rStyle w:val="af2"/>
                  </w:rPr>
                  <w:t>１ はじめに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_Toc127974788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8682070" w14:textId="379BC7DF" w:rsidR="00915586" w:rsidRDefault="00915586">
              <w:pPr>
                <w:pStyle w:val="12"/>
                <w:spacing w:before="122"/>
                <w:ind w:left="162" w:right="162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127974789" w:history="1">
                <w:r w:rsidRPr="009D6E32">
                  <w:rPr>
                    <w:rStyle w:val="af2"/>
                  </w:rPr>
                  <w:t>２ プログラム構成の変更・追加内容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_Toc127974789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DB12F1E" w14:textId="76664E21" w:rsidR="00915586" w:rsidRDefault="00915586">
              <w:pPr>
                <w:pStyle w:val="21"/>
                <w:ind w:left="324" w:right="737"/>
                <w:rPr>
                  <w:rFonts w:asciiTheme="minorHAnsi" w:eastAsiaTheme="minorEastAsia" w:hAnsiTheme="minorHAnsi" w:cstheme="minorBidi"/>
                  <w:noProof/>
                  <w:color w:val="auto"/>
                  <w:sz w:val="21"/>
                  <w:szCs w:val="22"/>
                </w:rPr>
              </w:pPr>
              <w:hyperlink w:anchor="_Toc127974790" w:history="1">
                <w:r w:rsidRPr="009D6E32">
                  <w:rPr>
                    <w:rStyle w:val="af2"/>
                    <w:noProof/>
                  </w:rPr>
                  <w:t>２-１ プログラム全体構成の変更・追加内容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_Toc127974790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698836" w14:textId="251EE686" w:rsidR="00915586" w:rsidRDefault="00915586">
              <w:pPr>
                <w:pStyle w:val="21"/>
                <w:ind w:left="324" w:right="737"/>
                <w:rPr>
                  <w:rFonts w:asciiTheme="minorHAnsi" w:eastAsiaTheme="minorEastAsia" w:hAnsiTheme="minorHAnsi" w:cstheme="minorBidi"/>
                  <w:noProof/>
                  <w:color w:val="auto"/>
                  <w:sz w:val="21"/>
                  <w:szCs w:val="22"/>
                </w:rPr>
              </w:pPr>
              <w:hyperlink w:anchor="_Toc127974791" w:history="1">
                <w:r w:rsidRPr="009D6E32">
                  <w:rPr>
                    <w:rStyle w:val="af2"/>
                    <w:noProof/>
                  </w:rPr>
                  <w:t>２-２ パッケージ一覧の変更・追加内容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_Toc127974791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9B5244" w14:textId="33A44CD3" w:rsidR="00915586" w:rsidRDefault="00915586">
              <w:pPr>
                <w:pStyle w:val="21"/>
                <w:ind w:left="324" w:right="737"/>
                <w:rPr>
                  <w:rFonts w:asciiTheme="minorHAnsi" w:eastAsiaTheme="minorEastAsia" w:hAnsiTheme="minorHAnsi" w:cstheme="minorBidi"/>
                  <w:noProof/>
                  <w:color w:val="auto"/>
                  <w:sz w:val="21"/>
                  <w:szCs w:val="22"/>
                </w:rPr>
              </w:pPr>
              <w:hyperlink w:anchor="_Toc127974792" w:history="1">
                <w:r w:rsidRPr="009D6E32">
                  <w:rPr>
                    <w:rStyle w:val="af2"/>
                    <w:noProof/>
                  </w:rPr>
                  <w:t>２-３ コントローラの構成の変更・追加内容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_Toc127974792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AFBB97" w14:textId="04031169" w:rsidR="00915586" w:rsidRDefault="00915586">
              <w:pPr>
                <w:pStyle w:val="21"/>
                <w:ind w:left="324" w:right="737"/>
                <w:rPr>
                  <w:rFonts w:asciiTheme="minorHAnsi" w:eastAsiaTheme="minorEastAsia" w:hAnsiTheme="minorHAnsi" w:cstheme="minorBidi"/>
                  <w:noProof/>
                  <w:color w:val="auto"/>
                  <w:sz w:val="21"/>
                  <w:szCs w:val="22"/>
                </w:rPr>
              </w:pPr>
              <w:hyperlink w:anchor="_Toc127974793" w:history="1">
                <w:r w:rsidRPr="009D6E32">
                  <w:rPr>
                    <w:rStyle w:val="af2"/>
                    <w:noProof/>
                  </w:rPr>
                  <w:t>２-４ テンプレートファイル構成の変更・追加内容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_Toc127974793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BC753B" w14:textId="0E2361B8" w:rsidR="00915586" w:rsidRDefault="00915586">
              <w:pPr>
                <w:pStyle w:val="21"/>
                <w:ind w:left="324" w:right="737"/>
                <w:rPr>
                  <w:rFonts w:asciiTheme="minorHAnsi" w:eastAsiaTheme="minorEastAsia" w:hAnsiTheme="minorHAnsi" w:cstheme="minorBidi"/>
                  <w:noProof/>
                  <w:color w:val="auto"/>
                  <w:sz w:val="21"/>
                  <w:szCs w:val="22"/>
                </w:rPr>
              </w:pPr>
              <w:hyperlink w:anchor="_Toc127974794" w:history="1">
                <w:r w:rsidRPr="009D6E32">
                  <w:rPr>
                    <w:rStyle w:val="af2"/>
                    <w:noProof/>
                  </w:rPr>
                  <w:t>２-５ 変更・追加機能に関するURL一覧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_Toc127974794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EA4F6B" w14:textId="6667724A" w:rsidR="00915586" w:rsidRDefault="00915586">
              <w:pPr>
                <w:pStyle w:val="12"/>
                <w:spacing w:before="122"/>
                <w:ind w:left="162" w:right="162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127974795" w:history="1">
                <w:r w:rsidRPr="009D6E32">
                  <w:rPr>
                    <w:rStyle w:val="af2"/>
                  </w:rPr>
                  <w:t>３ ユーザインターフェース設計 変更・追加内容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_Toc127974795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CF5A6CC" w14:textId="657F2FAF" w:rsidR="00915586" w:rsidRDefault="00915586">
              <w:pPr>
                <w:pStyle w:val="21"/>
                <w:ind w:left="324" w:right="737"/>
                <w:rPr>
                  <w:rFonts w:asciiTheme="minorHAnsi" w:eastAsiaTheme="minorEastAsia" w:hAnsiTheme="minorHAnsi" w:cstheme="minorBidi"/>
                  <w:noProof/>
                  <w:color w:val="auto"/>
                  <w:sz w:val="21"/>
                  <w:szCs w:val="22"/>
                </w:rPr>
              </w:pPr>
              <w:hyperlink w:anchor="_Toc127974796" w:history="1">
                <w:r w:rsidRPr="009D6E32">
                  <w:rPr>
                    <w:rStyle w:val="af2"/>
                    <w:noProof/>
                  </w:rPr>
                  <w:t>３-１ 変更・追加機能に関する共通部品と画面レイアウト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_Toc127974796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0C9B4D" w14:textId="610967CA" w:rsidR="00915586" w:rsidRDefault="00915586">
              <w:pPr>
                <w:pStyle w:val="21"/>
                <w:ind w:left="324" w:right="737"/>
                <w:rPr>
                  <w:rFonts w:asciiTheme="minorHAnsi" w:eastAsiaTheme="minorEastAsia" w:hAnsiTheme="minorHAnsi" w:cstheme="minorBidi"/>
                  <w:noProof/>
                  <w:color w:val="auto"/>
                  <w:sz w:val="21"/>
                  <w:szCs w:val="22"/>
                </w:rPr>
              </w:pPr>
              <w:hyperlink w:anchor="_Toc127974797" w:history="1">
                <w:r w:rsidRPr="009D6E32">
                  <w:rPr>
                    <w:rStyle w:val="af2"/>
                    <w:noProof/>
                  </w:rPr>
                  <w:t>３-２ 入力値チェックの変更・追加内容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_Toc127974797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AEC5D8" w14:textId="6614A3EA" w:rsidR="00915586" w:rsidRDefault="00915586">
              <w:pPr>
                <w:pStyle w:val="12"/>
                <w:spacing w:before="122"/>
                <w:ind w:left="162" w:right="162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127974798" w:history="1">
                <w:r w:rsidRPr="009D6E32">
                  <w:rPr>
                    <w:rStyle w:val="af2"/>
                  </w:rPr>
                  <w:t>４ プログラム構造設計の変更・追加内容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_Toc127974798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0E8C663" w14:textId="50CF5D5A" w:rsidR="00915586" w:rsidRDefault="00915586">
              <w:pPr>
                <w:pStyle w:val="21"/>
                <w:ind w:left="324" w:right="737"/>
                <w:rPr>
                  <w:rFonts w:asciiTheme="minorHAnsi" w:eastAsiaTheme="minorEastAsia" w:hAnsiTheme="minorHAnsi" w:cstheme="minorBidi"/>
                  <w:noProof/>
                  <w:color w:val="auto"/>
                  <w:sz w:val="21"/>
                  <w:szCs w:val="22"/>
                </w:rPr>
              </w:pPr>
              <w:hyperlink w:anchor="_Toc127974799" w:history="1">
                <w:r w:rsidRPr="009D6E32">
                  <w:rPr>
                    <w:rStyle w:val="af2"/>
                    <w:noProof/>
                  </w:rPr>
                  <w:t>４-１ 概要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_Toc127974799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0F926B" w14:textId="4E178874" w:rsidR="00915586" w:rsidRDefault="00915586">
              <w:pPr>
                <w:pStyle w:val="21"/>
                <w:ind w:left="324" w:right="737"/>
                <w:rPr>
                  <w:rFonts w:asciiTheme="minorHAnsi" w:eastAsiaTheme="minorEastAsia" w:hAnsiTheme="minorHAnsi" w:cstheme="minorBidi"/>
                  <w:noProof/>
                  <w:color w:val="auto"/>
                  <w:sz w:val="21"/>
                  <w:szCs w:val="22"/>
                </w:rPr>
              </w:pPr>
              <w:hyperlink w:anchor="_Toc127974800" w:history="1">
                <w:r w:rsidRPr="009D6E32">
                  <w:rPr>
                    <w:rStyle w:val="af2"/>
                    <w:noProof/>
                  </w:rPr>
                  <w:t>４-２ アクセス制御の方式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_Toc127974800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70CD2B" w14:textId="524599A9" w:rsidR="00915586" w:rsidRDefault="00915586">
              <w:pPr>
                <w:pStyle w:val="21"/>
                <w:ind w:left="324" w:right="737"/>
                <w:rPr>
                  <w:rFonts w:asciiTheme="minorHAnsi" w:eastAsiaTheme="minorEastAsia" w:hAnsiTheme="minorHAnsi" w:cstheme="minorBidi"/>
                  <w:noProof/>
                  <w:color w:val="auto"/>
                  <w:sz w:val="21"/>
                  <w:szCs w:val="22"/>
                </w:rPr>
              </w:pPr>
              <w:hyperlink w:anchor="_Toc127974801" w:history="1">
                <w:r w:rsidRPr="009D6E32">
                  <w:rPr>
                    <w:rStyle w:val="af2"/>
                    <w:noProof/>
                  </w:rPr>
                  <w:t>４-３ XXX処理の構造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_Toc127974801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7BAA3C" w14:textId="4215C188" w:rsidR="00915586" w:rsidRDefault="00915586">
              <w:pPr>
                <w:pStyle w:val="12"/>
                <w:spacing w:before="122"/>
                <w:ind w:left="162" w:right="162"/>
                <w:rPr>
                  <w:rFonts w:asciiTheme="minorHAnsi" w:eastAsiaTheme="minorEastAsia" w:hAnsiTheme="minorHAnsi"/>
                  <w:b w:val="0"/>
                  <w:color w:val="auto"/>
                  <w:sz w:val="21"/>
                  <w:szCs w:val="22"/>
                </w:rPr>
              </w:pPr>
              <w:hyperlink w:anchor="_Toc127974802" w:history="1">
                <w:r w:rsidRPr="009D6E32">
                  <w:rPr>
                    <w:rStyle w:val="af2"/>
                  </w:rPr>
                  <w:t>５ 機能変更・追加に伴う技術的な制約および問題点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_Toc127974802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36E3B6C" w14:textId="0E3EA1CE" w:rsidR="00045321" w:rsidRDefault="00915586" w:rsidP="00AC448D">
              <w:pPr>
                <w:ind w:firstLine="222"/>
                <w:rPr>
                  <w:lang w:val="ja-JP"/>
                </w:rPr>
              </w:pPr>
              <w:r>
                <w:rPr>
                  <w:b/>
                  <w:bCs/>
                  <w:noProof/>
                  <w:sz w:val="24"/>
                  <w:lang w:val="ja-JP"/>
                </w:rPr>
                <w:fldChar w:fldCharType="end"/>
              </w:r>
            </w:p>
          </w:sdtContent>
        </w:sdt>
        <w:p w14:paraId="56EA7620" w14:textId="77777777" w:rsidR="00576437" w:rsidRDefault="00576437" w:rsidP="00AC448D">
          <w:pPr>
            <w:ind w:firstLine="162"/>
            <w:rPr>
              <w:lang w:val="ja-JP"/>
            </w:rPr>
          </w:pPr>
          <w:r>
            <w:rPr>
              <w:lang w:val="ja-JP"/>
            </w:rPr>
            <w:br w:type="page"/>
          </w:r>
        </w:p>
        <w:p w14:paraId="7BC285EF" w14:textId="77777777" w:rsidR="00576437" w:rsidRDefault="00576437" w:rsidP="00AC448D">
          <w:pPr>
            <w:ind w:firstLine="162"/>
          </w:pPr>
        </w:p>
        <w:p w14:paraId="33C955EE" w14:textId="131F76BD" w:rsidR="00726574" w:rsidRDefault="00726574" w:rsidP="00AC448D">
          <w:pPr>
            <w:pStyle w:val="10"/>
            <w:spacing w:before="122" w:after="122"/>
            <w:ind w:right="162"/>
          </w:pPr>
          <w:bookmarkStart w:id="0" w:name="_Toc127974788"/>
          <w:r>
            <w:rPr>
              <w:rFonts w:hint="eastAsia"/>
            </w:rPr>
            <w:t>はじめに</w:t>
          </w:r>
          <w:bookmarkEnd w:id="0"/>
        </w:p>
        <w:p w14:paraId="7B59E45E" w14:textId="77777777" w:rsidR="007504BF" w:rsidRDefault="007504BF" w:rsidP="00AC448D">
          <w:pPr>
            <w:ind w:firstLine="162"/>
          </w:pPr>
          <w:bookmarkStart w:id="1" w:name="_Hlk99618264"/>
          <w:r>
            <w:rPr>
              <w:rFonts w:hint="eastAsia"/>
            </w:rPr>
            <w:t>シェアードショップ要件定義書、シェアードショップ基本設計書に対する変更・追加に合わせて、シェアードショップ詳細設計書の変更点をまとめたものである。</w:t>
          </w:r>
        </w:p>
        <w:bookmarkEnd w:id="1"/>
        <w:p w14:paraId="391AE902" w14:textId="643C79EA" w:rsidR="00726574" w:rsidRPr="007504BF" w:rsidRDefault="00726574" w:rsidP="00AC448D">
          <w:pPr>
            <w:ind w:firstLine="162"/>
          </w:pPr>
        </w:p>
        <w:p w14:paraId="483548D4" w14:textId="516CA76D" w:rsidR="008A7E61" w:rsidRDefault="008A7E61" w:rsidP="00AC448D">
          <w:pPr>
            <w:ind w:firstLine="162"/>
          </w:pPr>
          <w:r>
            <w:br w:type="page"/>
          </w:r>
        </w:p>
        <w:p w14:paraId="709919A2" w14:textId="6113069D" w:rsidR="00937FC1" w:rsidRDefault="00ED5688" w:rsidP="00AC448D">
          <w:pPr>
            <w:pStyle w:val="10"/>
            <w:spacing w:before="122" w:after="122"/>
            <w:ind w:right="162"/>
          </w:pPr>
          <w:bookmarkStart w:id="2" w:name="_Toc127974789"/>
          <w:r>
            <w:rPr>
              <w:rFonts w:hint="eastAsia"/>
            </w:rPr>
            <w:t>プログラム構成</w:t>
          </w:r>
          <w:r w:rsidR="00080F32">
            <w:rPr>
              <w:rFonts w:hint="eastAsia"/>
            </w:rPr>
            <w:t>の変更・追加内容</w:t>
          </w:r>
          <w:bookmarkEnd w:id="2"/>
        </w:p>
        <w:p w14:paraId="3C7946C6" w14:textId="178BFAC9" w:rsidR="00937FC1" w:rsidRDefault="00ED5688" w:rsidP="00AC448D">
          <w:pPr>
            <w:pStyle w:val="2"/>
            <w:ind w:left="162" w:right="162"/>
          </w:pPr>
          <w:bookmarkStart w:id="3" w:name="_Toc127974790"/>
          <w:r>
            <w:rPr>
              <w:rFonts w:hint="eastAsia"/>
            </w:rPr>
            <w:t>プログラム全体構成</w:t>
          </w:r>
          <w:r w:rsidR="00080F32">
            <w:rPr>
              <w:rFonts w:hint="eastAsia"/>
            </w:rPr>
            <w:t>の変更・追加内容</w:t>
          </w:r>
          <w:bookmarkEnd w:id="3"/>
        </w:p>
        <w:p w14:paraId="2353867D" w14:textId="0D120130" w:rsidR="00080F32" w:rsidRDefault="00080F32" w:rsidP="006E6BCD">
          <w:pPr>
            <w:pStyle w:val="-1"/>
            <w:ind w:firstLine="222"/>
          </w:pPr>
          <w:r w:rsidRPr="00762290">
            <w:rPr>
              <w:rFonts w:hint="eastAsia"/>
            </w:rPr>
            <w:t>※</w:t>
          </w:r>
          <w:r>
            <w:rPr>
              <w:rFonts w:hint="eastAsia"/>
            </w:rPr>
            <w:t>ここに変更・追加内容を</w:t>
          </w:r>
          <w:r w:rsidRPr="00762290">
            <w:rPr>
              <w:rFonts w:hint="eastAsia"/>
            </w:rPr>
            <w:t>追記してください※</w:t>
          </w:r>
        </w:p>
        <w:p w14:paraId="283D847D" w14:textId="06C44BA9" w:rsidR="004E5633" w:rsidRDefault="00A05F65" w:rsidP="00AC448D">
          <w:pPr>
            <w:pStyle w:val="3"/>
            <w:spacing w:before="122"/>
            <w:ind w:left="162" w:right="162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293F4CF2" wp14:editId="3168694B">
                    <wp:simplePos x="0" y="0"/>
                    <wp:positionH relativeFrom="column">
                      <wp:posOffset>192405</wp:posOffset>
                    </wp:positionH>
                    <wp:positionV relativeFrom="paragraph">
                      <wp:posOffset>123825</wp:posOffset>
                    </wp:positionV>
                    <wp:extent cx="5821680" cy="4072996"/>
                    <wp:effectExtent l="0" t="0" r="26670" b="22860"/>
                    <wp:wrapTopAndBottom/>
                    <wp:docPr id="3" name="グループ化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21680" cy="4072996"/>
                              <a:chOff x="0" y="0"/>
                              <a:chExt cx="5821680" cy="4072996"/>
                            </a:xfrm>
                          </wpg:grpSpPr>
                          <wps:wsp>
                            <wps:cNvPr id="173" name="正方形/長方形 173"/>
                            <wps:cNvSpPr/>
                            <wps:spPr>
                              <a:xfrm>
                                <a:off x="0" y="609600"/>
                                <a:ext cx="5821680" cy="2670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正方形/長方形 180"/>
                            <wps:cNvSpPr/>
                            <wps:spPr>
                              <a:xfrm>
                                <a:off x="2495550" y="1276350"/>
                                <a:ext cx="995680" cy="570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9D557A" w14:textId="77777777" w:rsidR="00225534" w:rsidRPr="005860C6" w:rsidRDefault="00225534" w:rsidP="00AC448D">
                                  <w:pPr>
                                    <w:pStyle w:val="-9pt"/>
                                    <w:rPr>
                                      <w:shd w:val="clear" w:color="auto" w:fill="FFFFFF" w:themeFill="background1"/>
                                    </w:rPr>
                                  </w:pPr>
                                  <w:r w:rsidRPr="005860C6">
                                    <w:rPr>
                                      <w:rFonts w:hint="eastAsia"/>
                                      <w:shd w:val="clear" w:color="auto" w:fill="FFFFFF" w:themeFill="background1"/>
                                    </w:rPr>
                                    <w:t>表示データ</w:t>
                                  </w:r>
                                </w:p>
                                <w:p w14:paraId="2EE4E74A" w14:textId="77777777" w:rsidR="00225534" w:rsidRPr="005860C6" w:rsidRDefault="00225534" w:rsidP="00AC448D">
                                  <w:pPr>
                                    <w:pStyle w:val="-9pt"/>
                                    <w:rPr>
                                      <w:shd w:val="clear" w:color="auto" w:fill="FFFFFF" w:themeFill="background1"/>
                                    </w:rPr>
                                  </w:pPr>
                                  <w:r w:rsidRPr="005860C6">
                                    <w:rPr>
                                      <w:rFonts w:hint="eastAsia"/>
                                      <w:shd w:val="clear" w:color="auto" w:fill="FFFFFF" w:themeFill="background1"/>
                                    </w:rPr>
                                    <w:t>beanパッケージ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" name="グループ化 22"/>
                            <wpg:cNvGrpSpPr/>
                            <wpg:grpSpPr>
                              <a:xfrm>
                                <a:off x="47625" y="0"/>
                                <a:ext cx="5109366" cy="4072996"/>
                                <a:chOff x="-103262" y="-571447"/>
                                <a:chExt cx="5109725" cy="4073409"/>
                              </a:xfrm>
                            </wpg:grpSpPr>
                            <wps:wsp>
                              <wps:cNvPr id="23" name="正方形/長方形 23"/>
                              <wps:cNvSpPr/>
                              <wps:spPr>
                                <a:xfrm>
                                  <a:off x="391475" y="609637"/>
                                  <a:ext cx="1811655" cy="5526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 w="12700"/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89BDAE" w14:textId="77777777" w:rsidR="00225534" w:rsidRPr="002F4AD0" w:rsidRDefault="00225534" w:rsidP="00AC448D">
                                    <w:pPr>
                                      <w:pStyle w:val="-9p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ユーザインターフェー</w:t>
                                    </w:r>
                                    <w:r w:rsidRPr="002F4AD0">
                                      <w:rPr>
                                        <w:rFonts w:hint="eastAsia"/>
                                      </w:rPr>
                                      <w:t>ス</w:t>
                                    </w:r>
                                  </w:p>
                                  <w:p w14:paraId="253E793E" w14:textId="77777777" w:rsidR="00225534" w:rsidRPr="002F4AD0" w:rsidRDefault="00225534" w:rsidP="00AC448D">
                                    <w:pPr>
                                      <w:pStyle w:val="-9pt"/>
                                    </w:pPr>
                                    <w:r>
                                      <w:t>テンプレート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正方形/長方形 24"/>
                              <wps:cNvSpPr/>
                              <wps:spPr>
                                <a:xfrm>
                                  <a:off x="-103262" y="1289582"/>
                                  <a:ext cx="1114503" cy="572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BE041E" w14:textId="77777777" w:rsidR="00225534" w:rsidRPr="002F4AD0" w:rsidRDefault="00225534" w:rsidP="00AC448D">
                                    <w:pPr>
                                      <w:pStyle w:val="-9pt"/>
                                    </w:pPr>
                                    <w:r w:rsidRPr="002F4AD0">
                                      <w:rPr>
                                        <w:rFonts w:hint="eastAsia"/>
                                      </w:rPr>
                                      <w:t>入力</w:t>
                                    </w:r>
                                    <w:r w:rsidRPr="002F4AD0">
                                      <w:t>フォーム</w:t>
                                    </w:r>
                                  </w:p>
                                  <w:p w14:paraId="5CB0EB1F" w14:textId="77777777" w:rsidR="00225534" w:rsidRPr="002F4AD0" w:rsidRDefault="00225534" w:rsidP="00AC448D">
                                    <w:pPr>
                                      <w:pStyle w:val="-9pt"/>
                                    </w:pPr>
                                    <w:r w:rsidRPr="002F4AD0">
                                      <w:rPr>
                                        <w:rFonts w:hint="eastAsia"/>
                                      </w:rPr>
                                      <w:t>form</w:t>
                                    </w:r>
                                    <w:r w:rsidRPr="002F4AD0">
                                      <w:rPr>
                                        <w:rFonts w:hint="eastAsia"/>
                                      </w:rPr>
                                      <w:t>パッケージ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正方形/長方形 156"/>
                              <wps:cNvSpPr/>
                              <wps:spPr>
                                <a:xfrm>
                                  <a:off x="1544726" y="1558257"/>
                                  <a:ext cx="1509909" cy="775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12700"/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38DBEE" w14:textId="77777777" w:rsidR="00225534" w:rsidRPr="00F67ED9" w:rsidRDefault="00225534" w:rsidP="00AC448D">
                                    <w:pPr>
                                      <w:pStyle w:val="-9pt"/>
                                      <w:rPr>
                                        <w:shd w:val="clear" w:color="auto" w:fill="DBE5F1" w:themeFill="accent1" w:themeFillTint="33"/>
                                      </w:rPr>
                                    </w:pPr>
                                    <w:r w:rsidRPr="00F67ED9">
                                      <w:rPr>
                                        <w:rFonts w:hint="eastAsia"/>
                                        <w:shd w:val="clear" w:color="auto" w:fill="DBE5F1" w:themeFill="accent1" w:themeFillTint="33"/>
                                      </w:rPr>
                                      <w:t>コントローラ</w:t>
                                    </w:r>
                                  </w:p>
                                  <w:p w14:paraId="425A00DE" w14:textId="77777777" w:rsidR="00225534" w:rsidRPr="00F67ED9" w:rsidRDefault="00225534" w:rsidP="00AC448D">
                                    <w:pPr>
                                      <w:pStyle w:val="-9pt"/>
                                      <w:rPr>
                                        <w:shd w:val="clear" w:color="auto" w:fill="DBE5F1" w:themeFill="accent1" w:themeFillTint="33"/>
                                      </w:rPr>
                                    </w:pPr>
                                    <w:r w:rsidRPr="00F67ED9">
                                      <w:rPr>
                                        <w:shd w:val="clear" w:color="auto" w:fill="DBE5F1" w:themeFill="accent1" w:themeFillTint="33"/>
                                      </w:rPr>
                                      <w:t>controller</w:t>
                                    </w:r>
                                    <w:r w:rsidRPr="00F67ED9">
                                      <w:rPr>
                                        <w:rFonts w:hint="eastAsia"/>
                                        <w:shd w:val="clear" w:color="auto" w:fill="DBE5F1" w:themeFill="accent1" w:themeFillTint="33"/>
                                      </w:rPr>
                                      <w:t>パッケージ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正方形/長方形 159"/>
                              <wps:cNvSpPr/>
                              <wps:spPr>
                                <a:xfrm>
                                  <a:off x="-17145" y="-571447"/>
                                  <a:ext cx="2178051" cy="53330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E02276" w14:textId="77777777" w:rsidR="00225534" w:rsidRPr="003155D1" w:rsidRDefault="00225534" w:rsidP="00AC448D">
                                    <w:pPr>
                                      <w:pStyle w:val="-9pt"/>
                                    </w:pPr>
                                    <w:r w:rsidRPr="003155D1">
                                      <w:rPr>
                                        <w:rFonts w:hint="eastAsia"/>
                                      </w:rPr>
                                      <w:t>利用者</w:t>
                                    </w:r>
                                    <w:r>
                                      <w:t>(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ブラウザ)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正方形/長方形 162"/>
                              <wps:cNvSpPr/>
                              <wps:spPr>
                                <a:xfrm>
                                  <a:off x="87875" y="1910514"/>
                                  <a:ext cx="1212935" cy="6901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96CC3A" w14:textId="77777777" w:rsidR="00225534" w:rsidRPr="001F392C" w:rsidRDefault="00225534" w:rsidP="00AC448D">
                                    <w:pPr>
                                      <w:pStyle w:val="-9p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入力チェック</w:t>
                                    </w:r>
                                  </w:p>
                                  <w:p w14:paraId="5A25B239" w14:textId="77777777" w:rsidR="00225534" w:rsidRDefault="00225534" w:rsidP="00AC448D">
                                    <w:pPr>
                                      <w:pStyle w:val="-9p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v</w:t>
                                    </w:r>
                                    <w:r>
                                      <w:t>alidator</w:t>
                                    </w:r>
                                    <w:r w:rsidRPr="002F4AD0">
                                      <w:rPr>
                                        <w:rFonts w:hint="eastAsia"/>
                                      </w:rPr>
                                      <w:t>パッケージ</w:t>
                                    </w:r>
                                  </w:p>
                                  <w:p w14:paraId="733316C9" w14:textId="77777777" w:rsidR="00225534" w:rsidRPr="002F4AD0" w:rsidRDefault="00225534" w:rsidP="00AC448D">
                                    <w:pPr>
                                      <w:pStyle w:val="-9p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  <w:r>
                                      <w:t>nnotation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パッケージ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右矢印 9"/>
                              <wps:cNvSpPr/>
                              <wps:spPr>
                                <a:xfrm>
                                  <a:off x="917565" y="1670099"/>
                                  <a:ext cx="648046" cy="114292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正方形/長方形 165"/>
                              <wps:cNvSpPr/>
                              <wps:spPr>
                                <a:xfrm>
                                  <a:off x="3406263" y="1809681"/>
                                  <a:ext cx="1600200" cy="777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FE144F" w14:textId="77777777" w:rsidR="00225534" w:rsidRDefault="00225534" w:rsidP="00AC448D">
                                    <w:pPr>
                                      <w:pStyle w:val="-9p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データアクセス</w:t>
                                    </w:r>
                                  </w:p>
                                  <w:p w14:paraId="735DD4C4" w14:textId="77777777" w:rsidR="00225534" w:rsidRDefault="00225534" w:rsidP="00AC448D">
                                    <w:pPr>
                                      <w:pStyle w:val="-9p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e</w:t>
                                    </w:r>
                                    <w:r>
                                      <w:t>ntity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パッケージ</w:t>
                                    </w:r>
                                  </w:p>
                                  <w:p w14:paraId="71B85AA3" w14:textId="77777777" w:rsidR="00225534" w:rsidRPr="00DE301A" w:rsidRDefault="00225534" w:rsidP="00AC448D">
                                    <w:pPr>
                                      <w:pStyle w:val="-9pt"/>
                                    </w:pPr>
                                    <w:r>
                                      <w:t>repositoryパッケージ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フローチャート: 磁気ディスク 168"/>
                              <wps:cNvSpPr/>
                              <wps:spPr>
                                <a:xfrm>
                                  <a:off x="3730439" y="2818832"/>
                                  <a:ext cx="970060" cy="683130"/>
                                </a:xfrm>
                                <a:prstGeom prst="flowChartMagneticDisk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87A0DBC" w14:textId="77777777" w:rsidR="00225534" w:rsidRPr="00147155" w:rsidRDefault="00225534" w:rsidP="00AC448D">
                                    <w:pPr>
                                      <w:pStyle w:val="-9pt"/>
                                    </w:pPr>
                                    <w:r w:rsidRPr="003155D1">
                                      <w:rPr>
                                        <w:rFonts w:hint="eastAsia"/>
                                      </w:rPr>
                                      <w:t>データベース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正方形/長方形 169"/>
                              <wps:cNvSpPr/>
                              <wps:spPr>
                                <a:xfrm>
                                  <a:off x="-19684" y="165227"/>
                                  <a:ext cx="2423160" cy="352461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6DBC24" w14:textId="77777777" w:rsidR="00225534" w:rsidRPr="00A9268C" w:rsidRDefault="00225534" w:rsidP="00AC448D">
                                    <w:pPr>
                                      <w:pStyle w:val="-9pt"/>
                                    </w:pPr>
                                    <w:r w:rsidRPr="007F70D6">
                                      <w:rPr>
                                        <w:rFonts w:hint="eastAsia"/>
                                      </w:rPr>
                                      <w:t xml:space="preserve">フィルタ </w:t>
                                    </w:r>
                                    <w:r w:rsidRPr="007F70D6"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f</w:t>
                                    </w:r>
                                    <w:r>
                                      <w:t>ilter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パッケージ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上下矢印 17"/>
                              <wps:cNvSpPr/>
                              <wps:spPr>
                                <a:xfrm>
                                  <a:off x="3973480" y="2474030"/>
                                  <a:ext cx="108008" cy="396040"/>
                                </a:xfrm>
                                <a:prstGeom prst="upDownArrow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右矢印 11"/>
                              <wps:cNvSpPr/>
                              <wps:spPr>
                                <a:xfrm>
                                  <a:off x="1205584" y="1996373"/>
                                  <a:ext cx="360025" cy="11430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5" name="テキスト ボックス 175"/>
                            <wps:cNvSpPr txBox="1"/>
                            <wps:spPr>
                              <a:xfrm>
                                <a:off x="3152775" y="609568"/>
                                <a:ext cx="261747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D7788F" w14:textId="77777777" w:rsidR="00225534" w:rsidRPr="006E6BCD" w:rsidRDefault="00225534" w:rsidP="00AC448D">
                                  <w:pPr>
                                    <w:pStyle w:val="-9p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E6BCD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Web</w:t>
                                  </w:r>
                                  <w:r w:rsidRPr="006E6BCD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アプリケーションサーバ</w:t>
                                  </w:r>
                                  <w:r w:rsidRPr="006E6BCD">
                                    <w:rPr>
                                      <w:color w:val="FFFFFF" w:themeColor="background1"/>
                                    </w:rPr>
                                    <w:t>(Spring Boot /Tomcat</w:t>
                                  </w:r>
                                  <w:r w:rsidRPr="006E6BCD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右矢印 9"/>
                            <wps:cNvSpPr/>
                            <wps:spPr>
                              <a:xfrm rot="5400000">
                                <a:off x="238125" y="542925"/>
                                <a:ext cx="372111" cy="12319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右矢印 9"/>
                            <wps:cNvSpPr/>
                            <wps:spPr>
                              <a:xfrm rot="5400000">
                                <a:off x="161608" y="1437957"/>
                                <a:ext cx="819812" cy="11557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正方形/長方形 182"/>
                            <wps:cNvSpPr/>
                            <wps:spPr>
                              <a:xfrm>
                                <a:off x="3648075" y="885825"/>
                                <a:ext cx="1331595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8EABA" w14:textId="77777777" w:rsidR="00225534" w:rsidRPr="001F392C" w:rsidRDefault="00225534" w:rsidP="00AC448D">
                                  <w:pPr>
                                    <w:pStyle w:val="-9p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定数値・メッセージ</w:t>
                                  </w:r>
                                </w:p>
                                <w:p w14:paraId="0091C72D" w14:textId="77777777" w:rsidR="00225534" w:rsidRDefault="00225534" w:rsidP="00AC448D">
                                  <w:pPr>
                                    <w:pStyle w:val="-9pt"/>
                                  </w:pPr>
                                  <w:r>
                                    <w:t>constant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パッケージ</w:t>
                                  </w:r>
                                </w:p>
                                <w:p w14:paraId="7392C882" w14:textId="77777777" w:rsidR="00225534" w:rsidRPr="002F4AD0" w:rsidRDefault="00225534" w:rsidP="00AC448D">
                                  <w:pPr>
                                    <w:pStyle w:val="-9p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メッセージプロパティ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正方形/長方形 184"/>
                            <wps:cNvSpPr/>
                            <wps:spPr>
                              <a:xfrm>
                                <a:off x="3629025" y="1638300"/>
                                <a:ext cx="1349375" cy="716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232826" w14:textId="77777777" w:rsidR="00225534" w:rsidRPr="001F392C" w:rsidRDefault="00225534" w:rsidP="00AC448D">
                                  <w:pPr>
                                    <w:pStyle w:val="-9p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共通処理</w:t>
                                  </w:r>
                                </w:p>
                                <w:p w14:paraId="1CC82807" w14:textId="77777777" w:rsidR="00225534" w:rsidRDefault="00225534" w:rsidP="00AC448D">
                                  <w:pPr>
                                    <w:pStyle w:val="-9pt"/>
                                  </w:pPr>
                                  <w:r>
                                    <w:t>util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パッケージ</w:t>
                                  </w:r>
                                </w:p>
                                <w:p w14:paraId="45B44F70" w14:textId="77777777" w:rsidR="00225534" w:rsidRPr="002F4AD0" w:rsidRDefault="00225534" w:rsidP="00AC448D">
                                  <w:pPr>
                                    <w:pStyle w:val="-9p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ervice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パッケージ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右矢印 11"/>
                            <wps:cNvSpPr/>
                            <wps:spPr>
                              <a:xfrm rot="10800000">
                                <a:off x="2066925" y="1514475"/>
                                <a:ext cx="432000" cy="1136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右矢印 11"/>
                            <wps:cNvSpPr/>
                            <wps:spPr>
                              <a:xfrm rot="16200000">
                                <a:off x="2038350" y="1028700"/>
                                <a:ext cx="266681" cy="11428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右矢印 11"/>
                            <wps:cNvSpPr/>
                            <wps:spPr>
                              <a:xfrm rot="16200000">
                                <a:off x="1981200" y="504825"/>
                                <a:ext cx="266681" cy="11428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テキスト ボックス 197"/>
                            <wps:cNvSpPr txBox="1"/>
                            <wps:spPr>
                              <a:xfrm>
                                <a:off x="1695450" y="3352713"/>
                                <a:ext cx="422275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584CB0" w14:textId="77777777" w:rsidR="00225534" w:rsidRPr="00995C80" w:rsidRDefault="00225534" w:rsidP="00AC448D">
                                  <w:pPr>
                                    <w:pStyle w:val="-9pt"/>
                                    <w:rPr>
                                      <w:shd w:val="clear" w:color="auto" w:fill="FFC000"/>
                                    </w:rPr>
                                  </w:pPr>
                                  <w:r w:rsidRPr="00995C80">
                                    <w:rPr>
                                      <w:shd w:val="clear" w:color="auto" w:fill="FFC000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テキスト ボックス 198"/>
                            <wps:cNvSpPr txBox="1"/>
                            <wps:spPr>
                              <a:xfrm>
                                <a:off x="847725" y="3362325"/>
                                <a:ext cx="63436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txbx>
                              <w:txbxContent>
                                <w:p w14:paraId="2382BCFA" w14:textId="77777777" w:rsidR="00225534" w:rsidRPr="005860C6" w:rsidRDefault="00225534" w:rsidP="006E6BCD">
                                  <w:pPr>
                                    <w:pStyle w:val="-9pt"/>
                                    <w:jc w:val="center"/>
                                    <w:rPr>
                                      <w:shd w:val="clear" w:color="auto" w:fill="FFFFFF" w:themeFill="background1"/>
                                    </w:rPr>
                                  </w:pPr>
                                  <w:r w:rsidRPr="005860C6">
                                    <w:rPr>
                                      <w:shd w:val="clear" w:color="auto" w:fill="FFFFFF" w:themeFill="background1"/>
                                    </w:rPr>
                                    <w:t>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テキスト ボックス 202"/>
                            <wps:cNvSpPr txBox="1"/>
                            <wps:spPr>
                              <a:xfrm>
                                <a:off x="2305050" y="3362325"/>
                                <a:ext cx="846455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988FC5" w14:textId="77777777" w:rsidR="00225534" w:rsidRPr="00995C80" w:rsidRDefault="00225534" w:rsidP="00AC448D">
                                  <w:pPr>
                                    <w:pStyle w:val="-9pt"/>
                                    <w:rPr>
                                      <w:shd w:val="clear" w:color="auto" w:fill="DAEEF3" w:themeFill="accent5" w:themeFillTint="33"/>
                                    </w:rPr>
                                  </w:pPr>
                                  <w:r w:rsidRPr="00995C80">
                                    <w:rPr>
                                      <w:shd w:val="clear" w:color="auto" w:fill="DAEEF3" w:themeFill="accent5" w:themeFillTint="33"/>
                                    </w:rPr>
                                    <w:t>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上下矢印 6"/>
                            <wps:cNvSpPr/>
                            <wps:spPr>
                              <a:xfrm rot="16200000">
                                <a:off x="3181350" y="2057400"/>
                                <a:ext cx="144000" cy="79200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右矢印 11"/>
                            <wps:cNvSpPr/>
                            <wps:spPr>
                              <a:xfrm rot="16200000">
                                <a:off x="2495232" y="1866583"/>
                                <a:ext cx="360000" cy="1136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右矢印 9"/>
                            <wps:cNvSpPr/>
                            <wps:spPr>
                              <a:xfrm rot="5400000">
                                <a:off x="114300" y="2419350"/>
                                <a:ext cx="252000" cy="12319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93F4CF2" id="グループ化 3" o:spid="_x0000_s1026" style="position:absolute;left:0;text-align:left;margin-left:15.15pt;margin-top:9.75pt;width:458.4pt;height:320.7pt;z-index:251675648" coordsize="58216,40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">
                    <v:rect id="正方形/長方形 173" o:spid="_x0000_s1027" style="position:absolute;top:6096;width:58216;height:26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" fillcolor="#4f81bd [3204]" strokecolor="#243f60 [1604]" strokeweight="2pt"/>
                    <v:rect id="正方形/長方形 180" o:spid="_x0000_s1028" style="position:absolute;left:24955;top:12763;width:9957;height:5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" fillcolor="white [3212]" strokecolor="#00b050" strokeweight="3pt">
                      <v:textbox>
                        <w:txbxContent>
                          <w:p w14:paraId="009D557A" w14:textId="77777777" w:rsidR="00225534" w:rsidRPr="005860C6" w:rsidRDefault="00225534" w:rsidP="00AC448D">
                            <w:pPr>
                              <w:pStyle w:val="-9pt"/>
                              <w:rPr>
                                <w:shd w:val="clear" w:color="auto" w:fill="FFFFFF" w:themeFill="background1"/>
                              </w:rPr>
                            </w:pPr>
                            <w:r w:rsidRPr="005860C6">
                              <w:rPr>
                                <w:rFonts w:hint="eastAsia"/>
                                <w:shd w:val="clear" w:color="auto" w:fill="FFFFFF" w:themeFill="background1"/>
                              </w:rPr>
                              <w:t>表示データ</w:t>
                            </w:r>
                          </w:p>
                          <w:p w14:paraId="2EE4E74A" w14:textId="77777777" w:rsidR="00225534" w:rsidRPr="005860C6" w:rsidRDefault="00225534" w:rsidP="00AC448D">
                            <w:pPr>
                              <w:pStyle w:val="-9pt"/>
                              <w:rPr>
                                <w:shd w:val="clear" w:color="auto" w:fill="FFFFFF" w:themeFill="background1"/>
                              </w:rPr>
                            </w:pPr>
                            <w:r w:rsidRPr="005860C6">
                              <w:rPr>
                                <w:rFonts w:hint="eastAsia"/>
                                <w:shd w:val="clear" w:color="auto" w:fill="FFFFFF" w:themeFill="background1"/>
                              </w:rPr>
                              <w:t>beanパッケージ</w:t>
                            </w:r>
                          </w:p>
                        </w:txbxContent>
                      </v:textbox>
                    </v:rect>
                    <v:group id="グループ化 22" o:spid="_x0000_s1029" style="position:absolute;left:476;width:51093;height:40729" coordorigin="-1032,-5714" coordsize="51097,4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正方形/長方形 23" o:spid="_x0000_s1030" style="position:absolute;left:3914;top:6096;width:18117;height:5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" fillcolor="#ffc000" strokecolor="#4bacc6 [3208]" strokeweight="1pt">
                        <v:textbox>
                          <w:txbxContent>
                            <w:p w14:paraId="1E89BDAE" w14:textId="77777777" w:rsidR="00225534" w:rsidRPr="002F4AD0" w:rsidRDefault="00225534" w:rsidP="00AC448D">
                              <w:pPr>
                                <w:pStyle w:val="-9pt"/>
                              </w:pPr>
                              <w:r>
                                <w:rPr>
                                  <w:rFonts w:hint="eastAsia"/>
                                </w:rPr>
                                <w:t>ユーザインターフェー</w:t>
                              </w:r>
                              <w:r w:rsidRPr="002F4AD0">
                                <w:rPr>
                                  <w:rFonts w:hint="eastAsia"/>
                                </w:rPr>
                                <w:t>ス</w:t>
                              </w:r>
                            </w:p>
                            <w:p w14:paraId="253E793E" w14:textId="77777777" w:rsidR="00225534" w:rsidRPr="002F4AD0" w:rsidRDefault="00225534" w:rsidP="00AC448D">
                              <w:pPr>
                                <w:pStyle w:val="-9pt"/>
                              </w:pPr>
                              <w:r>
                                <w:t>テンプレート</w:t>
                              </w:r>
                            </w:p>
                          </w:txbxContent>
                        </v:textbox>
                      </v:rect>
                      <v:rect id="正方形/長方形 24" o:spid="_x0000_s1031" style="position:absolute;left:-1032;top:12895;width:11144;height:5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" fillcolor="white [3212]" strokecolor="#00b050" strokeweight="3pt">
                        <v:textbox>
                          <w:txbxContent>
                            <w:p w14:paraId="68BE041E" w14:textId="77777777" w:rsidR="00225534" w:rsidRPr="002F4AD0" w:rsidRDefault="00225534" w:rsidP="00AC448D">
                              <w:pPr>
                                <w:pStyle w:val="-9pt"/>
                              </w:pPr>
                              <w:r w:rsidRPr="002F4AD0">
                                <w:rPr>
                                  <w:rFonts w:hint="eastAsia"/>
                                </w:rPr>
                                <w:t>入力</w:t>
                              </w:r>
                              <w:r w:rsidRPr="002F4AD0">
                                <w:t>フォーム</w:t>
                              </w:r>
                            </w:p>
                            <w:p w14:paraId="5CB0EB1F" w14:textId="77777777" w:rsidR="00225534" w:rsidRPr="002F4AD0" w:rsidRDefault="00225534" w:rsidP="00AC448D">
                              <w:pPr>
                                <w:pStyle w:val="-9pt"/>
                              </w:pPr>
                              <w:r w:rsidRPr="002F4AD0">
                                <w:rPr>
                                  <w:rFonts w:hint="eastAsia"/>
                                </w:rPr>
                                <w:t>form</w:t>
                              </w:r>
                              <w:r w:rsidRPr="002F4AD0">
                                <w:rPr>
                                  <w:rFonts w:hint="eastAsia"/>
                                </w:rPr>
                                <w:t>パッケージ</w:t>
                              </w:r>
                            </w:p>
                          </w:txbxContent>
                        </v:textbox>
                      </v:rect>
                      <v:rect id="正方形/長方形 156" o:spid="_x0000_s1032" style="position:absolute;left:15447;top:15582;width:15099;height:7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" fillcolor="#daeef3 [664]" strokecolor="#4bacc6 [3208]" strokeweight="1pt">
                        <v:textbox>
                          <w:txbxContent>
                            <w:p w14:paraId="0A38DBEE" w14:textId="77777777" w:rsidR="00225534" w:rsidRPr="00F67ED9" w:rsidRDefault="00225534" w:rsidP="00AC448D">
                              <w:pPr>
                                <w:pStyle w:val="-9pt"/>
                                <w:rPr>
                                  <w:shd w:val="clear" w:color="auto" w:fill="DBE5F1" w:themeFill="accent1" w:themeFillTint="33"/>
                                </w:rPr>
                              </w:pPr>
                              <w:r w:rsidRPr="00F67ED9">
                                <w:rPr>
                                  <w:rFonts w:hint="eastAsia"/>
                                  <w:shd w:val="clear" w:color="auto" w:fill="DBE5F1" w:themeFill="accent1" w:themeFillTint="33"/>
                                </w:rPr>
                                <w:t>コントローラ</w:t>
                              </w:r>
                            </w:p>
                            <w:p w14:paraId="425A00DE" w14:textId="77777777" w:rsidR="00225534" w:rsidRPr="00F67ED9" w:rsidRDefault="00225534" w:rsidP="00AC448D">
                              <w:pPr>
                                <w:pStyle w:val="-9pt"/>
                                <w:rPr>
                                  <w:shd w:val="clear" w:color="auto" w:fill="DBE5F1" w:themeFill="accent1" w:themeFillTint="33"/>
                                </w:rPr>
                              </w:pPr>
                              <w:r w:rsidRPr="00F67ED9">
                                <w:rPr>
                                  <w:shd w:val="clear" w:color="auto" w:fill="DBE5F1" w:themeFill="accent1" w:themeFillTint="33"/>
                                </w:rPr>
                                <w:t>controller</w:t>
                              </w:r>
                              <w:r w:rsidRPr="00F67ED9">
                                <w:rPr>
                                  <w:rFonts w:hint="eastAsia"/>
                                  <w:shd w:val="clear" w:color="auto" w:fill="DBE5F1" w:themeFill="accent1" w:themeFillTint="33"/>
                                </w:rPr>
                                <w:t>パッケージ</w:t>
                              </w:r>
                            </w:p>
                          </w:txbxContent>
                        </v:textbox>
                      </v:rect>
                      <v:rect id="正方形/長方形 159" o:spid="_x0000_s1033" style="position:absolute;left:-171;top:-5714;width:21780;height:5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" fillcolor="white [3201]" strokecolor="#4bacc6 [3208]" strokeweight="2pt">
                        <v:textbox>
                          <w:txbxContent>
                            <w:p w14:paraId="11E02276" w14:textId="77777777" w:rsidR="00225534" w:rsidRPr="003155D1" w:rsidRDefault="00225534" w:rsidP="00AC448D">
                              <w:pPr>
                                <w:pStyle w:val="-9pt"/>
                              </w:pPr>
                              <w:r w:rsidRPr="003155D1">
                                <w:rPr>
                                  <w:rFonts w:hint="eastAsia"/>
                                </w:rPr>
                                <w:t>利用者</w:t>
                              </w:r>
                              <w: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ブラウザ)</w:t>
                              </w:r>
                            </w:p>
                          </w:txbxContent>
                        </v:textbox>
                      </v:rect>
                      <v:rect id="正方形/長方形 162" o:spid="_x0000_s1034" style="position:absolute;left:878;top:19105;width:12130;height:6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" fillcolor="white [3212]" strokecolor="#00b050" strokeweight="1pt">
                        <v:textbox>
                          <w:txbxContent>
                            <w:p w14:paraId="5E96CC3A" w14:textId="77777777" w:rsidR="00225534" w:rsidRPr="001F392C" w:rsidRDefault="00225534" w:rsidP="00AC448D">
                              <w:pPr>
                                <w:pStyle w:val="-9pt"/>
                              </w:pPr>
                              <w:r>
                                <w:rPr>
                                  <w:rFonts w:hint="eastAsia"/>
                                </w:rPr>
                                <w:t>入力チェック</w:t>
                              </w:r>
                            </w:p>
                            <w:p w14:paraId="5A25B239" w14:textId="77777777" w:rsidR="00225534" w:rsidRDefault="00225534" w:rsidP="00AC448D">
                              <w:pPr>
                                <w:pStyle w:val="-9pt"/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t>alidator</w:t>
                              </w:r>
                              <w:r w:rsidRPr="002F4AD0">
                                <w:rPr>
                                  <w:rFonts w:hint="eastAsia"/>
                                </w:rPr>
                                <w:t>パッケージ</w:t>
                              </w:r>
                            </w:p>
                            <w:p w14:paraId="733316C9" w14:textId="77777777" w:rsidR="00225534" w:rsidRPr="002F4AD0" w:rsidRDefault="00225534" w:rsidP="00AC448D">
                              <w:pPr>
                                <w:pStyle w:val="-9pt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nnotation</w:t>
                              </w:r>
                              <w:r>
                                <w:rPr>
                                  <w:rFonts w:hint="eastAsia"/>
                                </w:rPr>
                                <w:t>パッケージ</w:t>
                              </w:r>
                            </w:p>
                          </w:txbxContent>
                        </v:textbox>
                      </v:rect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右矢印 9" o:spid="_x0000_s1035" type="#_x0000_t13" style="position:absolute;left:9175;top:16700;width:64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" adj="19695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shape>
                      <v:rect id="正方形/長方形 165" o:spid="_x0000_s1036" style="position:absolute;left:34062;top:18096;width:16002;height:7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" fillcolor="white [3212]" strokecolor="#00b050" strokeweight="3pt">
                        <v:textbox>
                          <w:txbxContent>
                            <w:p w14:paraId="09FE144F" w14:textId="77777777" w:rsidR="00225534" w:rsidRDefault="00225534" w:rsidP="00AC448D">
                              <w:pPr>
                                <w:pStyle w:val="-9pt"/>
                              </w:pPr>
                              <w:r>
                                <w:rPr>
                                  <w:rFonts w:hint="eastAsia"/>
                                </w:rPr>
                                <w:t>データアクセス</w:t>
                              </w:r>
                            </w:p>
                            <w:p w14:paraId="735DD4C4" w14:textId="77777777" w:rsidR="00225534" w:rsidRDefault="00225534" w:rsidP="00AC448D">
                              <w:pPr>
                                <w:pStyle w:val="-9pt"/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r>
                                <w:t>ntity</w:t>
                              </w:r>
                              <w:r>
                                <w:rPr>
                                  <w:rFonts w:hint="eastAsia"/>
                                </w:rPr>
                                <w:t>パッケージ</w:t>
                              </w:r>
                            </w:p>
                            <w:p w14:paraId="71B85AA3" w14:textId="77777777" w:rsidR="00225534" w:rsidRPr="00DE301A" w:rsidRDefault="00225534" w:rsidP="00AC448D">
                              <w:pPr>
                                <w:pStyle w:val="-9pt"/>
                              </w:pPr>
                              <w:r>
                                <w:t>repositoryパッケージ</w:t>
                              </w:r>
                            </w:p>
                          </w:txbxContent>
                        </v:textbox>
                      </v:rect>
                      <v:shapetype id="_x0000_t132" coordsize="21600,21600" o:spt="132" path="m10800,qx,3391l,18209qy10800,21600,21600,18209l21600,3391qy10800,xem,3391nfqy10800,6782,21600,3391e">
                        <v:path o:extrusionok="f" gradientshapeok="t" o:connecttype="custom" o:connectlocs="10800,6782;10800,0;0,10800;10800,21600;21600,10800" o:connectangles="270,270,180,90,0" textboxrect="0,6782,21600,18209"/>
                      </v:shapetype>
                      <v:shape id="フローチャート: 磁気ディスク 168" o:spid="_x0000_s1037" type="#_x0000_t132" style="position:absolute;left:37304;top:28188;width:9700;height:6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" fillcolor="white [3201]" strokecolor="#4f81bd [3204]">
                        <v:textbox>
                          <w:txbxContent>
                            <w:p w14:paraId="487A0DBC" w14:textId="77777777" w:rsidR="00225534" w:rsidRPr="00147155" w:rsidRDefault="00225534" w:rsidP="00AC448D">
                              <w:pPr>
                                <w:pStyle w:val="-9pt"/>
                              </w:pPr>
                              <w:r w:rsidRPr="003155D1">
                                <w:rPr>
                                  <w:rFonts w:hint="eastAsia"/>
                                </w:rPr>
                                <w:t>データベース</w:t>
                              </w:r>
                            </w:p>
                          </w:txbxContent>
                        </v:textbox>
                      </v:shape>
                      <v:rect id="正方形/長方形 169" o:spid="_x0000_s1038" style="position:absolute;left:-196;top:1652;width:2423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" fillcolor="white [3201]" strokecolor="#4bacc6 [3208]" strokeweight="1pt">
                        <v:textbox>
                          <w:txbxContent>
                            <w:p w14:paraId="0D6DBC24" w14:textId="77777777" w:rsidR="00225534" w:rsidRPr="00A9268C" w:rsidRDefault="00225534" w:rsidP="00AC448D">
                              <w:pPr>
                                <w:pStyle w:val="-9pt"/>
                              </w:pPr>
                              <w:r w:rsidRPr="007F70D6">
                                <w:rPr>
                                  <w:rFonts w:hint="eastAsia"/>
                                </w:rPr>
                                <w:t xml:space="preserve">フィルタ </w:t>
                              </w:r>
                              <w:r w:rsidRPr="007F70D6"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r>
                                <w:t>ilter</w:t>
                              </w:r>
                              <w:r>
                                <w:rPr>
                                  <w:rFonts w:hint="eastAsia"/>
                                </w:rPr>
                                <w:t>パッケージ</w:t>
                              </w:r>
                            </w:p>
                          </w:txbxContent>
                        </v:textbox>
                      </v:rect>
                      <v:shapetype id="_x0000_t70" coordsize="21600,21600" o:spt="70" adj="5400,4320" path="m10800,l21600@0@3@0@3@2,21600@2,10800,21600,0@2@1@2@1@0,0@0xe">
                        <v:stroke joinstyle="miter"/>
                        <v:formulas>
                          <v:f eqn="val #1"/>
                          <v:f eqn="val #0"/>
                          <v:f eqn="sum 21600 0 #1"/>
                          <v:f eqn="sum 21600 0 #0"/>
                          <v:f eqn="prod #1 #0 10800"/>
                          <v:f eqn="sum #1 0 @4"/>
                          <v:f eqn="sum 21600 0 @5"/>
                        </v:formulas>
                        <v:path o:connecttype="custom" o:connectlocs="10800,0;0,@0;@1,10800;0,@2;10800,21600;21600,@2;@3,10800;21600,@0" o:connectangles="270,180,180,180,90,0,0,0" textboxrect="@1,@5,@3,@6"/>
                        <v:handles>
                          <v:h position="#0,#1" xrange="0,10800" yrange="0,10800"/>
                        </v:handles>
                      </v:shapetype>
                      <v:shape id="上下矢印 17" o:spid="_x0000_s1039" type="#_x0000_t70" style="position:absolute;left:39734;top:24740;width:108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" adj=",2945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shape>
                      <v:shape id="右矢印 11" o:spid="_x0000_s1040" type="#_x0000_t13" style="position:absolute;left:12055;top:19963;width:360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" adj="18171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75" o:spid="_x0000_s1041" type="#_x0000_t202" style="position:absolute;left:31527;top:6095;width:26175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AJy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DQkAnLEAAAA3AAAAA8A&#10;AAAAAAAAAAAAAAAABwIAAGRycy9kb3ducmV2LnhtbFBLBQYAAAAAAwADALcAAAD4AgAAAAA=&#10;" filled="f" stroked="f" strokeweight=".5pt">
                      <v:textbox>
                        <w:txbxContent>
                          <w:p w14:paraId="45D7788F" w14:textId="77777777" w:rsidR="00225534" w:rsidRPr="006E6BCD" w:rsidRDefault="00225534" w:rsidP="00AC448D">
                            <w:pPr>
                              <w:pStyle w:val="-9pt"/>
                              <w:rPr>
                                <w:color w:val="FFFFFF" w:themeColor="background1"/>
                              </w:rPr>
                            </w:pPr>
                            <w:r w:rsidRPr="006E6BCD">
                              <w:rPr>
                                <w:rFonts w:hint="eastAsia"/>
                                <w:color w:val="FFFFFF" w:themeColor="background1"/>
                              </w:rPr>
                              <w:t>Web</w:t>
                            </w:r>
                            <w:r w:rsidRPr="006E6BCD">
                              <w:rPr>
                                <w:rFonts w:hint="eastAsia"/>
                                <w:color w:val="FFFFFF" w:themeColor="background1"/>
                              </w:rPr>
                              <w:t>アプリケーションサーバ</w:t>
                            </w:r>
                            <w:r w:rsidRPr="006E6BCD">
                              <w:rPr>
                                <w:color w:val="FFFFFF" w:themeColor="background1"/>
                              </w:rPr>
                              <w:t>(Spring Boot /Tomcat</w:t>
                            </w:r>
                            <w:r w:rsidRPr="006E6BCD"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右矢印 9" o:spid="_x0000_s1042" type="#_x0000_t13" style="position:absolute;left:2380;top:5429;width:3721;height:123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" adj="18025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shape>
                    <v:shape id="右矢印 9" o:spid="_x0000_s1043" type="#_x0000_t13" style="position:absolute;left:1616;top:14379;width:8198;height:11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" adj="20078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shape>
                    <v:rect id="正方形/長方形 182" o:spid="_x0000_s1044" style="position:absolute;left:36480;top:8858;width:13316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" fillcolor="white [3212]" strokecolor="#00b050" strokeweight="3pt">
                      <v:textbox>
                        <w:txbxContent>
                          <w:p w14:paraId="7638EABA" w14:textId="77777777" w:rsidR="00225534" w:rsidRPr="001F392C" w:rsidRDefault="00225534" w:rsidP="00AC448D">
                            <w:pPr>
                              <w:pStyle w:val="-9pt"/>
                            </w:pPr>
                            <w:r>
                              <w:rPr>
                                <w:rFonts w:hint="eastAsia"/>
                              </w:rPr>
                              <w:t>定数値・メッセージ</w:t>
                            </w:r>
                          </w:p>
                          <w:p w14:paraId="0091C72D" w14:textId="77777777" w:rsidR="00225534" w:rsidRDefault="00225534" w:rsidP="00AC448D">
                            <w:pPr>
                              <w:pStyle w:val="-9pt"/>
                            </w:pPr>
                            <w:r>
                              <w:t>constant</w:t>
                            </w:r>
                            <w:r>
                              <w:rPr>
                                <w:rFonts w:hint="eastAsia"/>
                              </w:rPr>
                              <w:t>パッケージ</w:t>
                            </w:r>
                          </w:p>
                          <w:p w14:paraId="7392C882" w14:textId="77777777" w:rsidR="00225534" w:rsidRPr="002F4AD0" w:rsidRDefault="00225534" w:rsidP="00AC448D">
                            <w:pPr>
                              <w:pStyle w:val="-9pt"/>
                            </w:pPr>
                            <w:r>
                              <w:rPr>
                                <w:rFonts w:hint="eastAsia"/>
                              </w:rPr>
                              <w:t>メッセージプロパティ</w:t>
                            </w:r>
                          </w:p>
                        </w:txbxContent>
                      </v:textbox>
                    </v:rect>
                    <v:rect id="正方形/長方形 184" o:spid="_x0000_s1045" style="position:absolute;left:36290;top:16383;width:13494;height:7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" fillcolor="white [3212]" strokecolor="#00b050" strokeweight="3pt">
                      <v:textbox>
                        <w:txbxContent>
                          <w:p w14:paraId="61232826" w14:textId="77777777" w:rsidR="00225534" w:rsidRPr="001F392C" w:rsidRDefault="00225534" w:rsidP="00AC448D">
                            <w:pPr>
                              <w:pStyle w:val="-9pt"/>
                            </w:pPr>
                            <w:r>
                              <w:rPr>
                                <w:rFonts w:hint="eastAsia"/>
                              </w:rPr>
                              <w:t>共通処理</w:t>
                            </w:r>
                          </w:p>
                          <w:p w14:paraId="1CC82807" w14:textId="77777777" w:rsidR="00225534" w:rsidRDefault="00225534" w:rsidP="00AC448D">
                            <w:pPr>
                              <w:pStyle w:val="-9pt"/>
                            </w:pPr>
                            <w:r>
                              <w:t>util</w:t>
                            </w:r>
                            <w:r>
                              <w:rPr>
                                <w:rFonts w:hint="eastAsia"/>
                              </w:rPr>
                              <w:t>パッケージ</w:t>
                            </w:r>
                          </w:p>
                          <w:p w14:paraId="45B44F70" w14:textId="77777777" w:rsidR="00225534" w:rsidRPr="002F4AD0" w:rsidRDefault="00225534" w:rsidP="00AC448D">
                            <w:pPr>
                              <w:pStyle w:val="-9pt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ervice</w:t>
                            </w:r>
                            <w:r>
                              <w:rPr>
                                <w:rFonts w:hint="eastAsia"/>
                              </w:rPr>
                              <w:t>パッケージ</w:t>
                            </w:r>
                          </w:p>
                        </w:txbxContent>
                      </v:textbox>
                    </v:rect>
                    <v:shape id="右矢印 11" o:spid="_x0000_s1046" type="#_x0000_t13" style="position:absolute;left:20669;top:15144;width:4320;height:113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" adj="18758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shape>
                    <v:shape id="右矢印 11" o:spid="_x0000_s1047" type="#_x0000_t13" style="position:absolute;left:20384;top:10286;width:2666;height:114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" adj="16972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shape>
                    <v:shape id="右矢印 11" o:spid="_x0000_s1048" type="#_x0000_t13" style="position:absolute;left:19811;top:5048;width:2667;height:114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" adj="16972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shape>
                    <v:shape id="テキスト ボックス 197" o:spid="_x0000_s1049" type="#_x0000_t202" style="position:absolute;left:16954;top:33527;width:4223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" fillcolor="#ffc000" strokeweight=".5pt">
                      <v:textbox>
                        <w:txbxContent>
                          <w:p w14:paraId="31584CB0" w14:textId="77777777" w:rsidR="00225534" w:rsidRPr="00995C80" w:rsidRDefault="00225534" w:rsidP="00AC448D">
                            <w:pPr>
                              <w:pStyle w:val="-9pt"/>
                              <w:rPr>
                                <w:shd w:val="clear" w:color="auto" w:fill="FFC000"/>
                              </w:rPr>
                            </w:pPr>
                            <w:r w:rsidRPr="00995C80">
                              <w:rPr>
                                <w:shd w:val="clear" w:color="auto" w:fill="FFC000"/>
                              </w:rPr>
                              <w:t>View</w:t>
                            </w:r>
                          </w:p>
                        </w:txbxContent>
                      </v:textbox>
                    </v:shape>
                    <v:shape id="テキスト ボックス 198" o:spid="_x0000_s1050" type="#_x0000_t202" style="position:absolute;left:8477;top:33623;width:6343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" fillcolor="white [3212]" strokecolor="#00b050" strokeweight="3pt">
                      <v:textbox inset="0,0,0,0">
                        <w:txbxContent>
                          <w:p w14:paraId="2382BCFA" w14:textId="77777777" w:rsidR="00225534" w:rsidRPr="005860C6" w:rsidRDefault="00225534" w:rsidP="006E6BCD">
                            <w:pPr>
                              <w:pStyle w:val="-9pt"/>
                              <w:jc w:val="center"/>
                              <w:rPr>
                                <w:shd w:val="clear" w:color="auto" w:fill="FFFFFF" w:themeFill="background1"/>
                              </w:rPr>
                            </w:pPr>
                            <w:r w:rsidRPr="005860C6">
                              <w:rPr>
                                <w:shd w:val="clear" w:color="auto" w:fill="FFFFFF" w:themeFill="background1"/>
                              </w:rPr>
                              <w:t>Model</w:t>
                            </w:r>
                          </w:p>
                        </w:txbxContent>
                      </v:textbox>
                    </v:shape>
                    <v:shape id="テキスト ボックス 202" o:spid="_x0000_s1051" type="#_x0000_t202" style="position:absolute;left:23050;top:33623;width:846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" fillcolor="#daeef3 [664]" strokeweight=".5pt">
                      <v:textbox>
                        <w:txbxContent>
                          <w:p w14:paraId="69988FC5" w14:textId="77777777" w:rsidR="00225534" w:rsidRPr="00995C80" w:rsidRDefault="00225534" w:rsidP="00AC448D">
                            <w:pPr>
                              <w:pStyle w:val="-9pt"/>
                              <w:rPr>
                                <w:shd w:val="clear" w:color="auto" w:fill="DAEEF3" w:themeFill="accent5" w:themeFillTint="33"/>
                              </w:rPr>
                            </w:pPr>
                            <w:r w:rsidRPr="00995C80">
                              <w:rPr>
                                <w:shd w:val="clear" w:color="auto" w:fill="DAEEF3" w:themeFill="accent5" w:themeFillTint="33"/>
                              </w:rPr>
                              <w:t>Controller</w:t>
                            </w:r>
                          </w:p>
                        </w:txbxContent>
                      </v:textbox>
                    </v:shape>
                    <v:shape id="上下矢印 6" o:spid="_x0000_s1052" type="#_x0000_t70" style="position:absolute;left:31813;top:20574;width:1440;height:79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" adj=",1964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shape>
                    <v:shape id="右矢印 11" o:spid="_x0000_s1053" type="#_x0000_t13" style="position:absolute;left:24952;top:18665;width:3600;height:113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" adj="18190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shape>
                    <v:shape id="右矢印 9" o:spid="_x0000_s1054" type="#_x0000_t13" style="position:absolute;left:1143;top:24193;width:2520;height:123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" adj="16320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shape>
                    <w10:wrap type="topAndBottom"/>
                  </v:group>
                </w:pict>
              </mc:Fallback>
            </mc:AlternateContent>
          </w:r>
          <w:r w:rsidR="00225534">
            <w:t xml:space="preserve"> </w:t>
          </w:r>
          <w:r w:rsidR="00AD7C6A">
            <w:t>(</w:t>
          </w:r>
          <w:r w:rsidR="00513E28">
            <w:t>1</w:t>
          </w:r>
          <w:r w:rsidR="00FB37FD">
            <w:rPr>
              <w:rFonts w:hint="eastAsia"/>
            </w:rPr>
            <w:t xml:space="preserve">) </w:t>
          </w:r>
        </w:p>
        <w:p w14:paraId="7A515A4A" w14:textId="16447B67" w:rsidR="004E5633" w:rsidRPr="00F976BA" w:rsidRDefault="004E5633" w:rsidP="00AC448D">
          <w:pPr>
            <w:ind w:firstLine="162"/>
          </w:pPr>
        </w:p>
        <w:p w14:paraId="2BAD2593" w14:textId="02A0AF54" w:rsidR="00AD7C6A" w:rsidRDefault="00AD7C6A" w:rsidP="00AC448D">
          <w:pPr>
            <w:ind w:firstLine="162"/>
          </w:pPr>
          <w:r>
            <w:br w:type="page"/>
          </w:r>
        </w:p>
        <w:p w14:paraId="2C873672" w14:textId="3FCD36BD" w:rsidR="00D00518" w:rsidRDefault="00ED5688" w:rsidP="00AC448D">
          <w:pPr>
            <w:pStyle w:val="2"/>
            <w:ind w:left="162" w:right="162"/>
          </w:pPr>
          <w:bookmarkStart w:id="4" w:name="_Toc127974791"/>
          <w:r>
            <w:rPr>
              <w:rFonts w:hint="eastAsia"/>
            </w:rPr>
            <w:t>パッケージ一覧</w:t>
          </w:r>
          <w:r w:rsidR="008D2501">
            <w:rPr>
              <w:rFonts w:hint="eastAsia"/>
            </w:rPr>
            <w:t>の変更・追加内容</w:t>
          </w:r>
          <w:bookmarkEnd w:id="4"/>
        </w:p>
        <w:p w14:paraId="7602701D" w14:textId="568BE46B" w:rsidR="008D1AE9" w:rsidRDefault="008D2501" w:rsidP="00AC448D">
          <w:pPr>
            <w:ind w:firstLine="162"/>
          </w:pPr>
          <w:r>
            <w:rPr>
              <w:rFonts w:hint="eastAsia"/>
            </w:rPr>
            <w:t>機能の変更・追加に伴い下記のパッケージ構成に変更する。</w:t>
          </w:r>
        </w:p>
        <w:p w14:paraId="17396053" w14:textId="77777777" w:rsidR="008D2501" w:rsidRPr="006E6BCD" w:rsidRDefault="008D2501" w:rsidP="006E6BCD">
          <w:pPr>
            <w:pStyle w:val="-1"/>
            <w:ind w:firstLine="222"/>
          </w:pPr>
          <w:r w:rsidRPr="006E6BCD">
            <w:rPr>
              <w:rFonts w:hint="eastAsia"/>
            </w:rPr>
            <w:t>※以下の表に追記してください※</w:t>
          </w:r>
        </w:p>
        <w:tbl>
          <w:tblPr>
            <w:tblStyle w:val="aff8"/>
            <w:tblW w:w="0" w:type="auto"/>
            <w:jc w:val="center"/>
            <w:tblLook w:val="0620" w:firstRow="1" w:lastRow="0" w:firstColumn="0" w:lastColumn="0" w:noHBand="1" w:noVBand="1"/>
          </w:tblPr>
          <w:tblGrid>
            <w:gridCol w:w="4197"/>
            <w:gridCol w:w="4584"/>
          </w:tblGrid>
          <w:tr w:rsidR="00AC4ECF" w:rsidRPr="00D95B36" w14:paraId="294660E4" w14:textId="77777777" w:rsidTr="00AC448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tcW w:w="4197" w:type="dxa"/>
              </w:tcPr>
              <w:p w14:paraId="56940B95" w14:textId="77777777" w:rsidR="00AC4ECF" w:rsidRPr="00D95B36" w:rsidRDefault="00AC4ECF" w:rsidP="00AC448D">
                <w:pPr>
                  <w:pStyle w:val="affa"/>
                </w:pPr>
                <w:bookmarkStart w:id="5" w:name="_Hlk99446591"/>
                <w:r w:rsidRPr="00D95B36">
                  <w:rPr>
                    <w:rFonts w:hint="eastAsia"/>
                  </w:rPr>
                  <w:t>パッケージ名(アルファベット順)</w:t>
                </w:r>
              </w:p>
            </w:tc>
            <w:tc>
              <w:tcPr>
                <w:tcW w:w="4584" w:type="dxa"/>
              </w:tcPr>
              <w:p w14:paraId="088D477F" w14:textId="77777777" w:rsidR="00AC4ECF" w:rsidRPr="00D95B36" w:rsidRDefault="00AC4ECF" w:rsidP="00AC448D">
                <w:pPr>
                  <w:pStyle w:val="affa"/>
                </w:pPr>
                <w:r w:rsidRPr="00D95B36">
                  <w:rPr>
                    <w:rFonts w:hint="eastAsia"/>
                  </w:rPr>
                  <w:t>利用用途</w:t>
                </w:r>
              </w:p>
            </w:tc>
          </w:tr>
          <w:tr w:rsidR="00AC4ECF" w:rsidRPr="00D95B36" w14:paraId="107B38BC" w14:textId="77777777" w:rsidTr="00AC448D">
            <w:trPr>
              <w:jc w:val="center"/>
            </w:trPr>
            <w:tc>
              <w:tcPr>
                <w:tcW w:w="4197" w:type="dxa"/>
              </w:tcPr>
              <w:p w14:paraId="1E128488" w14:textId="7E8425F6" w:rsidR="00AC4ECF" w:rsidRPr="00D95B36" w:rsidRDefault="00AC4ECF" w:rsidP="00AC448D">
                <w:pPr>
                  <w:pStyle w:val="aff9"/>
                </w:pPr>
              </w:p>
            </w:tc>
            <w:tc>
              <w:tcPr>
                <w:tcW w:w="4584" w:type="dxa"/>
              </w:tcPr>
              <w:p w14:paraId="477310D3" w14:textId="431E5A8A" w:rsidR="00AC4ECF" w:rsidRPr="00D95B36" w:rsidRDefault="00AC4ECF" w:rsidP="00AC448D">
                <w:pPr>
                  <w:pStyle w:val="aff9"/>
                </w:pPr>
              </w:p>
            </w:tc>
          </w:tr>
          <w:bookmarkEnd w:id="5"/>
        </w:tbl>
        <w:p w14:paraId="73E93325" w14:textId="26F30628" w:rsidR="00361E42" w:rsidRDefault="00361E42" w:rsidP="00AC448D">
          <w:pPr>
            <w:ind w:firstLine="162"/>
          </w:pPr>
        </w:p>
        <w:p w14:paraId="545BFCD7" w14:textId="66EF1F64" w:rsidR="00BF4B90" w:rsidRDefault="00BF4B90" w:rsidP="00AC448D">
          <w:pPr>
            <w:pStyle w:val="2"/>
            <w:ind w:left="162" w:right="162"/>
          </w:pPr>
          <w:bookmarkStart w:id="6" w:name="_Toc127974792"/>
          <w:r>
            <w:rPr>
              <w:rFonts w:hint="eastAsia"/>
            </w:rPr>
            <w:t>コントローラの構成</w:t>
          </w:r>
          <w:r w:rsidR="008D2501">
            <w:rPr>
              <w:rFonts w:hint="eastAsia"/>
            </w:rPr>
            <w:t>の変更・追加内容</w:t>
          </w:r>
          <w:bookmarkEnd w:id="6"/>
        </w:p>
        <w:p w14:paraId="0F9EBD80" w14:textId="62F4E53E" w:rsidR="008D2501" w:rsidRDefault="008D2501" w:rsidP="00AC448D">
          <w:pPr>
            <w:ind w:firstLine="162"/>
          </w:pPr>
          <w:r>
            <w:rPr>
              <w:rFonts w:hint="eastAsia"/>
            </w:rPr>
            <w:t>機能の変更・追加に伴う変更点を下記の表にまとめる。</w:t>
          </w:r>
        </w:p>
        <w:p w14:paraId="57D881FC" w14:textId="77777777" w:rsidR="008D2501" w:rsidRDefault="008D2501" w:rsidP="006E6BCD">
          <w:pPr>
            <w:pStyle w:val="-1"/>
            <w:ind w:firstLine="222"/>
          </w:pPr>
          <w:r w:rsidRPr="00762290">
            <w:rPr>
              <w:rFonts w:hint="eastAsia"/>
            </w:rPr>
            <w:t>※</w:t>
          </w:r>
          <w:r>
            <w:rPr>
              <w:rFonts w:hint="eastAsia"/>
            </w:rPr>
            <w:t>以下の表に</w:t>
          </w:r>
          <w:r w:rsidRPr="00762290">
            <w:rPr>
              <w:rFonts w:hint="eastAsia"/>
            </w:rPr>
            <w:t>追記してください※</w:t>
          </w:r>
        </w:p>
        <w:tbl>
          <w:tblPr>
            <w:tblStyle w:val="aff8"/>
            <w:tblW w:w="9354" w:type="dxa"/>
            <w:jc w:val="center"/>
            <w:tblLook w:val="0620" w:firstRow="1" w:lastRow="0" w:firstColumn="0" w:lastColumn="0" w:noHBand="1" w:noVBand="1"/>
          </w:tblPr>
          <w:tblGrid>
            <w:gridCol w:w="954"/>
            <w:gridCol w:w="1872"/>
            <w:gridCol w:w="2989"/>
            <w:gridCol w:w="3539"/>
          </w:tblGrid>
          <w:tr w:rsidR="00EA588F" w:rsidRPr="00045A9B" w14:paraId="1AF2F7B4" w14:textId="77777777" w:rsidTr="00AC448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93"/>
              <w:jc w:val="center"/>
            </w:trPr>
            <w:tc>
              <w:tcPr>
                <w:tcW w:w="954" w:type="dxa"/>
              </w:tcPr>
              <w:p w14:paraId="4E8B83D5" w14:textId="77777777" w:rsidR="00AD7C6A" w:rsidRPr="00045A9B" w:rsidRDefault="00AD7C6A" w:rsidP="00AC448D">
                <w:pPr>
                  <w:pStyle w:val="affa"/>
                </w:pPr>
                <w:r>
                  <w:rPr>
                    <w:rFonts w:hint="eastAsia"/>
                  </w:rPr>
                  <w:t>画面</w:t>
                </w:r>
                <w:r>
                  <w:t>ID</w:t>
                </w:r>
              </w:p>
            </w:tc>
            <w:tc>
              <w:tcPr>
                <w:tcW w:w="1872" w:type="dxa"/>
              </w:tcPr>
              <w:p w14:paraId="594D61C3" w14:textId="77777777" w:rsidR="00AD7C6A" w:rsidRPr="00045A9B" w:rsidRDefault="00AD7C6A" w:rsidP="00AC448D">
                <w:pPr>
                  <w:pStyle w:val="affa"/>
                </w:pPr>
                <w:r w:rsidRPr="00045A9B">
                  <w:rPr>
                    <w:rFonts w:hint="eastAsia"/>
                  </w:rPr>
                  <w:t>画面</w:t>
                </w:r>
                <w:r>
                  <w:rPr>
                    <w:rFonts w:hint="eastAsia"/>
                  </w:rPr>
                  <w:t>名</w:t>
                </w:r>
              </w:p>
            </w:tc>
            <w:tc>
              <w:tcPr>
                <w:tcW w:w="2989" w:type="dxa"/>
              </w:tcPr>
              <w:p w14:paraId="08AC5873" w14:textId="0040F52D" w:rsidR="008D26D9" w:rsidRPr="008D26D9" w:rsidRDefault="008D26D9" w:rsidP="00AC448D">
                <w:pPr>
                  <w:pStyle w:val="affa"/>
                </w:pPr>
                <w:r>
                  <w:rPr>
                    <w:rFonts w:hint="eastAsia"/>
                  </w:rPr>
                  <w:t>U</w:t>
                </w:r>
                <w:r>
                  <w:t>RL</w:t>
                </w:r>
                <w:r>
                  <w:rPr>
                    <w:rFonts w:hint="eastAsia"/>
                  </w:rPr>
                  <w:t>パターン</w:t>
                </w:r>
              </w:p>
            </w:tc>
            <w:tc>
              <w:tcPr>
                <w:tcW w:w="3539" w:type="dxa"/>
              </w:tcPr>
              <w:p w14:paraId="56C9E8C0" w14:textId="77777777" w:rsidR="00AD7C6A" w:rsidRPr="00045A9B" w:rsidRDefault="00AD7C6A" w:rsidP="00AC448D">
                <w:pPr>
                  <w:pStyle w:val="affa"/>
                </w:pPr>
                <w:r w:rsidRPr="00045A9B">
                  <w:rPr>
                    <w:rFonts w:hint="eastAsia"/>
                  </w:rPr>
                  <w:t>ファイル名</w:t>
                </w:r>
              </w:p>
            </w:tc>
          </w:tr>
          <w:tr w:rsidR="00EA588F" w:rsidRPr="00045A9B" w14:paraId="3610B0BF" w14:textId="77777777" w:rsidTr="00AC448D">
            <w:trPr>
              <w:jc w:val="center"/>
            </w:trPr>
            <w:tc>
              <w:tcPr>
                <w:tcW w:w="954" w:type="dxa"/>
              </w:tcPr>
              <w:p w14:paraId="488E86A2" w14:textId="494D8B1B" w:rsidR="00EA588F" w:rsidRPr="001E016C" w:rsidRDefault="00EA588F" w:rsidP="00AC448D">
                <w:pPr>
                  <w:pStyle w:val="aff9"/>
                </w:pPr>
              </w:p>
            </w:tc>
            <w:tc>
              <w:tcPr>
                <w:tcW w:w="1872" w:type="dxa"/>
              </w:tcPr>
              <w:p w14:paraId="1ECFDBE1" w14:textId="2003B543" w:rsidR="00EA588F" w:rsidRDefault="00EA588F" w:rsidP="00AC448D">
                <w:pPr>
                  <w:pStyle w:val="aff9"/>
                </w:pPr>
              </w:p>
            </w:tc>
            <w:tc>
              <w:tcPr>
                <w:tcW w:w="2989" w:type="dxa"/>
              </w:tcPr>
              <w:p w14:paraId="27331737" w14:textId="65704B40" w:rsidR="00EA588F" w:rsidRDefault="00EA588F" w:rsidP="00AC448D">
                <w:pPr>
                  <w:pStyle w:val="aff9"/>
                </w:pPr>
              </w:p>
            </w:tc>
            <w:tc>
              <w:tcPr>
                <w:tcW w:w="3539" w:type="dxa"/>
              </w:tcPr>
              <w:p w14:paraId="6E0E4F9A" w14:textId="3585B4A7" w:rsidR="00EA588F" w:rsidRDefault="00EA588F" w:rsidP="00AC448D">
                <w:pPr>
                  <w:pStyle w:val="aff9"/>
                </w:pPr>
              </w:p>
            </w:tc>
          </w:tr>
          <w:tr w:rsidR="00EA588F" w:rsidRPr="00045A9B" w14:paraId="5D841E2F" w14:textId="77777777" w:rsidTr="00AC448D">
            <w:trPr>
              <w:jc w:val="center"/>
            </w:trPr>
            <w:tc>
              <w:tcPr>
                <w:tcW w:w="954" w:type="dxa"/>
              </w:tcPr>
              <w:p w14:paraId="2AA04E2B" w14:textId="77777777" w:rsidR="00EA588F" w:rsidRPr="00EB11B2" w:rsidRDefault="00EA588F" w:rsidP="00AC448D">
                <w:pPr>
                  <w:pStyle w:val="aff9"/>
                </w:pPr>
              </w:p>
            </w:tc>
            <w:tc>
              <w:tcPr>
                <w:tcW w:w="1872" w:type="dxa"/>
              </w:tcPr>
              <w:p w14:paraId="62E38DFA" w14:textId="3EEA5EF0" w:rsidR="00EA588F" w:rsidRDefault="00EA588F" w:rsidP="00AC448D">
                <w:pPr>
                  <w:pStyle w:val="aff9"/>
                </w:pPr>
              </w:p>
            </w:tc>
            <w:tc>
              <w:tcPr>
                <w:tcW w:w="2989" w:type="dxa"/>
              </w:tcPr>
              <w:p w14:paraId="4ECA9F2A" w14:textId="7258420A" w:rsidR="00EA588F" w:rsidRPr="004F6C7A" w:rsidRDefault="00EA588F" w:rsidP="00AC448D">
                <w:pPr>
                  <w:pStyle w:val="aff9"/>
                </w:pPr>
              </w:p>
            </w:tc>
            <w:tc>
              <w:tcPr>
                <w:tcW w:w="3539" w:type="dxa"/>
              </w:tcPr>
              <w:p w14:paraId="4E48E4F3" w14:textId="3EDE5463" w:rsidR="003C5A8F" w:rsidRDefault="003C5A8F" w:rsidP="00AC448D">
                <w:pPr>
                  <w:pStyle w:val="aff9"/>
                </w:pPr>
              </w:p>
            </w:tc>
          </w:tr>
          <w:tr w:rsidR="003C5A8F" w:rsidRPr="00045A9B" w14:paraId="31E007DA" w14:textId="77777777" w:rsidTr="00AC448D">
            <w:trPr>
              <w:jc w:val="center"/>
            </w:trPr>
            <w:tc>
              <w:tcPr>
                <w:tcW w:w="954" w:type="dxa"/>
              </w:tcPr>
              <w:p w14:paraId="1CDCE631" w14:textId="77777777" w:rsidR="003C5A8F" w:rsidRPr="00EB11B2" w:rsidRDefault="003C5A8F" w:rsidP="00AC448D">
                <w:pPr>
                  <w:pStyle w:val="aff9"/>
                </w:pPr>
              </w:p>
            </w:tc>
            <w:tc>
              <w:tcPr>
                <w:tcW w:w="1872" w:type="dxa"/>
              </w:tcPr>
              <w:p w14:paraId="61779587" w14:textId="134E53FD" w:rsidR="003C5A8F" w:rsidRDefault="003C5A8F" w:rsidP="00AC448D">
                <w:pPr>
                  <w:pStyle w:val="aff9"/>
                </w:pPr>
              </w:p>
            </w:tc>
            <w:tc>
              <w:tcPr>
                <w:tcW w:w="2989" w:type="dxa"/>
              </w:tcPr>
              <w:p w14:paraId="43B050EE" w14:textId="47CCB526" w:rsidR="003C5A8F" w:rsidRDefault="003C5A8F" w:rsidP="00AC448D">
                <w:pPr>
                  <w:pStyle w:val="aff9"/>
                </w:pPr>
              </w:p>
            </w:tc>
            <w:tc>
              <w:tcPr>
                <w:tcW w:w="3539" w:type="dxa"/>
              </w:tcPr>
              <w:p w14:paraId="5E1DA216" w14:textId="4048E6D8" w:rsidR="003C5A8F" w:rsidRDefault="003C5A8F" w:rsidP="00AC448D">
                <w:pPr>
                  <w:pStyle w:val="aff9"/>
                </w:pPr>
              </w:p>
            </w:tc>
          </w:tr>
          <w:tr w:rsidR="003C5A8F" w:rsidRPr="00045A9B" w14:paraId="4940F662" w14:textId="77777777" w:rsidTr="00AC448D">
            <w:trPr>
              <w:jc w:val="center"/>
            </w:trPr>
            <w:tc>
              <w:tcPr>
                <w:tcW w:w="954" w:type="dxa"/>
              </w:tcPr>
              <w:p w14:paraId="6D929D33" w14:textId="77777777" w:rsidR="003C5A8F" w:rsidRPr="00EB11B2" w:rsidRDefault="003C5A8F" w:rsidP="00AC448D">
                <w:pPr>
                  <w:pStyle w:val="aff9"/>
                </w:pPr>
              </w:p>
            </w:tc>
            <w:tc>
              <w:tcPr>
                <w:tcW w:w="1872" w:type="dxa"/>
              </w:tcPr>
              <w:p w14:paraId="2CA5A963" w14:textId="0DCB56B3" w:rsidR="003C5A8F" w:rsidRDefault="003C5A8F" w:rsidP="00AC448D">
                <w:pPr>
                  <w:pStyle w:val="aff9"/>
                </w:pPr>
              </w:p>
            </w:tc>
            <w:tc>
              <w:tcPr>
                <w:tcW w:w="2989" w:type="dxa"/>
              </w:tcPr>
              <w:p w14:paraId="6A5FF82E" w14:textId="6BF414B5" w:rsidR="003C5A8F" w:rsidRDefault="003C5A8F" w:rsidP="00AC448D">
                <w:pPr>
                  <w:pStyle w:val="aff9"/>
                </w:pPr>
              </w:p>
            </w:tc>
            <w:tc>
              <w:tcPr>
                <w:tcW w:w="3539" w:type="dxa"/>
              </w:tcPr>
              <w:p w14:paraId="7EC0E5E8" w14:textId="3EF8DAF1" w:rsidR="003C5A8F" w:rsidRDefault="003C5A8F" w:rsidP="00AC448D">
                <w:pPr>
                  <w:pStyle w:val="aff9"/>
                </w:pPr>
              </w:p>
            </w:tc>
          </w:tr>
        </w:tbl>
        <w:p w14:paraId="22B843F0" w14:textId="36B7C41D" w:rsidR="006E6BCD" w:rsidRDefault="006E6BCD">
          <w:pPr>
            <w:widowControl/>
            <w:ind w:firstLineChars="0" w:firstLine="0"/>
          </w:pPr>
        </w:p>
        <w:p w14:paraId="3AE76950" w14:textId="588BC984" w:rsidR="00D00518" w:rsidRDefault="00AC448D" w:rsidP="00AC448D">
          <w:pPr>
            <w:pStyle w:val="2"/>
            <w:ind w:left="162" w:right="162"/>
          </w:pPr>
          <w:bookmarkStart w:id="7" w:name="_Toc127974793"/>
          <w:r>
            <w:rPr>
              <w:rFonts w:hint="eastAsia"/>
            </w:rPr>
            <w:t>テンプレートファイル構成</w:t>
          </w:r>
          <w:r w:rsidR="008D2501">
            <w:rPr>
              <w:rFonts w:hint="eastAsia"/>
            </w:rPr>
            <w:t>の変更・追加内容</w:t>
          </w:r>
          <w:bookmarkEnd w:id="7"/>
        </w:p>
        <w:p w14:paraId="3A4C9E7A" w14:textId="77777777" w:rsidR="008D2501" w:rsidRDefault="008D2501" w:rsidP="00AC448D">
          <w:pPr>
            <w:ind w:firstLine="162"/>
          </w:pPr>
          <w:r>
            <w:rPr>
              <w:rFonts w:hint="eastAsia"/>
            </w:rPr>
            <w:t>機能の変更・追加に伴う変更点を下記の表にまとめる。</w:t>
          </w:r>
        </w:p>
        <w:p w14:paraId="28687DC0" w14:textId="77777777" w:rsidR="008D2501" w:rsidRDefault="008D2501" w:rsidP="006E6BCD">
          <w:pPr>
            <w:pStyle w:val="-1"/>
            <w:ind w:firstLine="222"/>
          </w:pPr>
          <w:r w:rsidRPr="00762290">
            <w:rPr>
              <w:rFonts w:hint="eastAsia"/>
            </w:rPr>
            <w:t>※</w:t>
          </w:r>
          <w:r>
            <w:rPr>
              <w:rFonts w:hint="eastAsia"/>
            </w:rPr>
            <w:t>以下の表に</w:t>
          </w:r>
          <w:r w:rsidRPr="00762290">
            <w:rPr>
              <w:rFonts w:hint="eastAsia"/>
            </w:rPr>
            <w:t>追記してください※</w:t>
          </w:r>
        </w:p>
        <w:tbl>
          <w:tblPr>
            <w:tblStyle w:val="aff8"/>
            <w:tblW w:w="9742" w:type="dxa"/>
            <w:tblLook w:val="0620" w:firstRow="1" w:lastRow="0" w:firstColumn="0" w:lastColumn="0" w:noHBand="1" w:noVBand="1"/>
          </w:tblPr>
          <w:tblGrid>
            <w:gridCol w:w="846"/>
            <w:gridCol w:w="2126"/>
            <w:gridCol w:w="2268"/>
            <w:gridCol w:w="2410"/>
            <w:gridCol w:w="2092"/>
          </w:tblGrid>
          <w:tr w:rsidR="006E6BCD" w:rsidRPr="00045A9B" w14:paraId="13D442AC" w14:textId="77777777" w:rsidTr="0091558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846" w:type="dxa"/>
              </w:tcPr>
              <w:p w14:paraId="759D7062" w14:textId="26D4B7F0" w:rsidR="006E6BCD" w:rsidRPr="00045A9B" w:rsidRDefault="006E6BCD" w:rsidP="006E6BCD">
                <w:pPr>
                  <w:pStyle w:val="affa"/>
                </w:pPr>
                <w:r>
                  <w:rPr>
                    <w:rFonts w:hint="eastAsia"/>
                  </w:rPr>
                  <w:t>画面</w:t>
                </w:r>
                <w:r>
                  <w:t>ID</w:t>
                </w:r>
              </w:p>
            </w:tc>
            <w:tc>
              <w:tcPr>
                <w:tcW w:w="2126" w:type="dxa"/>
              </w:tcPr>
              <w:p w14:paraId="33ED680C" w14:textId="4B5BE0CF" w:rsidR="006E6BCD" w:rsidRPr="00045A9B" w:rsidRDefault="006E6BCD" w:rsidP="006E6BCD">
                <w:pPr>
                  <w:pStyle w:val="affa"/>
                </w:pPr>
                <w:r w:rsidRPr="00045A9B">
                  <w:rPr>
                    <w:rFonts w:hint="eastAsia"/>
                  </w:rPr>
                  <w:t>画面</w:t>
                </w:r>
                <w:r>
                  <w:rPr>
                    <w:rFonts w:hint="eastAsia"/>
                  </w:rPr>
                  <w:t>名</w:t>
                </w:r>
              </w:p>
            </w:tc>
            <w:tc>
              <w:tcPr>
                <w:tcW w:w="2268" w:type="dxa"/>
              </w:tcPr>
              <w:p w14:paraId="35BD655C" w14:textId="1F4A3566" w:rsidR="006E6BCD" w:rsidRPr="00045A9B" w:rsidRDefault="006E6BCD" w:rsidP="006E6BCD">
                <w:pPr>
                  <w:pStyle w:val="affa"/>
                </w:pPr>
                <w:r>
                  <w:rPr>
                    <w:rFonts w:hint="eastAsia"/>
                  </w:rPr>
                  <w:t>テンプレート</w:t>
                </w:r>
                <w:r w:rsidRPr="00045A9B">
                  <w:rPr>
                    <w:rFonts w:hint="eastAsia"/>
                  </w:rPr>
                  <w:t>パス</w:t>
                </w:r>
              </w:p>
            </w:tc>
            <w:tc>
              <w:tcPr>
                <w:tcW w:w="2410" w:type="dxa"/>
              </w:tcPr>
              <w:p w14:paraId="1FF3C63F" w14:textId="7CEF4997" w:rsidR="006E6BCD" w:rsidRPr="00045A9B" w:rsidRDefault="006E6BCD" w:rsidP="006E6BCD">
                <w:pPr>
                  <w:pStyle w:val="affa"/>
                  <w:rPr>
                    <w:rFonts w:hint="eastAsia"/>
                  </w:rPr>
                </w:pPr>
                <w:r w:rsidRPr="00045A9B">
                  <w:rPr>
                    <w:rFonts w:hint="eastAsia"/>
                  </w:rPr>
                  <w:t>ファイル名</w:t>
                </w:r>
              </w:p>
            </w:tc>
            <w:tc>
              <w:tcPr>
                <w:tcW w:w="2092" w:type="dxa"/>
              </w:tcPr>
              <w:p w14:paraId="3DE63B76" w14:textId="78D9DD20" w:rsidR="006E6BCD" w:rsidRPr="00045A9B" w:rsidRDefault="006E6BCD" w:rsidP="006E6BCD">
                <w:pPr>
                  <w:pStyle w:val="affa"/>
                </w:pPr>
                <w:r>
                  <w:rPr>
                    <w:rFonts w:hint="eastAsia"/>
                  </w:rPr>
                  <w:t>レイアウトパターン</w:t>
                </w:r>
              </w:p>
            </w:tc>
          </w:tr>
          <w:tr w:rsidR="006E6BCD" w:rsidRPr="00045A9B" w14:paraId="4CA08614" w14:textId="77777777" w:rsidTr="00915586">
            <w:tc>
              <w:tcPr>
                <w:tcW w:w="846" w:type="dxa"/>
              </w:tcPr>
              <w:p w14:paraId="4A8BDAAB" w14:textId="77777777" w:rsidR="006E6BCD" w:rsidRDefault="006E6BCD" w:rsidP="00AC448D">
                <w:pPr>
                  <w:pStyle w:val="aff9"/>
                </w:pPr>
              </w:p>
            </w:tc>
            <w:tc>
              <w:tcPr>
                <w:tcW w:w="2126" w:type="dxa"/>
              </w:tcPr>
              <w:p w14:paraId="7250B16D" w14:textId="77777777" w:rsidR="006E6BCD" w:rsidRPr="00045A9B" w:rsidRDefault="006E6BCD" w:rsidP="00AC448D">
                <w:pPr>
                  <w:pStyle w:val="aff9"/>
                </w:pPr>
              </w:p>
            </w:tc>
            <w:tc>
              <w:tcPr>
                <w:tcW w:w="2268" w:type="dxa"/>
              </w:tcPr>
              <w:p w14:paraId="1CB3A49A" w14:textId="77777777" w:rsidR="006E6BCD" w:rsidRDefault="006E6BCD" w:rsidP="00AC448D">
                <w:pPr>
                  <w:pStyle w:val="aff9"/>
                </w:pPr>
              </w:p>
            </w:tc>
            <w:tc>
              <w:tcPr>
                <w:tcW w:w="2410" w:type="dxa"/>
              </w:tcPr>
              <w:p w14:paraId="080EE90F" w14:textId="77777777" w:rsidR="006E6BCD" w:rsidRPr="00045A9B" w:rsidRDefault="006E6BCD" w:rsidP="00AC448D">
                <w:pPr>
                  <w:pStyle w:val="aff9"/>
                </w:pPr>
              </w:p>
            </w:tc>
            <w:tc>
              <w:tcPr>
                <w:tcW w:w="2092" w:type="dxa"/>
              </w:tcPr>
              <w:p w14:paraId="32BE611E" w14:textId="6609264B" w:rsidR="006E6BCD" w:rsidRPr="00045A9B" w:rsidRDefault="006E6BCD" w:rsidP="00AC448D">
                <w:pPr>
                  <w:pStyle w:val="aff9"/>
                </w:pPr>
              </w:p>
            </w:tc>
          </w:tr>
        </w:tbl>
        <w:p w14:paraId="11AD9F31" w14:textId="77777777" w:rsidR="00915586" w:rsidRDefault="00915586" w:rsidP="00915586">
          <w:pPr>
            <w:ind w:firstLine="162"/>
            <w:rPr>
              <w:rFonts w:hint="eastAsia"/>
            </w:rPr>
          </w:pPr>
        </w:p>
        <w:p w14:paraId="1F98DEB8" w14:textId="77777777" w:rsidR="00915586" w:rsidRDefault="00915586">
          <w:pPr>
            <w:widowControl/>
            <w:ind w:firstLineChars="0" w:firstLine="0"/>
          </w:pPr>
          <w:r>
            <w:br w:type="page"/>
          </w:r>
        </w:p>
        <w:p w14:paraId="64041BF5" w14:textId="4CC0E834" w:rsidR="00D00518" w:rsidRDefault="001E44D9" w:rsidP="00AC448D">
          <w:pPr>
            <w:pStyle w:val="2"/>
            <w:ind w:left="162" w:right="162"/>
          </w:pPr>
          <w:bookmarkStart w:id="8" w:name="_Toc127974794"/>
          <w:r>
            <w:rPr>
              <w:rFonts w:hint="eastAsia"/>
            </w:rPr>
            <w:t>変更・追加機能に関するURL一覧</w:t>
          </w:r>
          <w:bookmarkEnd w:id="8"/>
        </w:p>
        <w:p w14:paraId="088A81A7" w14:textId="77777777" w:rsidR="006E6BCD" w:rsidRDefault="006E6BCD" w:rsidP="00915586">
          <w:pPr>
            <w:ind w:firstLine="162"/>
          </w:pPr>
          <w:r>
            <w:rPr>
              <w:rFonts w:hint="eastAsia"/>
            </w:rPr>
            <w:t>機能の変更・追加に伴う変更点を下記の表にまとめる。</w:t>
          </w:r>
        </w:p>
        <w:p w14:paraId="449C97E5" w14:textId="3DFC56F6" w:rsidR="006E6BCD" w:rsidRDefault="006E6BCD" w:rsidP="006E6BCD">
          <w:pPr>
            <w:pStyle w:val="-1"/>
            <w:ind w:firstLine="222"/>
          </w:pPr>
          <w:r w:rsidRPr="00762290">
            <w:rPr>
              <w:rFonts w:hint="eastAsia"/>
            </w:rPr>
            <w:t>※</w:t>
          </w:r>
          <w:r>
            <w:rPr>
              <w:rFonts w:hint="eastAsia"/>
            </w:rPr>
            <w:t>以下の表に</w:t>
          </w:r>
          <w:r w:rsidRPr="00762290">
            <w:rPr>
              <w:rFonts w:hint="eastAsia"/>
            </w:rPr>
            <w:t>追記してください※</w:t>
          </w:r>
        </w:p>
        <w:p w14:paraId="14A0F582" w14:textId="0DC37F95" w:rsidR="006E6BCD" w:rsidRDefault="006E6BCD" w:rsidP="006E6BCD">
          <w:pPr>
            <w:ind w:firstLine="162"/>
            <w:jc w:val="right"/>
            <w:rPr>
              <w:rFonts w:hint="eastAsia"/>
            </w:rPr>
          </w:pPr>
          <w:r w:rsidRPr="002F4681">
            <w:rPr>
              <w:rFonts w:hint="eastAsia"/>
            </w:rPr>
            <w:t>「</w:t>
          </w:r>
          <w:proofErr w:type="spellStart"/>
          <w:r w:rsidRPr="002F4681">
            <w:rPr>
              <w:rFonts w:hint="eastAsia"/>
            </w:rPr>
            <w:t>xxxx</w:t>
          </w:r>
          <w:proofErr w:type="spellEnd"/>
          <w:r w:rsidRPr="002F4681">
            <w:rPr>
              <w:rFonts w:hint="eastAsia"/>
            </w:rPr>
            <w:t>」</w:t>
          </w:r>
          <w:r w:rsidRPr="002F4681">
            <w:t>:</w:t>
          </w:r>
          <w:r w:rsidRPr="002F4681">
            <w:rPr>
              <w:rFonts w:hint="eastAsia"/>
            </w:rPr>
            <w:t>固定値、{</w:t>
          </w:r>
          <w:proofErr w:type="spellStart"/>
          <w:r w:rsidRPr="002F4681">
            <w:rPr>
              <w:rFonts w:hint="eastAsia"/>
            </w:rPr>
            <w:t>xxxx</w:t>
          </w:r>
          <w:proofErr w:type="spellEnd"/>
          <w:r w:rsidRPr="002F4681">
            <w:rPr>
              <w:rFonts w:hint="eastAsia"/>
            </w:rPr>
            <w:t>}</w:t>
          </w:r>
          <w:r w:rsidRPr="002F4681">
            <w:t>:</w:t>
          </w:r>
          <w:r w:rsidRPr="002F4681">
            <w:rPr>
              <w:rFonts w:hint="eastAsia"/>
            </w:rPr>
            <w:t>可変値</w:t>
          </w:r>
        </w:p>
        <w:tbl>
          <w:tblPr>
            <w:tblStyle w:val="aff8"/>
            <w:tblW w:w="9918" w:type="dxa"/>
            <w:tblLayout w:type="fixed"/>
            <w:tblLook w:val="0620" w:firstRow="1" w:lastRow="0" w:firstColumn="0" w:lastColumn="0" w:noHBand="1" w:noVBand="1"/>
          </w:tblPr>
          <w:tblGrid>
            <w:gridCol w:w="1045"/>
            <w:gridCol w:w="2494"/>
            <w:gridCol w:w="2693"/>
            <w:gridCol w:w="2694"/>
            <w:gridCol w:w="992"/>
          </w:tblGrid>
          <w:tr w:rsidR="006E6BCD" w:rsidRPr="00E607E5" w14:paraId="71517145" w14:textId="77777777" w:rsidTr="006E6BC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045" w:type="dxa"/>
              </w:tcPr>
              <w:p w14:paraId="0BE19B32" w14:textId="78908681" w:rsidR="006E6BCD" w:rsidRPr="00E607E5" w:rsidRDefault="006E6BCD" w:rsidP="006E6BCD">
                <w:pPr>
                  <w:pStyle w:val="affa"/>
                </w:pPr>
                <w:r w:rsidRPr="00E607E5">
                  <w:rPr>
                    <w:rFonts w:hint="eastAsia"/>
                  </w:rPr>
                  <w:t>画面ID</w:t>
                </w:r>
              </w:p>
            </w:tc>
            <w:tc>
              <w:tcPr>
                <w:tcW w:w="2494" w:type="dxa"/>
              </w:tcPr>
              <w:p w14:paraId="690B7CBE" w14:textId="198B6CA6" w:rsidR="006E6BCD" w:rsidRPr="00E607E5" w:rsidRDefault="006E6BCD" w:rsidP="006E6BCD">
                <w:pPr>
                  <w:pStyle w:val="affa"/>
                </w:pPr>
                <w:r w:rsidRPr="00E607E5">
                  <w:rPr>
                    <w:rFonts w:hint="eastAsia"/>
                  </w:rPr>
                  <w:t>画面名</w:t>
                </w:r>
                <w:r>
                  <w:rPr>
                    <w:rFonts w:hint="eastAsia"/>
                  </w:rPr>
                  <w:t>・部品名</w:t>
                </w:r>
              </w:p>
            </w:tc>
            <w:tc>
              <w:tcPr>
                <w:tcW w:w="2693" w:type="dxa"/>
              </w:tcPr>
              <w:p w14:paraId="78BD6BF9" w14:textId="1E8909CD" w:rsidR="006E6BCD" w:rsidRPr="00E607E5" w:rsidRDefault="006E6BCD" w:rsidP="006E6BCD">
                <w:pPr>
                  <w:pStyle w:val="affa"/>
                </w:pPr>
                <w:r>
                  <w:rPr>
                    <w:rFonts w:hint="eastAsia"/>
                  </w:rPr>
                  <w:t>テンプレート内</w:t>
                </w:r>
                <w:r w:rsidRPr="00E607E5">
                  <w:rPr>
                    <w:rFonts w:hint="eastAsia"/>
                  </w:rPr>
                  <w:t>指定箇所</w:t>
                </w:r>
              </w:p>
            </w:tc>
            <w:tc>
              <w:tcPr>
                <w:tcW w:w="2694" w:type="dxa"/>
              </w:tcPr>
              <w:p w14:paraId="15E41F54" w14:textId="4C7FD920" w:rsidR="006E6BCD" w:rsidRPr="00E607E5" w:rsidRDefault="006E6BCD" w:rsidP="006E6BCD">
                <w:pPr>
                  <w:pStyle w:val="affa"/>
                </w:pPr>
                <w:r w:rsidRPr="00E607E5">
                  <w:rPr>
                    <w:rFonts w:hint="eastAsia"/>
                  </w:rPr>
                  <w:t>パス名</w:t>
                </w:r>
              </w:p>
            </w:tc>
            <w:tc>
              <w:tcPr>
                <w:tcW w:w="992" w:type="dxa"/>
              </w:tcPr>
              <w:p w14:paraId="6B929455" w14:textId="684BA808" w:rsidR="006E6BCD" w:rsidRPr="00E607E5" w:rsidRDefault="006E6BCD" w:rsidP="006E6BCD">
                <w:pPr>
                  <w:pStyle w:val="affa"/>
                </w:pPr>
                <w:r>
                  <w:rPr>
                    <w:rFonts w:hint="eastAsia"/>
                  </w:rPr>
                  <w:t>メソッド</w:t>
                </w:r>
              </w:p>
            </w:tc>
          </w:tr>
          <w:tr w:rsidR="00996BFD" w:rsidRPr="00E607E5" w14:paraId="56192A13" w14:textId="77777777" w:rsidTr="006E6BCD">
            <w:tc>
              <w:tcPr>
                <w:tcW w:w="1045" w:type="dxa"/>
              </w:tcPr>
              <w:p w14:paraId="5C734F96" w14:textId="7CBEAA01" w:rsidR="00996BFD" w:rsidRPr="00E607E5" w:rsidRDefault="00996BFD" w:rsidP="006E6BCD">
                <w:pPr>
                  <w:pStyle w:val="aff9"/>
                </w:pPr>
              </w:p>
            </w:tc>
            <w:tc>
              <w:tcPr>
                <w:tcW w:w="2494" w:type="dxa"/>
              </w:tcPr>
              <w:p w14:paraId="4EC12082" w14:textId="1381FC74" w:rsidR="00996BFD" w:rsidRPr="00E607E5" w:rsidRDefault="00996BFD" w:rsidP="006E6BCD">
                <w:pPr>
                  <w:pStyle w:val="aff9"/>
                </w:pPr>
              </w:p>
            </w:tc>
            <w:tc>
              <w:tcPr>
                <w:tcW w:w="2693" w:type="dxa"/>
              </w:tcPr>
              <w:p w14:paraId="6208EE18" w14:textId="7AF7E7BB" w:rsidR="00996BFD" w:rsidRPr="00E607E5" w:rsidRDefault="00996BFD" w:rsidP="006E6BCD">
                <w:pPr>
                  <w:pStyle w:val="aff9"/>
                </w:pPr>
              </w:p>
            </w:tc>
            <w:tc>
              <w:tcPr>
                <w:tcW w:w="2694" w:type="dxa"/>
              </w:tcPr>
              <w:p w14:paraId="0BA30AE1" w14:textId="62D0AFDF" w:rsidR="00996BFD" w:rsidRPr="00E607E5" w:rsidRDefault="00996BFD" w:rsidP="006E6BCD">
                <w:pPr>
                  <w:pStyle w:val="aff9"/>
                </w:pPr>
              </w:p>
            </w:tc>
            <w:tc>
              <w:tcPr>
                <w:tcW w:w="992" w:type="dxa"/>
              </w:tcPr>
              <w:p w14:paraId="08E50C65" w14:textId="0ACFD951" w:rsidR="00996BFD" w:rsidRPr="00E607E5" w:rsidRDefault="00996BFD" w:rsidP="006E6BCD">
                <w:pPr>
                  <w:pStyle w:val="aff9"/>
                </w:pPr>
              </w:p>
            </w:tc>
          </w:tr>
          <w:tr w:rsidR="00996BFD" w:rsidRPr="00E607E5" w14:paraId="74A1CDC3" w14:textId="77777777" w:rsidTr="006E6BCD">
            <w:tc>
              <w:tcPr>
                <w:tcW w:w="1045" w:type="dxa"/>
              </w:tcPr>
              <w:p w14:paraId="1E6FFB43" w14:textId="034741F3" w:rsidR="00996BFD" w:rsidRPr="00E607E5" w:rsidRDefault="00996BFD" w:rsidP="006E6BCD">
                <w:pPr>
                  <w:pStyle w:val="aff9"/>
                </w:pPr>
              </w:p>
            </w:tc>
            <w:tc>
              <w:tcPr>
                <w:tcW w:w="2494" w:type="dxa"/>
              </w:tcPr>
              <w:p w14:paraId="49070372" w14:textId="40A7DFF3" w:rsidR="00996BFD" w:rsidRPr="00E607E5" w:rsidRDefault="00996BFD" w:rsidP="006E6BCD">
                <w:pPr>
                  <w:pStyle w:val="aff9"/>
                </w:pPr>
              </w:p>
            </w:tc>
            <w:tc>
              <w:tcPr>
                <w:tcW w:w="2693" w:type="dxa"/>
              </w:tcPr>
              <w:p w14:paraId="2D1BF88B" w14:textId="42CCAA23" w:rsidR="00996BFD" w:rsidRPr="00E607E5" w:rsidRDefault="00996BFD" w:rsidP="006E6BCD">
                <w:pPr>
                  <w:pStyle w:val="aff9"/>
                </w:pPr>
              </w:p>
            </w:tc>
            <w:tc>
              <w:tcPr>
                <w:tcW w:w="2694" w:type="dxa"/>
              </w:tcPr>
              <w:p w14:paraId="251AB4F4" w14:textId="6E836BD5" w:rsidR="00996BFD" w:rsidRPr="00E607E5" w:rsidRDefault="00996BFD" w:rsidP="006E6BCD">
                <w:pPr>
                  <w:pStyle w:val="aff9"/>
                </w:pPr>
              </w:p>
            </w:tc>
            <w:tc>
              <w:tcPr>
                <w:tcW w:w="992" w:type="dxa"/>
              </w:tcPr>
              <w:p w14:paraId="0C9CC0EC" w14:textId="398CED96" w:rsidR="00996BFD" w:rsidRPr="00E607E5" w:rsidRDefault="00996BFD" w:rsidP="006E6BCD">
                <w:pPr>
                  <w:pStyle w:val="aff9"/>
                </w:pPr>
              </w:p>
            </w:tc>
          </w:tr>
          <w:tr w:rsidR="00996BFD" w:rsidRPr="00E607E5" w14:paraId="283C1F9E" w14:textId="77777777" w:rsidTr="006E6BCD">
            <w:tc>
              <w:tcPr>
                <w:tcW w:w="1045" w:type="dxa"/>
              </w:tcPr>
              <w:p w14:paraId="7E5F9C3C" w14:textId="6DDD8768" w:rsidR="00996BFD" w:rsidRPr="00E607E5" w:rsidRDefault="00996BFD" w:rsidP="006E6BCD">
                <w:pPr>
                  <w:pStyle w:val="aff9"/>
                </w:pPr>
              </w:p>
            </w:tc>
            <w:tc>
              <w:tcPr>
                <w:tcW w:w="2494" w:type="dxa"/>
              </w:tcPr>
              <w:p w14:paraId="34F9A74E" w14:textId="77FADC2C" w:rsidR="00996BFD" w:rsidRPr="00E607E5" w:rsidRDefault="00996BFD" w:rsidP="006E6BCD">
                <w:pPr>
                  <w:pStyle w:val="aff9"/>
                </w:pPr>
              </w:p>
            </w:tc>
            <w:tc>
              <w:tcPr>
                <w:tcW w:w="2693" w:type="dxa"/>
              </w:tcPr>
              <w:p w14:paraId="68941866" w14:textId="38498833" w:rsidR="00996BFD" w:rsidRPr="00E607E5" w:rsidRDefault="00996BFD" w:rsidP="006E6BCD">
                <w:pPr>
                  <w:pStyle w:val="aff9"/>
                </w:pPr>
              </w:p>
            </w:tc>
            <w:tc>
              <w:tcPr>
                <w:tcW w:w="2694" w:type="dxa"/>
              </w:tcPr>
              <w:p w14:paraId="147902AF" w14:textId="74B3FEF9" w:rsidR="00996BFD" w:rsidRPr="00E607E5" w:rsidRDefault="00996BFD" w:rsidP="006E6BCD">
                <w:pPr>
                  <w:pStyle w:val="aff9"/>
                </w:pPr>
              </w:p>
            </w:tc>
            <w:tc>
              <w:tcPr>
                <w:tcW w:w="992" w:type="dxa"/>
              </w:tcPr>
              <w:p w14:paraId="0168B032" w14:textId="5FB9C47E" w:rsidR="00996BFD" w:rsidRPr="00E607E5" w:rsidRDefault="00996BFD" w:rsidP="006E6BCD">
                <w:pPr>
                  <w:pStyle w:val="aff9"/>
                </w:pPr>
              </w:p>
            </w:tc>
          </w:tr>
          <w:tr w:rsidR="00996BFD" w:rsidRPr="00E607E5" w14:paraId="42E60F38" w14:textId="77777777" w:rsidTr="006E6BCD">
            <w:tc>
              <w:tcPr>
                <w:tcW w:w="1045" w:type="dxa"/>
              </w:tcPr>
              <w:p w14:paraId="2595C5BF" w14:textId="02DDD15D" w:rsidR="00996BFD" w:rsidRPr="00E607E5" w:rsidRDefault="00996BFD" w:rsidP="006E6BCD">
                <w:pPr>
                  <w:pStyle w:val="aff9"/>
                </w:pPr>
              </w:p>
            </w:tc>
            <w:tc>
              <w:tcPr>
                <w:tcW w:w="2494" w:type="dxa"/>
              </w:tcPr>
              <w:p w14:paraId="7DCFEB17" w14:textId="223FC10D" w:rsidR="00996BFD" w:rsidRPr="00E607E5" w:rsidRDefault="00996BFD" w:rsidP="006E6BCD">
                <w:pPr>
                  <w:pStyle w:val="aff9"/>
                </w:pPr>
              </w:p>
            </w:tc>
            <w:tc>
              <w:tcPr>
                <w:tcW w:w="2693" w:type="dxa"/>
              </w:tcPr>
              <w:p w14:paraId="2C7ACA7B" w14:textId="28B77CE9" w:rsidR="00996BFD" w:rsidRPr="00E607E5" w:rsidRDefault="00996BFD" w:rsidP="006E6BCD">
                <w:pPr>
                  <w:pStyle w:val="aff9"/>
                </w:pPr>
              </w:p>
            </w:tc>
            <w:tc>
              <w:tcPr>
                <w:tcW w:w="2694" w:type="dxa"/>
              </w:tcPr>
              <w:p w14:paraId="7DB688F4" w14:textId="39024FAD" w:rsidR="00996BFD" w:rsidRPr="00E607E5" w:rsidRDefault="00996BFD" w:rsidP="006E6BCD">
                <w:pPr>
                  <w:pStyle w:val="aff9"/>
                </w:pPr>
              </w:p>
            </w:tc>
            <w:tc>
              <w:tcPr>
                <w:tcW w:w="992" w:type="dxa"/>
              </w:tcPr>
              <w:p w14:paraId="5EB0E24A" w14:textId="66A091B2" w:rsidR="00996BFD" w:rsidRPr="00E607E5" w:rsidRDefault="00996BFD" w:rsidP="006E6BCD">
                <w:pPr>
                  <w:pStyle w:val="aff9"/>
                </w:pPr>
              </w:p>
            </w:tc>
          </w:tr>
        </w:tbl>
        <w:p w14:paraId="7F41670C" w14:textId="6E6A437D" w:rsidR="00C37892" w:rsidRPr="00870A10" w:rsidRDefault="00C37892" w:rsidP="00AC448D">
          <w:pPr>
            <w:ind w:firstLine="162"/>
          </w:pPr>
          <w:r>
            <w:br w:type="page"/>
          </w:r>
        </w:p>
        <w:p w14:paraId="2CABFD28" w14:textId="30B97620" w:rsidR="001F1835" w:rsidRDefault="00937FC1" w:rsidP="00AC448D">
          <w:pPr>
            <w:pStyle w:val="10"/>
            <w:spacing w:before="122" w:after="122"/>
            <w:ind w:right="162"/>
          </w:pPr>
          <w:bookmarkStart w:id="9" w:name="_Toc127974795"/>
          <w:r>
            <w:rPr>
              <w:rFonts w:hint="eastAsia"/>
            </w:rPr>
            <w:t>ユーザインターフェース設計</w:t>
          </w:r>
          <w:r w:rsidR="006E6BCD">
            <w:br/>
          </w:r>
          <w:r w:rsidR="001E44D9">
            <w:rPr>
              <w:rFonts w:hint="eastAsia"/>
            </w:rPr>
            <w:t>変更・追加内容</w:t>
          </w:r>
          <w:bookmarkEnd w:id="9"/>
        </w:p>
        <w:p w14:paraId="5D1BA366" w14:textId="4DCBFBB1" w:rsidR="001F1835" w:rsidRDefault="001E44D9" w:rsidP="00AC448D">
          <w:pPr>
            <w:pStyle w:val="2"/>
            <w:ind w:left="162" w:right="162"/>
          </w:pPr>
          <w:bookmarkStart w:id="10" w:name="_Toc127974796"/>
          <w:r>
            <w:rPr>
              <w:rFonts w:hint="eastAsia"/>
            </w:rPr>
            <w:t>変更・追加機能に関する共通部品と画面レイアウト</w:t>
          </w:r>
          <w:bookmarkEnd w:id="10"/>
        </w:p>
        <w:p w14:paraId="6DEEC3F0" w14:textId="77777777" w:rsidR="006E6BCD" w:rsidRDefault="006E6BCD" w:rsidP="006E6BCD">
          <w:pPr>
            <w:ind w:firstLine="162"/>
          </w:pPr>
          <w:proofErr w:type="spellStart"/>
          <w:r w:rsidRPr="002E61FE">
            <w:t>Thymeleaf</w:t>
          </w:r>
          <w:proofErr w:type="spellEnd"/>
          <w:r w:rsidRPr="002E61FE">
            <w:t>のレイアウト機能を利用し、</w:t>
          </w:r>
          <w:r>
            <w:rPr>
              <w:rFonts w:hint="eastAsia"/>
            </w:rPr>
            <w:t>別ファイルで作成した共通部品を埋め込む形式とする。</w:t>
          </w:r>
        </w:p>
        <w:p w14:paraId="30A298C7" w14:textId="0B84121E" w:rsidR="006E6BCD" w:rsidRDefault="006E6BCD" w:rsidP="006E6BCD">
          <w:pPr>
            <w:ind w:firstLine="162"/>
          </w:pPr>
          <w:r>
            <w:rPr>
              <w:rFonts w:hint="eastAsia"/>
            </w:rPr>
            <w:t>機能の変更・追加に伴う変更点を下記にまとめる。</w:t>
          </w:r>
        </w:p>
        <w:p w14:paraId="413E0F33" w14:textId="77777777" w:rsidR="00DA3396" w:rsidRPr="006E6BCD" w:rsidRDefault="00DA3396" w:rsidP="00AC448D">
          <w:pPr>
            <w:ind w:firstLine="162"/>
          </w:pPr>
        </w:p>
        <w:p w14:paraId="04D9E95A" w14:textId="16230175" w:rsidR="00DA3396" w:rsidRDefault="00AD7C6A" w:rsidP="006E6BCD">
          <w:pPr>
            <w:pStyle w:val="3"/>
            <w:spacing w:before="122"/>
            <w:ind w:left="162" w:right="162"/>
          </w:pPr>
          <w:r>
            <w:t>(</w:t>
          </w:r>
          <w:r w:rsidR="00513E28">
            <w:t>1</w:t>
          </w:r>
          <w:r w:rsidR="00E07C1B">
            <w:rPr>
              <w:rFonts w:hint="eastAsia"/>
            </w:rPr>
            <w:t>)</w:t>
          </w:r>
          <w:r w:rsidR="00E07C1B">
            <w:rPr>
              <w:rFonts w:hint="eastAsia"/>
            </w:rPr>
            <w:t>共通部品</w:t>
          </w:r>
        </w:p>
        <w:p w14:paraId="11877A0B" w14:textId="28F79F82" w:rsidR="00E07C1B" w:rsidRDefault="00E07C1B" w:rsidP="00AC448D">
          <w:pPr>
            <w:ind w:firstLine="162"/>
          </w:pPr>
        </w:p>
        <w:p w14:paraId="5B77F5A9" w14:textId="60F9DCC2" w:rsidR="00A17683" w:rsidRDefault="00A17683" w:rsidP="006E6BCD">
          <w:pPr>
            <w:pStyle w:val="-1"/>
            <w:ind w:firstLine="222"/>
          </w:pPr>
          <w:r w:rsidRPr="00762290">
            <w:rPr>
              <w:rFonts w:hint="eastAsia"/>
            </w:rPr>
            <w:t>※</w:t>
          </w:r>
          <w:r>
            <w:rPr>
              <w:rFonts w:hint="eastAsia"/>
            </w:rPr>
            <w:t>ここに</w:t>
          </w:r>
          <w:r w:rsidRPr="00762290">
            <w:rPr>
              <w:rFonts w:hint="eastAsia"/>
            </w:rPr>
            <w:t>追記してください※</w:t>
          </w:r>
        </w:p>
        <w:p w14:paraId="3EAF05A2" w14:textId="77777777" w:rsidR="00A17683" w:rsidRPr="00A17683" w:rsidRDefault="00A17683" w:rsidP="00AC448D">
          <w:pPr>
            <w:ind w:firstLine="162"/>
          </w:pPr>
        </w:p>
        <w:p w14:paraId="1561A9E7" w14:textId="66F41066" w:rsidR="00E07C1B" w:rsidRPr="00DA3396" w:rsidRDefault="00AD7C6A" w:rsidP="006E6BCD">
          <w:pPr>
            <w:pStyle w:val="3"/>
            <w:spacing w:before="122"/>
            <w:ind w:left="162" w:right="162"/>
          </w:pPr>
          <w:r>
            <w:t>(</w:t>
          </w:r>
          <w:r w:rsidR="00E07C1B">
            <w:rPr>
              <w:rFonts w:hint="eastAsia"/>
            </w:rPr>
            <w:t>2)</w:t>
          </w:r>
          <w:r w:rsidR="00E07C1B">
            <w:rPr>
              <w:rFonts w:hint="eastAsia"/>
            </w:rPr>
            <w:t>レイアウト</w:t>
          </w:r>
          <w:r w:rsidR="00A17683">
            <w:rPr>
              <w:rFonts w:hint="eastAsia"/>
            </w:rPr>
            <w:t>の変更点</w:t>
          </w:r>
        </w:p>
        <w:p w14:paraId="15B03D97" w14:textId="2537753E" w:rsidR="00A17683" w:rsidRDefault="00A17683" w:rsidP="00AC448D">
          <w:pPr>
            <w:ind w:firstLine="162"/>
          </w:pPr>
        </w:p>
        <w:p w14:paraId="2BA4096C" w14:textId="77777777" w:rsidR="00A17683" w:rsidRDefault="00A17683" w:rsidP="006E6BCD">
          <w:pPr>
            <w:pStyle w:val="-1"/>
            <w:ind w:firstLine="222"/>
          </w:pPr>
          <w:r w:rsidRPr="00762290">
            <w:rPr>
              <w:rFonts w:hint="eastAsia"/>
            </w:rPr>
            <w:t>※</w:t>
          </w:r>
          <w:r>
            <w:rPr>
              <w:rFonts w:hint="eastAsia"/>
            </w:rPr>
            <w:t>ここに</w:t>
          </w:r>
          <w:r w:rsidRPr="00762290">
            <w:rPr>
              <w:rFonts w:hint="eastAsia"/>
            </w:rPr>
            <w:t>追記してください※</w:t>
          </w:r>
        </w:p>
        <w:p w14:paraId="5B998584" w14:textId="77777777" w:rsidR="00A17683" w:rsidRPr="00A17683" w:rsidRDefault="00A17683" w:rsidP="00AC448D">
          <w:pPr>
            <w:ind w:firstLine="162"/>
          </w:pPr>
        </w:p>
        <w:p w14:paraId="2C154810" w14:textId="1B8116D5" w:rsidR="00915586" w:rsidRDefault="00915586">
          <w:pPr>
            <w:widowControl/>
            <w:ind w:firstLineChars="0" w:firstLine="0"/>
          </w:pPr>
          <w:r>
            <w:br w:type="page"/>
          </w:r>
        </w:p>
        <w:p w14:paraId="4255ABB1" w14:textId="77777777" w:rsidR="0093360C" w:rsidRPr="00ED5688" w:rsidRDefault="0093360C" w:rsidP="00AC448D">
          <w:pPr>
            <w:ind w:firstLine="162"/>
          </w:pPr>
        </w:p>
        <w:p w14:paraId="477A50B9" w14:textId="62B48216" w:rsidR="00ED5688" w:rsidRDefault="00ED5688" w:rsidP="00AC448D">
          <w:pPr>
            <w:pStyle w:val="2"/>
            <w:ind w:left="162" w:right="162"/>
          </w:pPr>
          <w:bookmarkStart w:id="11" w:name="_Toc127974797"/>
          <w:r w:rsidRPr="008734C8">
            <w:rPr>
              <w:rFonts w:hint="eastAsia"/>
            </w:rPr>
            <w:t>入力値チェック</w:t>
          </w:r>
          <w:r w:rsidR="00A17683">
            <w:rPr>
              <w:rFonts w:hint="eastAsia"/>
            </w:rPr>
            <w:t>の変更・追加内容</w:t>
          </w:r>
          <w:bookmarkEnd w:id="11"/>
        </w:p>
        <w:p w14:paraId="41EF6560" w14:textId="1810F67C" w:rsidR="00A17683" w:rsidRDefault="00A17683" w:rsidP="00AC448D">
          <w:pPr>
            <w:ind w:firstLine="162"/>
          </w:pPr>
        </w:p>
        <w:p w14:paraId="0F56B1C5" w14:textId="77777777" w:rsidR="00A17683" w:rsidRDefault="00A17683" w:rsidP="006E6BCD">
          <w:pPr>
            <w:pStyle w:val="-1"/>
            <w:ind w:firstLine="222"/>
          </w:pPr>
          <w:r w:rsidRPr="00762290">
            <w:rPr>
              <w:rFonts w:hint="eastAsia"/>
            </w:rPr>
            <w:t>※</w:t>
          </w:r>
          <w:r>
            <w:rPr>
              <w:rFonts w:hint="eastAsia"/>
            </w:rPr>
            <w:t>ここに</w:t>
          </w:r>
          <w:r w:rsidRPr="00762290">
            <w:rPr>
              <w:rFonts w:hint="eastAsia"/>
            </w:rPr>
            <w:t>追記してください※</w:t>
          </w:r>
        </w:p>
        <w:p w14:paraId="5DCCA805" w14:textId="77777777" w:rsidR="00A17683" w:rsidRPr="00A17683" w:rsidRDefault="00A17683" w:rsidP="00AC448D">
          <w:pPr>
            <w:ind w:firstLine="162"/>
          </w:pPr>
        </w:p>
        <w:p w14:paraId="4C7F2E51" w14:textId="0BEE7FE7" w:rsidR="00780B5D" w:rsidRDefault="00AD7C6A" w:rsidP="00AC448D">
          <w:pPr>
            <w:ind w:firstLine="162"/>
          </w:pPr>
          <w:r>
            <w:t>(</w:t>
          </w:r>
          <w:r w:rsidR="00513E28">
            <w:t>1</w:t>
          </w:r>
          <w:r w:rsidR="000E3C51">
            <w:rPr>
              <w:rFonts w:hint="eastAsia"/>
            </w:rPr>
            <w:t xml:space="preserve">) </w:t>
          </w:r>
        </w:p>
        <w:p w14:paraId="4620AFBE" w14:textId="5B33C7EC" w:rsidR="000E3C51" w:rsidRDefault="00780B5D" w:rsidP="00AC448D">
          <w:pPr>
            <w:ind w:firstLine="162"/>
          </w:pPr>
          <w:r>
            <w:rPr>
              <w:rFonts w:hint="eastAsia"/>
            </w:rPr>
            <w:t>入力画面</w:t>
          </w:r>
          <w:r w:rsidR="00073E48">
            <w:t>:</w:t>
          </w:r>
          <w:r w:rsidR="00A17683" w:rsidRPr="00A17683">
            <w:rPr>
              <w:rFonts w:hint="eastAsia"/>
              <w:color w:val="FF0000"/>
            </w:rPr>
            <w:t>ＸＸＸＸ</w:t>
          </w:r>
          <w:r w:rsidR="000E3C51" w:rsidRPr="00A17683">
            <w:rPr>
              <w:rFonts w:hint="eastAsia"/>
              <w:color w:val="FF0000"/>
            </w:rPr>
            <w:t>画面</w:t>
          </w:r>
        </w:p>
        <w:p w14:paraId="6F02EF73" w14:textId="77777777" w:rsidR="000E3C51" w:rsidRDefault="000E3C51" w:rsidP="00AC448D">
          <w:pPr>
            <w:ind w:firstLine="162"/>
          </w:pPr>
        </w:p>
        <w:tbl>
          <w:tblPr>
            <w:tblStyle w:val="aff8"/>
            <w:tblW w:w="9927" w:type="dxa"/>
            <w:tblLayout w:type="fixed"/>
            <w:tblLook w:val="0620" w:firstRow="1" w:lastRow="0" w:firstColumn="0" w:lastColumn="0" w:noHBand="1" w:noVBand="1"/>
          </w:tblPr>
          <w:tblGrid>
            <w:gridCol w:w="1780"/>
            <w:gridCol w:w="2205"/>
            <w:gridCol w:w="1167"/>
            <w:gridCol w:w="1528"/>
            <w:gridCol w:w="3247"/>
          </w:tblGrid>
          <w:tr w:rsidR="00915586" w:rsidRPr="000E3C51" w14:paraId="463F3781" w14:textId="77777777" w:rsidTr="0091558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30"/>
            </w:trPr>
            <w:tc>
              <w:tcPr>
                <w:tcW w:w="1780" w:type="dxa"/>
                <w:noWrap/>
                <w:hideMark/>
              </w:tcPr>
              <w:p w14:paraId="5EA91067" w14:textId="01BCCD38" w:rsidR="00915586" w:rsidRPr="000E3C51" w:rsidRDefault="00915586" w:rsidP="00915586">
                <w:pPr>
                  <w:pStyle w:val="affa"/>
                </w:pPr>
                <w:r w:rsidRPr="000E3C51">
                  <w:rPr>
                    <w:rFonts w:hint="eastAsia"/>
                  </w:rPr>
                  <w:t>項目名</w:t>
                </w:r>
              </w:p>
            </w:tc>
            <w:tc>
              <w:tcPr>
                <w:tcW w:w="2205" w:type="dxa"/>
                <w:noWrap/>
              </w:tcPr>
              <w:p w14:paraId="16E7228D" w14:textId="49148019" w:rsidR="00915586" w:rsidRPr="000E3C51" w:rsidRDefault="00915586" w:rsidP="00915586">
                <w:pPr>
                  <w:pStyle w:val="affa"/>
                </w:pPr>
                <w:r>
                  <w:rPr>
                    <w:rFonts w:hint="eastAsia"/>
                  </w:rPr>
                  <w:t>形式</w:t>
                </w:r>
              </w:p>
            </w:tc>
            <w:tc>
              <w:tcPr>
                <w:tcW w:w="1167" w:type="dxa"/>
                <w:noWrap/>
                <w:hideMark/>
              </w:tcPr>
              <w:p w14:paraId="3C253A9D" w14:textId="6AF8408D" w:rsidR="00915586" w:rsidRPr="000E3C51" w:rsidRDefault="00915586" w:rsidP="00915586">
                <w:pPr>
                  <w:pStyle w:val="affa"/>
                </w:pPr>
                <w:r w:rsidRPr="000E3C51">
                  <w:rPr>
                    <w:rFonts w:hint="eastAsia"/>
                  </w:rPr>
                  <w:t>最小値</w:t>
                </w:r>
                <w:r w:rsidRPr="00BF63CF">
                  <w:rPr>
                    <w:rFonts w:hint="eastAsia"/>
                  </w:rPr>
                  <w:t>/</w:t>
                </w:r>
                <w:r w:rsidRPr="00BF63CF">
                  <w:br/>
                </w:r>
                <w:r w:rsidRPr="00BF63CF">
                  <w:rPr>
                    <w:rFonts w:hint="eastAsia"/>
                  </w:rPr>
                  <w:t>最小文字数</w:t>
                </w:r>
              </w:p>
            </w:tc>
            <w:tc>
              <w:tcPr>
                <w:tcW w:w="1528" w:type="dxa"/>
                <w:noWrap/>
                <w:hideMark/>
              </w:tcPr>
              <w:p w14:paraId="0785B31C" w14:textId="77777777" w:rsidR="00915586" w:rsidRPr="00BF63CF" w:rsidRDefault="00915586" w:rsidP="00915586">
                <w:pPr>
                  <w:pStyle w:val="affa"/>
                  <w:ind w:left="486" w:right="162"/>
                </w:pPr>
                <w:r w:rsidRPr="000E3C51">
                  <w:rPr>
                    <w:rFonts w:hint="eastAsia"/>
                  </w:rPr>
                  <w:t>最大値</w:t>
                </w:r>
                <w:r w:rsidRPr="00BF63CF">
                  <w:rPr>
                    <w:rFonts w:hint="eastAsia"/>
                  </w:rPr>
                  <w:t>/</w:t>
                </w:r>
              </w:p>
              <w:p w14:paraId="56C92308" w14:textId="2F34F1AB" w:rsidR="00915586" w:rsidRPr="000E3C51" w:rsidRDefault="00915586" w:rsidP="00915586">
                <w:pPr>
                  <w:pStyle w:val="affa"/>
                </w:pPr>
                <w:r w:rsidRPr="00BF63CF">
                  <w:rPr>
                    <w:rFonts w:hint="eastAsia"/>
                  </w:rPr>
                  <w:t>最大文字数</w:t>
                </w:r>
              </w:p>
            </w:tc>
            <w:tc>
              <w:tcPr>
                <w:tcW w:w="3247" w:type="dxa"/>
                <w:hideMark/>
              </w:tcPr>
              <w:p w14:paraId="7D51CD55" w14:textId="23609FE3" w:rsidR="00915586" w:rsidRPr="000E3C51" w:rsidRDefault="00915586" w:rsidP="00915586">
                <w:pPr>
                  <w:pStyle w:val="affa"/>
                </w:pPr>
                <w:r>
                  <w:rPr>
                    <w:rFonts w:hint="eastAsia"/>
                  </w:rPr>
                  <w:t>利用アノテーション</w:t>
                </w:r>
                <w:r>
                  <w:t>(</w:t>
                </w:r>
                <w:r>
                  <w:rPr>
                    <w:rFonts w:hint="eastAsia"/>
                  </w:rPr>
                  <w:t>チェック内容)</w:t>
                </w:r>
              </w:p>
            </w:tc>
          </w:tr>
          <w:tr w:rsidR="00C16544" w:rsidRPr="000E3C51" w14:paraId="21A12DEC" w14:textId="77777777" w:rsidTr="00915586">
            <w:trPr>
              <w:trHeight w:val="660"/>
            </w:trPr>
            <w:tc>
              <w:tcPr>
                <w:tcW w:w="1780" w:type="dxa"/>
                <w:noWrap/>
              </w:tcPr>
              <w:p w14:paraId="024132FF" w14:textId="0EEF85C2" w:rsidR="00BF63CF" w:rsidRPr="000E3C51" w:rsidRDefault="00BF63CF" w:rsidP="00915586">
                <w:pPr>
                  <w:pStyle w:val="aff9"/>
                </w:pPr>
              </w:p>
            </w:tc>
            <w:tc>
              <w:tcPr>
                <w:tcW w:w="2205" w:type="dxa"/>
              </w:tcPr>
              <w:p w14:paraId="1A4E2007" w14:textId="794CB603" w:rsidR="00F6337D" w:rsidRPr="000E3C51" w:rsidRDefault="00F6337D" w:rsidP="00915586">
                <w:pPr>
                  <w:pStyle w:val="aff9"/>
                </w:pPr>
              </w:p>
            </w:tc>
            <w:tc>
              <w:tcPr>
                <w:tcW w:w="1167" w:type="dxa"/>
                <w:noWrap/>
              </w:tcPr>
              <w:p w14:paraId="422F79A6" w14:textId="405E360F" w:rsidR="00BF63CF" w:rsidRPr="000E3C51" w:rsidRDefault="00BF63CF" w:rsidP="00915586">
                <w:pPr>
                  <w:pStyle w:val="aff9"/>
                </w:pPr>
              </w:p>
            </w:tc>
            <w:tc>
              <w:tcPr>
                <w:tcW w:w="1528" w:type="dxa"/>
                <w:noWrap/>
              </w:tcPr>
              <w:p w14:paraId="592990B4" w14:textId="4BC42F7A" w:rsidR="00C16544" w:rsidRPr="000E3C51" w:rsidRDefault="00C16544" w:rsidP="00915586">
                <w:pPr>
                  <w:pStyle w:val="aff9"/>
                </w:pPr>
              </w:p>
            </w:tc>
            <w:tc>
              <w:tcPr>
                <w:tcW w:w="3247" w:type="dxa"/>
              </w:tcPr>
              <w:p w14:paraId="03279C3B" w14:textId="6E8269E9" w:rsidR="0054558B" w:rsidRPr="000E3C51" w:rsidRDefault="0054558B" w:rsidP="00915586">
                <w:pPr>
                  <w:pStyle w:val="aff9"/>
                </w:pPr>
              </w:p>
            </w:tc>
          </w:tr>
          <w:tr w:rsidR="00C16544" w:rsidRPr="000E3C51" w14:paraId="44E4C306" w14:textId="77777777" w:rsidTr="00915586">
            <w:trPr>
              <w:trHeight w:val="498"/>
            </w:trPr>
            <w:tc>
              <w:tcPr>
                <w:tcW w:w="1780" w:type="dxa"/>
                <w:noWrap/>
              </w:tcPr>
              <w:p w14:paraId="3F6B69D7" w14:textId="64F20316" w:rsidR="00BF63CF" w:rsidRPr="000E3C51" w:rsidRDefault="00BF63CF" w:rsidP="00915586">
                <w:pPr>
                  <w:pStyle w:val="aff9"/>
                </w:pPr>
              </w:p>
            </w:tc>
            <w:tc>
              <w:tcPr>
                <w:tcW w:w="2205" w:type="dxa"/>
                <w:noWrap/>
              </w:tcPr>
              <w:p w14:paraId="16C822F1" w14:textId="12C9DB62" w:rsidR="00BF63CF" w:rsidRPr="000E3C51" w:rsidRDefault="00BF63CF" w:rsidP="00915586">
                <w:pPr>
                  <w:pStyle w:val="aff9"/>
                </w:pPr>
              </w:p>
            </w:tc>
            <w:tc>
              <w:tcPr>
                <w:tcW w:w="1167" w:type="dxa"/>
                <w:noWrap/>
              </w:tcPr>
              <w:p w14:paraId="16F1361E" w14:textId="018CD4BC" w:rsidR="00BF63CF" w:rsidRPr="000E3C51" w:rsidRDefault="00BF63CF" w:rsidP="00915586">
                <w:pPr>
                  <w:pStyle w:val="aff9"/>
                </w:pPr>
              </w:p>
            </w:tc>
            <w:tc>
              <w:tcPr>
                <w:tcW w:w="1528" w:type="dxa"/>
                <w:noWrap/>
              </w:tcPr>
              <w:p w14:paraId="3EB5EA13" w14:textId="75CE2C77" w:rsidR="00BF63CF" w:rsidRPr="000E3C51" w:rsidRDefault="00BF63CF" w:rsidP="00915586">
                <w:pPr>
                  <w:pStyle w:val="aff9"/>
                </w:pPr>
              </w:p>
            </w:tc>
            <w:tc>
              <w:tcPr>
                <w:tcW w:w="3247" w:type="dxa"/>
              </w:tcPr>
              <w:p w14:paraId="6563E8BF" w14:textId="15EB0FE9" w:rsidR="00F6337D" w:rsidRPr="000E3C51" w:rsidRDefault="00F6337D" w:rsidP="00915586">
                <w:pPr>
                  <w:pStyle w:val="aff9"/>
                </w:pPr>
              </w:p>
            </w:tc>
          </w:tr>
          <w:tr w:rsidR="00F6337D" w:rsidRPr="000E3C51" w14:paraId="5BB92FB1" w14:textId="77777777" w:rsidTr="00915586">
            <w:trPr>
              <w:trHeight w:val="904"/>
            </w:trPr>
            <w:tc>
              <w:tcPr>
                <w:tcW w:w="1780" w:type="dxa"/>
                <w:noWrap/>
              </w:tcPr>
              <w:p w14:paraId="61DF3150" w14:textId="0A7C7788" w:rsidR="00F6337D" w:rsidRPr="000E3C51" w:rsidRDefault="00F6337D" w:rsidP="00915586">
                <w:pPr>
                  <w:pStyle w:val="aff9"/>
                </w:pPr>
              </w:p>
            </w:tc>
            <w:tc>
              <w:tcPr>
                <w:tcW w:w="2205" w:type="dxa"/>
                <w:noWrap/>
              </w:tcPr>
              <w:p w14:paraId="4A73A1F4" w14:textId="60C541DC" w:rsidR="00F6337D" w:rsidRPr="00BF63CF" w:rsidRDefault="00F6337D" w:rsidP="00915586">
                <w:pPr>
                  <w:pStyle w:val="aff9"/>
                </w:pPr>
              </w:p>
            </w:tc>
            <w:tc>
              <w:tcPr>
                <w:tcW w:w="1167" w:type="dxa"/>
                <w:noWrap/>
              </w:tcPr>
              <w:p w14:paraId="5118E9F4" w14:textId="5667A22B" w:rsidR="00F6337D" w:rsidRPr="00BF63CF" w:rsidRDefault="00F6337D" w:rsidP="00915586">
                <w:pPr>
                  <w:pStyle w:val="aff9"/>
                </w:pPr>
              </w:p>
            </w:tc>
            <w:tc>
              <w:tcPr>
                <w:tcW w:w="1528" w:type="dxa"/>
                <w:noWrap/>
              </w:tcPr>
              <w:p w14:paraId="43D40716" w14:textId="029983F3" w:rsidR="00F6337D" w:rsidRPr="00BF63CF" w:rsidRDefault="00F6337D" w:rsidP="00915586">
                <w:pPr>
                  <w:pStyle w:val="aff9"/>
                </w:pPr>
              </w:p>
            </w:tc>
            <w:tc>
              <w:tcPr>
                <w:tcW w:w="3247" w:type="dxa"/>
              </w:tcPr>
              <w:p w14:paraId="3820C1D7" w14:textId="47F8E030" w:rsidR="00F6337D" w:rsidRDefault="00000000" w:rsidP="00915586">
                <w:pPr>
                  <w:pStyle w:val="aff9"/>
                  <w:rPr>
                    <w:rFonts w:ascii="メイリオ" w:eastAsia="メイリオ" w:hAnsi="メイリオ" w:cs="ＭＳ Ｐゴシック"/>
                    <w:kern w:val="0"/>
                    <w:szCs w:val="18"/>
                  </w:rPr>
                </w:pPr>
              </w:p>
            </w:tc>
          </w:tr>
        </w:tbl>
      </w:sdtContent>
    </w:sdt>
    <w:p w14:paraId="6654B6FF" w14:textId="77777777" w:rsidR="001F1835" w:rsidRDefault="001F1835" w:rsidP="00AC448D">
      <w:pPr>
        <w:ind w:firstLine="162"/>
      </w:pPr>
    </w:p>
    <w:p w14:paraId="7197D8D6" w14:textId="77777777" w:rsidR="007724F3" w:rsidRDefault="007724F3" w:rsidP="00AC448D">
      <w:pPr>
        <w:ind w:firstLine="162"/>
      </w:pPr>
      <w:r>
        <w:br w:type="page"/>
      </w:r>
    </w:p>
    <w:p w14:paraId="69667C28" w14:textId="1AB99007" w:rsidR="005E2107" w:rsidRDefault="007724F3" w:rsidP="00AC448D">
      <w:pPr>
        <w:pStyle w:val="10"/>
        <w:spacing w:before="122" w:after="122"/>
        <w:ind w:right="162"/>
      </w:pPr>
      <w:bookmarkStart w:id="12" w:name="_Toc127974798"/>
      <w:r>
        <w:rPr>
          <w:rFonts w:hint="eastAsia"/>
        </w:rPr>
        <w:t>プログラム構造</w:t>
      </w:r>
      <w:r w:rsidR="00BC0909">
        <w:rPr>
          <w:rFonts w:hint="eastAsia"/>
        </w:rPr>
        <w:t>設計</w:t>
      </w:r>
      <w:r w:rsidR="003E2C35">
        <w:rPr>
          <w:rFonts w:hint="eastAsia"/>
        </w:rPr>
        <w:t>の変更・追加内容</w:t>
      </w:r>
      <w:bookmarkEnd w:id="12"/>
    </w:p>
    <w:p w14:paraId="1BB5F276" w14:textId="5BD7218D" w:rsidR="00BC0909" w:rsidRDefault="00BC0909" w:rsidP="00AC448D">
      <w:pPr>
        <w:pStyle w:val="2"/>
        <w:ind w:left="162" w:right="162"/>
      </w:pPr>
      <w:bookmarkStart w:id="13" w:name="_Toc127974799"/>
      <w:r>
        <w:rPr>
          <w:rFonts w:hint="eastAsia"/>
        </w:rPr>
        <w:t>概要</w:t>
      </w:r>
      <w:bookmarkEnd w:id="13"/>
    </w:p>
    <w:p w14:paraId="672F0339" w14:textId="0252B1E1" w:rsidR="003E2C35" w:rsidRDefault="003E2C35" w:rsidP="00AC448D">
      <w:pPr>
        <w:ind w:firstLine="162"/>
      </w:pPr>
      <w:r>
        <w:rPr>
          <w:rFonts w:hint="eastAsia"/>
        </w:rPr>
        <w:t>機能変更、機能追加に伴い必要となったプログラム構造および、アクセス制御の方式をまとめる。</w:t>
      </w:r>
    </w:p>
    <w:p w14:paraId="2B111065" w14:textId="0EC03A8E" w:rsidR="003E2C35" w:rsidRDefault="003E2C35" w:rsidP="00AC448D">
      <w:pPr>
        <w:ind w:firstLine="162"/>
      </w:pPr>
    </w:p>
    <w:p w14:paraId="48FB5E61" w14:textId="77777777" w:rsidR="003E2C35" w:rsidRDefault="003E2C35" w:rsidP="00915586">
      <w:pPr>
        <w:pStyle w:val="-1"/>
        <w:ind w:firstLine="222"/>
      </w:pPr>
      <w:r w:rsidRPr="00762290">
        <w:rPr>
          <w:rFonts w:hint="eastAsia"/>
        </w:rPr>
        <w:t>※</w:t>
      </w:r>
      <w:r>
        <w:rPr>
          <w:rFonts w:hint="eastAsia"/>
        </w:rPr>
        <w:t>ここに</w:t>
      </w:r>
      <w:r w:rsidRPr="00762290">
        <w:rPr>
          <w:rFonts w:hint="eastAsia"/>
        </w:rPr>
        <w:t>追記してください※</w:t>
      </w:r>
    </w:p>
    <w:p w14:paraId="7F93178C" w14:textId="77777777" w:rsidR="003E2C35" w:rsidRPr="003E2C35" w:rsidRDefault="003E2C35" w:rsidP="00AC448D">
      <w:pPr>
        <w:ind w:firstLine="162"/>
      </w:pPr>
    </w:p>
    <w:p w14:paraId="13329E05" w14:textId="77777777" w:rsidR="00FD5D44" w:rsidRPr="00FD5D44" w:rsidRDefault="00FD5D44" w:rsidP="00AC448D">
      <w:pPr>
        <w:ind w:firstLine="162"/>
      </w:pPr>
    </w:p>
    <w:p w14:paraId="475DF77C" w14:textId="4C0B73D4" w:rsidR="007724F3" w:rsidRDefault="00C74169" w:rsidP="00AC448D">
      <w:pPr>
        <w:pStyle w:val="2"/>
        <w:ind w:left="162" w:right="162"/>
      </w:pPr>
      <w:bookmarkStart w:id="14" w:name="_Toc127974800"/>
      <w:r>
        <w:rPr>
          <w:rFonts w:hint="eastAsia"/>
        </w:rPr>
        <w:t>アクセス制御</w:t>
      </w:r>
      <w:r w:rsidR="003D5652">
        <w:rPr>
          <w:rFonts w:hint="eastAsia"/>
        </w:rPr>
        <w:t>の方式</w:t>
      </w:r>
      <w:bookmarkEnd w:id="14"/>
    </w:p>
    <w:p w14:paraId="48A7DAE9" w14:textId="2C791A3C" w:rsidR="0037694C" w:rsidRDefault="0037694C" w:rsidP="00AC448D">
      <w:pPr>
        <w:ind w:firstLine="162"/>
      </w:pPr>
      <w:r>
        <w:rPr>
          <w:rFonts w:hint="eastAsia"/>
        </w:rPr>
        <w:t>機能変更・機能追加に伴い、変更となったアクセス制御方法を下記にまとめる。</w:t>
      </w:r>
    </w:p>
    <w:p w14:paraId="3CF04C42" w14:textId="77777777" w:rsidR="0037694C" w:rsidRDefault="0037694C" w:rsidP="00AC448D">
      <w:pPr>
        <w:ind w:firstLine="162"/>
      </w:pPr>
    </w:p>
    <w:p w14:paraId="118FDF27" w14:textId="2AE9066A" w:rsidR="0037694C" w:rsidRDefault="0037694C" w:rsidP="00915586">
      <w:pPr>
        <w:pStyle w:val="-1"/>
        <w:ind w:firstLine="222"/>
      </w:pPr>
      <w:r>
        <w:rPr>
          <w:rFonts w:hint="eastAsia"/>
        </w:rPr>
        <w:t>※ここに</w:t>
      </w:r>
      <w:r w:rsidRPr="00762290">
        <w:rPr>
          <w:rFonts w:hint="eastAsia"/>
        </w:rPr>
        <w:t>追記してください※</w:t>
      </w:r>
    </w:p>
    <w:p w14:paraId="6E677211" w14:textId="77777777" w:rsidR="0037694C" w:rsidRPr="0037694C" w:rsidRDefault="0037694C" w:rsidP="00AC448D">
      <w:pPr>
        <w:ind w:firstLine="162"/>
      </w:pPr>
    </w:p>
    <w:p w14:paraId="3F42FF0B" w14:textId="0422420E" w:rsidR="006D65FD" w:rsidRDefault="00AD7C6A" w:rsidP="00915586">
      <w:pPr>
        <w:pStyle w:val="3"/>
        <w:spacing w:before="122"/>
        <w:ind w:left="162" w:right="162"/>
      </w:pPr>
      <w:r>
        <w:t>(</w:t>
      </w:r>
      <w:r w:rsidR="00513E28">
        <w:t>1</w:t>
      </w:r>
      <w:r w:rsidR="006D65FD">
        <w:rPr>
          <w:rFonts w:hint="eastAsia"/>
        </w:rPr>
        <w:t xml:space="preserve">) </w:t>
      </w:r>
      <w:r w:rsidR="00915586">
        <w:rPr>
          <w:rFonts w:hint="eastAsia"/>
        </w:rPr>
        <w:t>追加・</w:t>
      </w:r>
      <w:r w:rsidR="0037694C">
        <w:rPr>
          <w:rFonts w:hint="eastAsia"/>
        </w:rPr>
        <w:t>変更した</w:t>
      </w:r>
      <w:r w:rsidR="006D65FD">
        <w:rPr>
          <w:rFonts w:hint="eastAsia"/>
        </w:rPr>
        <w:t>権限一覧</w:t>
      </w:r>
    </w:p>
    <w:tbl>
      <w:tblPr>
        <w:tblStyle w:val="aff8"/>
        <w:tblW w:w="9773" w:type="dxa"/>
        <w:tblLook w:val="0620" w:firstRow="1" w:lastRow="0" w:firstColumn="0" w:lastColumn="0" w:noHBand="1" w:noVBand="1"/>
      </w:tblPr>
      <w:tblGrid>
        <w:gridCol w:w="2077"/>
        <w:gridCol w:w="1320"/>
        <w:gridCol w:w="1560"/>
        <w:gridCol w:w="1559"/>
        <w:gridCol w:w="1276"/>
        <w:gridCol w:w="1981"/>
      </w:tblGrid>
      <w:tr w:rsidR="00A0025E" w:rsidRPr="008914A9" w14:paraId="554BE61F" w14:textId="77777777" w:rsidTr="00915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  <w:gridSpan w:val="2"/>
          </w:tcPr>
          <w:p w14:paraId="083F102F" w14:textId="77777777" w:rsidR="00A0025E" w:rsidRPr="008914A9" w:rsidRDefault="00A0025E" w:rsidP="00915586">
            <w:pPr>
              <w:pStyle w:val="affa"/>
            </w:pPr>
            <w:r w:rsidRPr="008914A9">
              <w:rPr>
                <w:rFonts w:hint="eastAsia"/>
              </w:rPr>
              <w:t>機能名</w:t>
            </w:r>
          </w:p>
        </w:tc>
        <w:tc>
          <w:tcPr>
            <w:tcW w:w="6376" w:type="dxa"/>
            <w:gridSpan w:val="4"/>
          </w:tcPr>
          <w:p w14:paraId="765C7D9D" w14:textId="56D34D5C" w:rsidR="00A0025E" w:rsidRPr="008914A9" w:rsidRDefault="00A0025E" w:rsidP="00915586">
            <w:pPr>
              <w:pStyle w:val="affa"/>
            </w:pPr>
            <w:r w:rsidRPr="008914A9">
              <w:rPr>
                <w:rFonts w:hint="eastAsia"/>
              </w:rPr>
              <w:t>権限 ○</w:t>
            </w:r>
            <w:r w:rsidR="00073E48" w:rsidRPr="008914A9">
              <w:t>:</w:t>
            </w:r>
            <w:r w:rsidRPr="008914A9">
              <w:rPr>
                <w:rFonts w:hint="eastAsia"/>
              </w:rPr>
              <w:t>利用可能 ×</w:t>
            </w:r>
            <w:r w:rsidR="00073E48" w:rsidRPr="008914A9">
              <w:t>:</w:t>
            </w:r>
            <w:r w:rsidRPr="008914A9">
              <w:rPr>
                <w:rFonts w:hint="eastAsia"/>
              </w:rPr>
              <w:t>利用できない</w:t>
            </w:r>
          </w:p>
        </w:tc>
      </w:tr>
      <w:tr w:rsidR="00A0025E" w:rsidRPr="008914A9" w14:paraId="168984CB" w14:textId="77777777" w:rsidTr="00915586">
        <w:tc>
          <w:tcPr>
            <w:tcW w:w="2077" w:type="dxa"/>
            <w:shd w:val="clear" w:color="auto" w:fill="4F81BD" w:themeFill="accent1"/>
          </w:tcPr>
          <w:p w14:paraId="5BC8174A" w14:textId="77777777" w:rsidR="00A0025E" w:rsidRPr="008914A9" w:rsidRDefault="00A0025E" w:rsidP="00915586">
            <w:pPr>
              <w:pStyle w:val="affa"/>
            </w:pPr>
            <w:r w:rsidRPr="008914A9">
              <w:rPr>
                <w:rFonts w:hint="eastAsia"/>
              </w:rPr>
              <w:t>大分類</w:t>
            </w:r>
          </w:p>
        </w:tc>
        <w:tc>
          <w:tcPr>
            <w:tcW w:w="1320" w:type="dxa"/>
            <w:shd w:val="clear" w:color="auto" w:fill="4F81BD" w:themeFill="accent1"/>
          </w:tcPr>
          <w:p w14:paraId="26325E88" w14:textId="77777777" w:rsidR="00A0025E" w:rsidRPr="008914A9" w:rsidRDefault="00A0025E" w:rsidP="00915586">
            <w:pPr>
              <w:pStyle w:val="affa"/>
            </w:pPr>
            <w:r w:rsidRPr="008914A9">
              <w:rPr>
                <w:rFonts w:hint="eastAsia"/>
              </w:rPr>
              <w:t>小分類</w:t>
            </w:r>
          </w:p>
        </w:tc>
        <w:tc>
          <w:tcPr>
            <w:tcW w:w="1560" w:type="dxa"/>
            <w:shd w:val="clear" w:color="auto" w:fill="4F81BD" w:themeFill="accent1"/>
          </w:tcPr>
          <w:p w14:paraId="7561496A" w14:textId="77777777" w:rsidR="00A0025E" w:rsidRPr="008914A9" w:rsidRDefault="00A0025E" w:rsidP="00915586">
            <w:pPr>
              <w:pStyle w:val="affa"/>
            </w:pPr>
            <w:r w:rsidRPr="008914A9">
              <w:rPr>
                <w:rFonts w:hint="eastAsia"/>
              </w:rPr>
              <w:t>未ログイン</w:t>
            </w:r>
          </w:p>
        </w:tc>
        <w:tc>
          <w:tcPr>
            <w:tcW w:w="1559" w:type="dxa"/>
            <w:shd w:val="clear" w:color="auto" w:fill="4F81BD" w:themeFill="accent1"/>
          </w:tcPr>
          <w:p w14:paraId="304A68AF" w14:textId="77777777" w:rsidR="00A0025E" w:rsidRPr="008914A9" w:rsidRDefault="00A0025E" w:rsidP="00915586">
            <w:pPr>
              <w:pStyle w:val="affa"/>
            </w:pPr>
            <w:r w:rsidRPr="008914A9">
              <w:rPr>
                <w:rFonts w:hint="eastAsia"/>
              </w:rPr>
              <w:t>一般会員</w:t>
            </w:r>
          </w:p>
        </w:tc>
        <w:tc>
          <w:tcPr>
            <w:tcW w:w="1276" w:type="dxa"/>
            <w:shd w:val="clear" w:color="auto" w:fill="4F81BD" w:themeFill="accent1"/>
          </w:tcPr>
          <w:p w14:paraId="319EE11C" w14:textId="77777777" w:rsidR="00A0025E" w:rsidRPr="008914A9" w:rsidRDefault="00A0025E" w:rsidP="00915586">
            <w:pPr>
              <w:pStyle w:val="affa"/>
            </w:pPr>
            <w:r w:rsidRPr="008914A9">
              <w:rPr>
                <w:rFonts w:hint="eastAsia"/>
              </w:rPr>
              <w:t>運用管理者</w:t>
            </w:r>
          </w:p>
        </w:tc>
        <w:tc>
          <w:tcPr>
            <w:tcW w:w="1981" w:type="dxa"/>
            <w:shd w:val="clear" w:color="auto" w:fill="4F81BD" w:themeFill="accent1"/>
          </w:tcPr>
          <w:p w14:paraId="372EB95A" w14:textId="77777777" w:rsidR="00A0025E" w:rsidRPr="008914A9" w:rsidRDefault="00A0025E" w:rsidP="00915586">
            <w:pPr>
              <w:pStyle w:val="affa"/>
            </w:pPr>
            <w:r w:rsidRPr="008914A9">
              <w:rPr>
                <w:rFonts w:hint="eastAsia"/>
              </w:rPr>
              <w:t>システム</w:t>
            </w:r>
            <w:r w:rsidRPr="008914A9">
              <w:br/>
            </w:r>
            <w:r w:rsidRPr="008914A9">
              <w:rPr>
                <w:rFonts w:hint="eastAsia"/>
              </w:rPr>
              <w:t>管理者</w:t>
            </w:r>
          </w:p>
        </w:tc>
      </w:tr>
      <w:tr w:rsidR="0037694C" w:rsidRPr="008914A9" w14:paraId="744388CD" w14:textId="77777777" w:rsidTr="00915586">
        <w:tc>
          <w:tcPr>
            <w:tcW w:w="2077" w:type="dxa"/>
          </w:tcPr>
          <w:p w14:paraId="692E75EC" w14:textId="77777777" w:rsidR="0037694C" w:rsidRPr="008914A9" w:rsidRDefault="0037694C" w:rsidP="00915586">
            <w:pPr>
              <w:pStyle w:val="aff9"/>
            </w:pPr>
          </w:p>
        </w:tc>
        <w:tc>
          <w:tcPr>
            <w:tcW w:w="1320" w:type="dxa"/>
          </w:tcPr>
          <w:p w14:paraId="366EC0D1" w14:textId="77777777" w:rsidR="0037694C" w:rsidRPr="008914A9" w:rsidRDefault="0037694C" w:rsidP="00915586">
            <w:pPr>
              <w:pStyle w:val="aff9"/>
            </w:pPr>
          </w:p>
        </w:tc>
        <w:tc>
          <w:tcPr>
            <w:tcW w:w="1560" w:type="dxa"/>
          </w:tcPr>
          <w:p w14:paraId="51E7E2D9" w14:textId="77777777" w:rsidR="0037694C" w:rsidRPr="008914A9" w:rsidRDefault="0037694C" w:rsidP="00915586">
            <w:pPr>
              <w:pStyle w:val="aff9"/>
            </w:pPr>
          </w:p>
        </w:tc>
        <w:tc>
          <w:tcPr>
            <w:tcW w:w="1559" w:type="dxa"/>
          </w:tcPr>
          <w:p w14:paraId="47F67F44" w14:textId="77777777" w:rsidR="0037694C" w:rsidRPr="008914A9" w:rsidRDefault="0037694C" w:rsidP="00915586">
            <w:pPr>
              <w:pStyle w:val="aff9"/>
            </w:pPr>
          </w:p>
        </w:tc>
        <w:tc>
          <w:tcPr>
            <w:tcW w:w="1276" w:type="dxa"/>
          </w:tcPr>
          <w:p w14:paraId="567D24C6" w14:textId="77777777" w:rsidR="0037694C" w:rsidRPr="008914A9" w:rsidRDefault="0037694C" w:rsidP="00915586">
            <w:pPr>
              <w:pStyle w:val="aff9"/>
            </w:pPr>
          </w:p>
        </w:tc>
        <w:tc>
          <w:tcPr>
            <w:tcW w:w="1981" w:type="dxa"/>
          </w:tcPr>
          <w:p w14:paraId="19F8AE4D" w14:textId="77777777" w:rsidR="0037694C" w:rsidRPr="008914A9" w:rsidRDefault="0037694C" w:rsidP="00915586">
            <w:pPr>
              <w:pStyle w:val="aff9"/>
            </w:pPr>
          </w:p>
        </w:tc>
      </w:tr>
    </w:tbl>
    <w:p w14:paraId="092FDA7F" w14:textId="77777777" w:rsidR="000C10AD" w:rsidRDefault="000C10AD" w:rsidP="00AC448D">
      <w:pPr>
        <w:ind w:firstLine="162"/>
      </w:pPr>
    </w:p>
    <w:p w14:paraId="7DB99D68" w14:textId="4221DC4C" w:rsidR="00C548ED" w:rsidRDefault="00AD7C6A" w:rsidP="00AC448D">
      <w:pPr>
        <w:ind w:firstLine="162"/>
      </w:pPr>
      <w:r>
        <w:t>(</w:t>
      </w:r>
      <w:r w:rsidR="006D65FD">
        <w:rPr>
          <w:rFonts w:hint="eastAsia"/>
        </w:rPr>
        <w:t>2)</w:t>
      </w:r>
      <w:r w:rsidR="00FC59A4" w:rsidRPr="00FC59A4">
        <w:t xml:space="preserve"> </w:t>
      </w:r>
      <w:r w:rsidR="00915586">
        <w:rPr>
          <w:rFonts w:hint="eastAsia"/>
        </w:rPr>
        <w:t>追加・変更した</w:t>
      </w:r>
      <w:r w:rsidR="0037694C">
        <w:rPr>
          <w:rFonts w:hint="eastAsia"/>
        </w:rPr>
        <w:t>フィルタ</w:t>
      </w:r>
      <w:r w:rsidR="00AC2678">
        <w:rPr>
          <w:rFonts w:hint="eastAsia"/>
        </w:rPr>
        <w:t xml:space="preserve">の処理 </w:t>
      </w:r>
    </w:p>
    <w:p w14:paraId="54D89F48" w14:textId="77777777" w:rsidR="0040130E" w:rsidRPr="00AC2678" w:rsidRDefault="0040130E" w:rsidP="00AC448D">
      <w:pPr>
        <w:ind w:firstLine="162"/>
      </w:pPr>
    </w:p>
    <w:p w14:paraId="6F37D640" w14:textId="77777777" w:rsidR="0037694C" w:rsidRDefault="0037694C" w:rsidP="00915586">
      <w:pPr>
        <w:pStyle w:val="-1"/>
        <w:ind w:firstLine="222"/>
      </w:pPr>
      <w:r>
        <w:rPr>
          <w:rFonts w:hint="eastAsia"/>
        </w:rPr>
        <w:t>※ここに</w:t>
      </w:r>
      <w:r w:rsidRPr="00762290">
        <w:rPr>
          <w:rFonts w:hint="eastAsia"/>
        </w:rPr>
        <w:t>追記してください※</w:t>
      </w:r>
    </w:p>
    <w:p w14:paraId="5CB6C57E" w14:textId="77777777" w:rsidR="009959F2" w:rsidRPr="0037694C" w:rsidRDefault="009959F2" w:rsidP="00AC448D">
      <w:pPr>
        <w:ind w:firstLine="162"/>
      </w:pPr>
    </w:p>
    <w:p w14:paraId="22D30568" w14:textId="5670C6B0" w:rsidR="00915586" w:rsidRDefault="00915586">
      <w:pPr>
        <w:widowControl/>
        <w:ind w:firstLineChars="0" w:firstLine="0"/>
      </w:pPr>
      <w:r>
        <w:br w:type="page"/>
      </w:r>
    </w:p>
    <w:p w14:paraId="3F832B60" w14:textId="77777777" w:rsidR="00C400B3" w:rsidRDefault="00C400B3" w:rsidP="00AC448D">
      <w:pPr>
        <w:ind w:firstLine="162"/>
      </w:pPr>
    </w:p>
    <w:p w14:paraId="14832846" w14:textId="1D25281E" w:rsidR="00C400B3" w:rsidRDefault="0026140C" w:rsidP="00AC448D">
      <w:pPr>
        <w:pStyle w:val="2"/>
        <w:ind w:left="162" w:right="162"/>
      </w:pPr>
      <w:bookmarkStart w:id="15" w:name="_Toc127974801"/>
      <w:r w:rsidRPr="0026140C">
        <w:rPr>
          <w:rFonts w:hint="eastAsia"/>
          <w:color w:val="FF0000"/>
        </w:rPr>
        <w:t>XXX</w:t>
      </w:r>
      <w:r>
        <w:rPr>
          <w:rFonts w:hint="eastAsia"/>
        </w:rPr>
        <w:t>処理の構造</w:t>
      </w:r>
      <w:bookmarkEnd w:id="15"/>
    </w:p>
    <w:p w14:paraId="4D6A8900" w14:textId="77777777" w:rsidR="0026140C" w:rsidRPr="00AC2678" w:rsidRDefault="0026140C" w:rsidP="00AC448D">
      <w:pPr>
        <w:ind w:firstLine="162"/>
      </w:pPr>
    </w:p>
    <w:p w14:paraId="0B169FD1" w14:textId="77777777" w:rsidR="0026140C" w:rsidRDefault="0026140C" w:rsidP="00915586">
      <w:pPr>
        <w:pStyle w:val="-1"/>
        <w:ind w:firstLine="222"/>
      </w:pPr>
      <w:r>
        <w:rPr>
          <w:rFonts w:hint="eastAsia"/>
        </w:rPr>
        <w:t>※ここに</w:t>
      </w:r>
      <w:r w:rsidRPr="00762290">
        <w:rPr>
          <w:rFonts w:hint="eastAsia"/>
        </w:rPr>
        <w:t>追記してください※</w:t>
      </w:r>
    </w:p>
    <w:p w14:paraId="13E4D921" w14:textId="77777777" w:rsidR="0026140C" w:rsidRPr="0026140C" w:rsidRDefault="0026140C" w:rsidP="00AC448D">
      <w:pPr>
        <w:ind w:firstLine="162"/>
      </w:pPr>
    </w:p>
    <w:p w14:paraId="6AF92EED" w14:textId="46E680B7" w:rsidR="0026140C" w:rsidRDefault="0026140C" w:rsidP="00AC448D">
      <w:pPr>
        <w:ind w:firstLine="162"/>
      </w:pPr>
      <w:r>
        <w:br w:type="page"/>
      </w:r>
    </w:p>
    <w:p w14:paraId="055ABA42" w14:textId="77777777" w:rsidR="00425ADB" w:rsidRDefault="00425ADB" w:rsidP="00AC448D">
      <w:pPr>
        <w:ind w:firstLine="162"/>
      </w:pPr>
    </w:p>
    <w:p w14:paraId="7039A38B" w14:textId="08FDF078" w:rsidR="00425ADB" w:rsidRDefault="00425ADB" w:rsidP="00AC448D">
      <w:pPr>
        <w:pStyle w:val="10"/>
        <w:spacing w:before="122" w:after="122"/>
        <w:ind w:right="162"/>
      </w:pPr>
      <w:r>
        <w:rPr>
          <w:rFonts w:hint="eastAsia"/>
        </w:rPr>
        <w:t xml:space="preserve"> </w:t>
      </w:r>
      <w:bookmarkStart w:id="16" w:name="_Toc127974802"/>
      <w:r w:rsidR="0026140C">
        <w:rPr>
          <w:rFonts w:hint="eastAsia"/>
        </w:rPr>
        <w:t>機能変更・追加に伴う</w:t>
      </w:r>
      <w:r>
        <w:rPr>
          <w:rFonts w:hint="eastAsia"/>
        </w:rPr>
        <w:t>技術的な制約</w:t>
      </w:r>
      <w:r w:rsidR="0026140C">
        <w:rPr>
          <w:rFonts w:hint="eastAsia"/>
        </w:rPr>
        <w:t>および</w:t>
      </w:r>
      <w:r>
        <w:rPr>
          <w:rFonts w:hint="eastAsia"/>
        </w:rPr>
        <w:t>問題点</w:t>
      </w:r>
      <w:bookmarkEnd w:id="16"/>
    </w:p>
    <w:p w14:paraId="7DFDCE18" w14:textId="77777777" w:rsidR="0026140C" w:rsidRPr="00AC2678" w:rsidRDefault="0026140C" w:rsidP="00AC448D">
      <w:pPr>
        <w:ind w:firstLine="162"/>
      </w:pPr>
    </w:p>
    <w:p w14:paraId="0CD85F44" w14:textId="77777777" w:rsidR="0026140C" w:rsidRDefault="0026140C" w:rsidP="00915586">
      <w:pPr>
        <w:pStyle w:val="-1"/>
        <w:ind w:firstLine="222"/>
      </w:pPr>
      <w:r>
        <w:rPr>
          <w:rFonts w:hint="eastAsia"/>
        </w:rPr>
        <w:t>※ここに</w:t>
      </w:r>
      <w:r w:rsidRPr="00762290">
        <w:rPr>
          <w:rFonts w:hint="eastAsia"/>
        </w:rPr>
        <w:t>追記してください※</w:t>
      </w:r>
    </w:p>
    <w:p w14:paraId="7DA700F4" w14:textId="77777777" w:rsidR="004F446A" w:rsidRPr="0026140C" w:rsidRDefault="004F446A" w:rsidP="00AC448D">
      <w:pPr>
        <w:ind w:firstLine="162"/>
      </w:pPr>
    </w:p>
    <w:sectPr w:rsidR="004F446A" w:rsidRPr="0026140C" w:rsidSect="009155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77" w:bottom="1440" w:left="1077" w:header="851" w:footer="567" w:gutter="0"/>
      <w:pgNumType w:start="0"/>
      <w:cols w:space="425"/>
      <w:titlePg/>
      <w:docGrid w:type="linesAndChars" w:linePitch="245" w:charSpace="-36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CE1F" w14:textId="77777777" w:rsidR="00027855" w:rsidRDefault="00027855" w:rsidP="00AC448D">
      <w:pPr>
        <w:ind w:firstLine="180"/>
      </w:pPr>
      <w:r>
        <w:separator/>
      </w:r>
    </w:p>
    <w:p w14:paraId="46174DE8" w14:textId="77777777" w:rsidR="00027855" w:rsidRDefault="00027855" w:rsidP="00AC448D">
      <w:pPr>
        <w:ind w:firstLine="180"/>
      </w:pPr>
    </w:p>
  </w:endnote>
  <w:endnote w:type="continuationSeparator" w:id="0">
    <w:p w14:paraId="3DF8DAC9" w14:textId="77777777" w:rsidR="00027855" w:rsidRDefault="00027855" w:rsidP="00AC448D">
      <w:pPr>
        <w:ind w:firstLine="180"/>
      </w:pPr>
      <w:r>
        <w:continuationSeparator/>
      </w:r>
    </w:p>
    <w:p w14:paraId="0EEE21A5" w14:textId="77777777" w:rsidR="00027855" w:rsidRDefault="00027855" w:rsidP="00AC448D">
      <w:pPr>
        <w:ind w:firstLine="1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5EB52" w14:textId="77777777" w:rsidR="00061F87" w:rsidRDefault="00061F87" w:rsidP="00AC448D">
    <w:pPr>
      <w:pStyle w:val="a8"/>
      <w:spacing w:before="240"/>
      <w:ind w:firstLine="180"/>
    </w:pPr>
  </w:p>
  <w:p w14:paraId="0C5164F6" w14:textId="77777777" w:rsidR="00061F87" w:rsidRDefault="00061F87" w:rsidP="00AC448D">
    <w:pPr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7427354"/>
      <w:docPartObj>
        <w:docPartGallery w:val="Page Numbers (Bottom of Page)"/>
        <w:docPartUnique/>
      </w:docPartObj>
    </w:sdtPr>
    <w:sdtContent>
      <w:p w14:paraId="5E798073" w14:textId="50CE2603" w:rsidR="00061F87" w:rsidRPr="00A05F65" w:rsidRDefault="00A05F65" w:rsidP="00AC448D">
        <w:pPr>
          <w:pStyle w:val="a8"/>
          <w:spacing w:before="240"/>
          <w:ind w:firstLine="180"/>
          <w:rPr>
            <w:rFonts w:cstheme="minorBidi" w:hint="eastAsia"/>
            <w:szCs w:val="21"/>
          </w:rPr>
        </w:pPr>
        <w:r>
          <w:rPr>
            <w:rFonts w:hint="eastAsia"/>
            <w:sz w:val="44"/>
            <w:szCs w:val="44"/>
          </w:rPr>
          <w:fldChar w:fldCharType="begin"/>
        </w:r>
        <w:r>
          <w:rPr>
            <w:rFonts w:hint="eastAsia"/>
            <w:sz w:val="44"/>
            <w:szCs w:val="44"/>
          </w:rPr>
          <w:instrText>PAGE</w:instrText>
        </w:r>
        <w:r>
          <w:rPr>
            <w:rFonts w:hint="eastAsia"/>
            <w:sz w:val="44"/>
            <w:szCs w:val="44"/>
          </w:rPr>
          <w:fldChar w:fldCharType="separate"/>
        </w:r>
        <w:r>
          <w:rPr>
            <w:sz w:val="44"/>
            <w:szCs w:val="44"/>
          </w:rPr>
          <w:t>4</w:t>
        </w:r>
        <w:r>
          <w:rPr>
            <w:rFonts w:hint="eastAsia"/>
            <w:sz w:val="44"/>
            <w:szCs w:val="44"/>
          </w:rPr>
          <w:fldChar w:fldCharType="end"/>
        </w:r>
        <w:r>
          <w:rPr>
            <w:rFonts w:hint="eastAsia"/>
          </w:rPr>
          <w:t xml:space="preserve"> / </w:t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>=</w:instrText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>=</w:instrText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>NUMPAGES</w:instrText>
        </w:r>
        <w:r>
          <w:rPr>
            <w:rFonts w:hint="eastAsia"/>
          </w:rPr>
          <w:fldChar w:fldCharType="separate"/>
        </w:r>
        <w:r w:rsidR="00915586">
          <w:rPr>
            <w:noProof/>
          </w:rPr>
          <w:instrText>10</w:instrText>
        </w:r>
        <w:r>
          <w:rPr>
            <w:rFonts w:hint="eastAsia"/>
          </w:rPr>
          <w:fldChar w:fldCharType="end"/>
        </w:r>
        <w:r>
          <w:rPr>
            <w:rFonts w:hint="eastAsia"/>
          </w:rPr>
          <w:fldChar w:fldCharType="separate"/>
        </w:r>
        <w:r w:rsidR="00915586">
          <w:rPr>
            <w:noProof/>
          </w:rPr>
          <w:instrText>10</w:instrText>
        </w:r>
        <w:r>
          <w:rPr>
            <w:rFonts w:hint="eastAsia"/>
          </w:rPr>
          <w:fldChar w:fldCharType="end"/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  <w:fldChar w:fldCharType="separate"/>
        </w:r>
        <w:r w:rsidR="00915586">
          <w:rPr>
            <w:noProof/>
          </w:rPr>
          <w:t>10</w:t>
        </w:r>
        <w:r>
          <w:rPr>
            <w:rFonts w:hint="eastAsia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905208"/>
      <w:docPartObj>
        <w:docPartGallery w:val="Page Numbers (Bottom of Page)"/>
        <w:docPartUnique/>
      </w:docPartObj>
    </w:sdtPr>
    <w:sdtContent>
      <w:p w14:paraId="0135D5CF" w14:textId="77777777" w:rsidR="00061F87" w:rsidRDefault="00061F87" w:rsidP="00AC448D">
        <w:pPr>
          <w:pStyle w:val="a8"/>
          <w:spacing w:before="240"/>
          <w:ind w:firstLine="18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76437">
          <w:rPr>
            <w:noProof/>
            <w:lang w:val="ja-JP"/>
          </w:rPr>
          <w:t>0</w:t>
        </w:r>
        <w:r>
          <w:fldChar w:fldCharType="end"/>
        </w:r>
      </w:p>
    </w:sdtContent>
  </w:sdt>
  <w:p w14:paraId="09581F86" w14:textId="77777777" w:rsidR="00061F87" w:rsidRDefault="00061F87" w:rsidP="00AC448D">
    <w:pPr>
      <w:pStyle w:val="a8"/>
      <w:spacing w:before="240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5B9AF" w14:textId="77777777" w:rsidR="00027855" w:rsidRDefault="00027855" w:rsidP="00AC448D">
      <w:pPr>
        <w:ind w:firstLine="180"/>
      </w:pPr>
      <w:r>
        <w:separator/>
      </w:r>
    </w:p>
    <w:p w14:paraId="00613ED4" w14:textId="77777777" w:rsidR="00027855" w:rsidRDefault="00027855" w:rsidP="00AC448D">
      <w:pPr>
        <w:ind w:firstLine="180"/>
      </w:pPr>
    </w:p>
  </w:footnote>
  <w:footnote w:type="continuationSeparator" w:id="0">
    <w:p w14:paraId="6A8DB818" w14:textId="77777777" w:rsidR="00027855" w:rsidRDefault="00027855" w:rsidP="00AC448D">
      <w:pPr>
        <w:ind w:firstLine="180"/>
      </w:pPr>
      <w:r>
        <w:continuationSeparator/>
      </w:r>
    </w:p>
    <w:p w14:paraId="59DC6A1A" w14:textId="77777777" w:rsidR="00027855" w:rsidRDefault="00027855" w:rsidP="00AC448D">
      <w:pPr>
        <w:ind w:firstLine="1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8FC9A" w14:textId="77777777" w:rsidR="00061F87" w:rsidRDefault="00061F87" w:rsidP="00AC448D">
    <w:pPr>
      <w:pStyle w:val="a6"/>
      <w:ind w:firstLine="180"/>
    </w:pPr>
  </w:p>
  <w:p w14:paraId="3B6F6B79" w14:textId="77777777" w:rsidR="00061F87" w:rsidRDefault="00061F87" w:rsidP="00AC448D">
    <w:pPr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8F93" w14:textId="77777777" w:rsidR="00061F87" w:rsidRDefault="00061F87" w:rsidP="00AC448D">
    <w:pPr>
      <w:pStyle w:val="a6"/>
      <w:ind w:firstLine="180"/>
    </w:pPr>
    <w:r>
      <w:rPr>
        <w:noProof/>
      </w:rPr>
      <w:drawing>
        <wp:anchor distT="0" distB="0" distL="114300" distR="114300" simplePos="0" relativeHeight="251675648" behindDoc="1" locked="0" layoutInCell="1" allowOverlap="1" wp14:anchorId="21858FF2" wp14:editId="1BEFFCE6">
          <wp:simplePos x="0" y="0"/>
          <wp:positionH relativeFrom="column">
            <wp:posOffset>-409574</wp:posOffset>
          </wp:positionH>
          <wp:positionV relativeFrom="paragraph">
            <wp:posOffset>-297497</wp:posOffset>
          </wp:positionV>
          <wp:extent cx="2409825" cy="442912"/>
          <wp:effectExtent l="19050" t="0" r="9525" b="0"/>
          <wp:wrapNone/>
          <wp:docPr id="37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4429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3600" behindDoc="1" locked="1" layoutInCell="1" allowOverlap="1" wp14:anchorId="60C5D00E" wp14:editId="1FCB9463">
          <wp:simplePos x="0" y="0"/>
          <wp:positionH relativeFrom="column">
            <wp:posOffset>4255861</wp:posOffset>
          </wp:positionH>
          <wp:positionV relativeFrom="paragraph">
            <wp:posOffset>-605790</wp:posOffset>
          </wp:positionV>
          <wp:extent cx="1120680" cy="1120680"/>
          <wp:effectExtent l="0" t="0" r="3810" b="3810"/>
          <wp:wrapNone/>
          <wp:docPr id="38" name="図 38" descr="C:\Users\user\Pictures\Web素材\テクスチャ\ウェーブ\テンプレート用\bg_sirc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Pictures\Web素材\テクスチャ\ウェーブ\テンプレート用\bg_sircl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680" cy="1120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4624" behindDoc="1" locked="1" layoutInCell="1" allowOverlap="1" wp14:anchorId="600851A3" wp14:editId="3A30B27B">
          <wp:simplePos x="0" y="0"/>
          <wp:positionH relativeFrom="column">
            <wp:posOffset>5112566</wp:posOffset>
          </wp:positionH>
          <wp:positionV relativeFrom="paragraph">
            <wp:posOffset>-911044</wp:posOffset>
          </wp:positionV>
          <wp:extent cx="2242080" cy="2242080"/>
          <wp:effectExtent l="0" t="0" r="6350" b="6350"/>
          <wp:wrapNone/>
          <wp:docPr id="39" name="図 39" descr="C:\Users\user\Pictures\Web素材\テクスチャ\ウェーブ\テンプレート用\bg_sirc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Pictures\Web素材\テクスチャ\ウェーブ\テンプレート用\bg_sircl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2080" cy="224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A11B" w14:textId="77777777" w:rsidR="00061F87" w:rsidRDefault="00061F87" w:rsidP="00AC448D">
    <w:pPr>
      <w:pStyle w:val="a6"/>
      <w:ind w:firstLine="180"/>
    </w:pPr>
    <w:r>
      <w:rPr>
        <w:noProof/>
      </w:rPr>
      <w:drawing>
        <wp:anchor distT="0" distB="0" distL="114300" distR="114300" simplePos="0" relativeHeight="251669504" behindDoc="0" locked="1" layoutInCell="1" allowOverlap="1" wp14:anchorId="793BF178" wp14:editId="0BAB922A">
          <wp:simplePos x="0" y="0"/>
          <wp:positionH relativeFrom="column">
            <wp:posOffset>-727075</wp:posOffset>
          </wp:positionH>
          <wp:positionV relativeFrom="paragraph">
            <wp:posOffset>4446905</wp:posOffset>
          </wp:positionV>
          <wp:extent cx="7608600" cy="5706720"/>
          <wp:effectExtent l="19050" t="0" r="0" b="0"/>
          <wp:wrapNone/>
          <wp:docPr id="41" name="図 41" descr="C:\Users\user\Pictures\Web素材\テクスチャ\ウェーブ\テンプレート用\bg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Pictures\Web素材\テクスチャ\ウェーブ\テンプレート用\bg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8600" cy="570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E026B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30BCE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7E6BF2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8FA06C3E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FBC2F3A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AE26706C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756AB6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482AAE0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950DCF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3865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2BC238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170220"/>
    <w:multiLevelType w:val="multilevel"/>
    <w:tmpl w:val="3D007C90"/>
    <w:lvl w:ilvl="0">
      <w:start w:val="1"/>
      <w:numFmt w:val="decimalFullWidth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FAD214E"/>
    <w:multiLevelType w:val="hybridMultilevel"/>
    <w:tmpl w:val="8B363390"/>
    <w:lvl w:ilvl="0" w:tplc="0D00F8E8">
      <w:start w:val="1"/>
      <w:numFmt w:val="bullet"/>
      <w:pStyle w:val="a"/>
      <w:suff w:val="space"/>
      <w:lvlText w:val=""/>
      <w:lvlJc w:val="left"/>
      <w:pPr>
        <w:ind w:left="420" w:hanging="307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CD3560"/>
    <w:multiLevelType w:val="hybridMultilevel"/>
    <w:tmpl w:val="ACFEFEB6"/>
    <w:lvl w:ilvl="0" w:tplc="9DD6BCF8">
      <w:start w:val="1"/>
      <w:numFmt w:val="bullet"/>
      <w:lvlText w:val=""/>
      <w:lvlJc w:val="left"/>
      <w:pPr>
        <w:ind w:left="118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0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6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13" w15:restartNumberingAfterBreak="0">
    <w:nsid w:val="327E59A8"/>
    <w:multiLevelType w:val="multilevel"/>
    <w:tmpl w:val="6D864438"/>
    <w:styleLink w:val="1"/>
    <w:lvl w:ilvl="0">
      <w:start w:val="2"/>
      <w:numFmt w:val="decimalFullWidth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4EE7408D"/>
    <w:multiLevelType w:val="multilevel"/>
    <w:tmpl w:val="AFBC5BE6"/>
    <w:lvl w:ilvl="0">
      <w:start w:val="1"/>
      <w:numFmt w:val="decimalFullWidth"/>
      <w:pStyle w:val="10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pStyle w:val="2"/>
      <w:suff w:val="nothing"/>
      <w:lvlText w:val="%1-%2"/>
      <w:lvlJc w:val="left"/>
      <w:pPr>
        <w:ind w:left="84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58E175A3"/>
    <w:multiLevelType w:val="hybridMultilevel"/>
    <w:tmpl w:val="8E84FE00"/>
    <w:lvl w:ilvl="0" w:tplc="04090001">
      <w:start w:val="1"/>
      <w:numFmt w:val="bullet"/>
      <w:lvlText w:val=""/>
      <w:lvlJc w:val="left"/>
      <w:pPr>
        <w:ind w:left="118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0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6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16" w15:restartNumberingAfterBreak="0">
    <w:nsid w:val="69BF1BC7"/>
    <w:multiLevelType w:val="hybridMultilevel"/>
    <w:tmpl w:val="FA5A1136"/>
    <w:lvl w:ilvl="0" w:tplc="EDAA16AA">
      <w:start w:val="6"/>
      <w:numFmt w:val="bullet"/>
      <w:lvlText w:val="-"/>
      <w:lvlJc w:val="left"/>
      <w:pPr>
        <w:ind w:left="1407" w:hanging="360"/>
      </w:pPr>
      <w:rPr>
        <w:rFonts w:ascii="メイリオ" w:eastAsia="メイリオ" w:hAnsi="メイリオ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8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4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27" w:hanging="420"/>
      </w:pPr>
      <w:rPr>
        <w:rFonts w:ascii="Wingdings" w:hAnsi="Wingdings" w:hint="default"/>
      </w:rPr>
    </w:lvl>
  </w:abstractNum>
  <w:abstractNum w:abstractNumId="17" w15:restartNumberingAfterBreak="0">
    <w:nsid w:val="7D3A6FF0"/>
    <w:multiLevelType w:val="hybridMultilevel"/>
    <w:tmpl w:val="0EF657E4"/>
    <w:lvl w:ilvl="0" w:tplc="1D883CB8">
      <w:numFmt w:val="bullet"/>
      <w:pStyle w:val="a0"/>
      <w:suff w:val="space"/>
      <w:lvlText w:val="・"/>
      <w:lvlJc w:val="left"/>
      <w:rPr>
        <w:rFonts w:ascii="Yu Gothic UI" w:eastAsia="Yu Gothic UI" w:hAnsi="Yu Gothic UI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525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567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6090" w:hanging="420"/>
      </w:pPr>
      <w:rPr>
        <w:rFonts w:ascii="Wingdings" w:hAnsi="Wingdings" w:hint="default"/>
      </w:rPr>
    </w:lvl>
  </w:abstractNum>
  <w:num w:numId="1" w16cid:durableId="1059481377">
    <w:abstractNumId w:val="10"/>
  </w:num>
  <w:num w:numId="2" w16cid:durableId="2137987794">
    <w:abstractNumId w:val="16"/>
  </w:num>
  <w:num w:numId="3" w16cid:durableId="1380975954">
    <w:abstractNumId w:val="12"/>
  </w:num>
  <w:num w:numId="4" w16cid:durableId="29040730">
    <w:abstractNumId w:val="9"/>
  </w:num>
  <w:num w:numId="5" w16cid:durableId="1514563942">
    <w:abstractNumId w:val="7"/>
  </w:num>
  <w:num w:numId="6" w16cid:durableId="544677372">
    <w:abstractNumId w:val="6"/>
  </w:num>
  <w:num w:numId="7" w16cid:durableId="1137602993">
    <w:abstractNumId w:val="5"/>
  </w:num>
  <w:num w:numId="8" w16cid:durableId="629282888">
    <w:abstractNumId w:val="4"/>
  </w:num>
  <w:num w:numId="9" w16cid:durableId="391586612">
    <w:abstractNumId w:val="8"/>
  </w:num>
  <w:num w:numId="10" w16cid:durableId="259989947">
    <w:abstractNumId w:val="3"/>
  </w:num>
  <w:num w:numId="11" w16cid:durableId="1811052195">
    <w:abstractNumId w:val="2"/>
  </w:num>
  <w:num w:numId="12" w16cid:durableId="499544116">
    <w:abstractNumId w:val="1"/>
  </w:num>
  <w:num w:numId="13" w16cid:durableId="1474758476">
    <w:abstractNumId w:val="0"/>
  </w:num>
  <w:num w:numId="14" w16cid:durableId="308285462">
    <w:abstractNumId w:val="15"/>
  </w:num>
  <w:num w:numId="15" w16cid:durableId="859971866">
    <w:abstractNumId w:val="13"/>
  </w:num>
  <w:num w:numId="16" w16cid:durableId="710878927">
    <w:abstractNumId w:val="11"/>
  </w:num>
  <w:num w:numId="17" w16cid:durableId="45029120">
    <w:abstractNumId w:val="14"/>
  </w:num>
  <w:num w:numId="18" w16cid:durableId="42753212">
    <w:abstractNumId w:val="14"/>
  </w:num>
  <w:num w:numId="19" w16cid:durableId="1723016870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styleLockTheme/>
  <w:styleLockQFSet/>
  <w:defaultTabStop w:val="840"/>
  <w:drawingGridHorizontalSpacing w:val="81"/>
  <w:drawingGridVerticalSpacing w:val="245"/>
  <w:displayHorizontalDrawingGridEvery w:val="0"/>
  <w:characterSpacingControl w:val="compressPunctuation"/>
  <w:savePreviewPicture/>
  <w:hdrShapeDefaults>
    <o:shapedefaults v:ext="edit" spidmax="2050" style="mso-position-horizontal-relative:margin;v-text-anchor:middle" fill="f" fillcolor="white" strokecolor="none [1305]">
      <v:fill color="white" on="f"/>
      <v:stroke color="none [1305]" weight="6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46"/>
    <w:rsid w:val="0000008A"/>
    <w:rsid w:val="000000CC"/>
    <w:rsid w:val="00000FD5"/>
    <w:rsid w:val="00002C3C"/>
    <w:rsid w:val="00005899"/>
    <w:rsid w:val="00005D3C"/>
    <w:rsid w:val="0000683E"/>
    <w:rsid w:val="000102E8"/>
    <w:rsid w:val="00010547"/>
    <w:rsid w:val="000106A5"/>
    <w:rsid w:val="0001197E"/>
    <w:rsid w:val="000120AE"/>
    <w:rsid w:val="00012DCB"/>
    <w:rsid w:val="000133E7"/>
    <w:rsid w:val="0001397D"/>
    <w:rsid w:val="00014E66"/>
    <w:rsid w:val="000170EE"/>
    <w:rsid w:val="0001737E"/>
    <w:rsid w:val="00017598"/>
    <w:rsid w:val="00017A3C"/>
    <w:rsid w:val="0002034A"/>
    <w:rsid w:val="00021BAA"/>
    <w:rsid w:val="000224F8"/>
    <w:rsid w:val="00022B8B"/>
    <w:rsid w:val="00022D83"/>
    <w:rsid w:val="00023301"/>
    <w:rsid w:val="000238E6"/>
    <w:rsid w:val="0002438C"/>
    <w:rsid w:val="00024FCB"/>
    <w:rsid w:val="00025BEC"/>
    <w:rsid w:val="00025DDB"/>
    <w:rsid w:val="00026195"/>
    <w:rsid w:val="000263F8"/>
    <w:rsid w:val="0002670D"/>
    <w:rsid w:val="000268FF"/>
    <w:rsid w:val="00027855"/>
    <w:rsid w:val="00027969"/>
    <w:rsid w:val="00027A99"/>
    <w:rsid w:val="00030ABC"/>
    <w:rsid w:val="0003171B"/>
    <w:rsid w:val="00032926"/>
    <w:rsid w:val="0003621F"/>
    <w:rsid w:val="000368EA"/>
    <w:rsid w:val="00037D91"/>
    <w:rsid w:val="00040060"/>
    <w:rsid w:val="0004028C"/>
    <w:rsid w:val="0004080C"/>
    <w:rsid w:val="000432B3"/>
    <w:rsid w:val="000443B3"/>
    <w:rsid w:val="00045321"/>
    <w:rsid w:val="00045A9B"/>
    <w:rsid w:val="000469EC"/>
    <w:rsid w:val="00047F76"/>
    <w:rsid w:val="00050926"/>
    <w:rsid w:val="000517CB"/>
    <w:rsid w:val="00051BB0"/>
    <w:rsid w:val="00051BE3"/>
    <w:rsid w:val="00053EBA"/>
    <w:rsid w:val="000544D9"/>
    <w:rsid w:val="00054A5D"/>
    <w:rsid w:val="00054D94"/>
    <w:rsid w:val="000554CA"/>
    <w:rsid w:val="00057393"/>
    <w:rsid w:val="00057632"/>
    <w:rsid w:val="0006026D"/>
    <w:rsid w:val="00060521"/>
    <w:rsid w:val="0006070E"/>
    <w:rsid w:val="00060B41"/>
    <w:rsid w:val="000612C9"/>
    <w:rsid w:val="00061F87"/>
    <w:rsid w:val="0006205E"/>
    <w:rsid w:val="00062147"/>
    <w:rsid w:val="000630CA"/>
    <w:rsid w:val="00064A83"/>
    <w:rsid w:val="00065165"/>
    <w:rsid w:val="000668CA"/>
    <w:rsid w:val="00071086"/>
    <w:rsid w:val="00071131"/>
    <w:rsid w:val="000712C2"/>
    <w:rsid w:val="00071B95"/>
    <w:rsid w:val="00071DEE"/>
    <w:rsid w:val="00072CEB"/>
    <w:rsid w:val="00073E48"/>
    <w:rsid w:val="00074038"/>
    <w:rsid w:val="000752E1"/>
    <w:rsid w:val="00075FC6"/>
    <w:rsid w:val="00076087"/>
    <w:rsid w:val="00077229"/>
    <w:rsid w:val="00080F32"/>
    <w:rsid w:val="00081DB7"/>
    <w:rsid w:val="00082A1B"/>
    <w:rsid w:val="0008322A"/>
    <w:rsid w:val="00083346"/>
    <w:rsid w:val="000835C0"/>
    <w:rsid w:val="000850E6"/>
    <w:rsid w:val="00085247"/>
    <w:rsid w:val="00085526"/>
    <w:rsid w:val="0008696E"/>
    <w:rsid w:val="000871B0"/>
    <w:rsid w:val="0008789A"/>
    <w:rsid w:val="00087DDC"/>
    <w:rsid w:val="000900F6"/>
    <w:rsid w:val="00090803"/>
    <w:rsid w:val="00090B9F"/>
    <w:rsid w:val="0009185A"/>
    <w:rsid w:val="00092955"/>
    <w:rsid w:val="00092BE3"/>
    <w:rsid w:val="000931D7"/>
    <w:rsid w:val="000960D2"/>
    <w:rsid w:val="000A2139"/>
    <w:rsid w:val="000A2AE1"/>
    <w:rsid w:val="000A32A6"/>
    <w:rsid w:val="000A3B75"/>
    <w:rsid w:val="000A59D2"/>
    <w:rsid w:val="000A5E49"/>
    <w:rsid w:val="000A6234"/>
    <w:rsid w:val="000A6748"/>
    <w:rsid w:val="000A6F52"/>
    <w:rsid w:val="000B053C"/>
    <w:rsid w:val="000B0DC6"/>
    <w:rsid w:val="000B2111"/>
    <w:rsid w:val="000B2430"/>
    <w:rsid w:val="000B25D1"/>
    <w:rsid w:val="000B288F"/>
    <w:rsid w:val="000B3E5F"/>
    <w:rsid w:val="000B4508"/>
    <w:rsid w:val="000B6D34"/>
    <w:rsid w:val="000B7AE7"/>
    <w:rsid w:val="000B7E49"/>
    <w:rsid w:val="000C0223"/>
    <w:rsid w:val="000C0630"/>
    <w:rsid w:val="000C0A21"/>
    <w:rsid w:val="000C10AD"/>
    <w:rsid w:val="000C157B"/>
    <w:rsid w:val="000C2B1D"/>
    <w:rsid w:val="000C2BB3"/>
    <w:rsid w:val="000C396C"/>
    <w:rsid w:val="000C3F60"/>
    <w:rsid w:val="000C411B"/>
    <w:rsid w:val="000C62C6"/>
    <w:rsid w:val="000C6DA4"/>
    <w:rsid w:val="000C704D"/>
    <w:rsid w:val="000C7095"/>
    <w:rsid w:val="000D0673"/>
    <w:rsid w:val="000D08D6"/>
    <w:rsid w:val="000D11B4"/>
    <w:rsid w:val="000D12DE"/>
    <w:rsid w:val="000D1B61"/>
    <w:rsid w:val="000D2D9C"/>
    <w:rsid w:val="000D32B8"/>
    <w:rsid w:val="000D3889"/>
    <w:rsid w:val="000D599B"/>
    <w:rsid w:val="000D6C3F"/>
    <w:rsid w:val="000D6ECB"/>
    <w:rsid w:val="000E0A5D"/>
    <w:rsid w:val="000E1DAF"/>
    <w:rsid w:val="000E2AE6"/>
    <w:rsid w:val="000E368B"/>
    <w:rsid w:val="000E3C51"/>
    <w:rsid w:val="000E5654"/>
    <w:rsid w:val="000E567E"/>
    <w:rsid w:val="000E6D97"/>
    <w:rsid w:val="000E70D5"/>
    <w:rsid w:val="000F0191"/>
    <w:rsid w:val="000F0D78"/>
    <w:rsid w:val="000F0FB4"/>
    <w:rsid w:val="000F18AE"/>
    <w:rsid w:val="000F21FB"/>
    <w:rsid w:val="000F4763"/>
    <w:rsid w:val="000F50B7"/>
    <w:rsid w:val="000F54EC"/>
    <w:rsid w:val="000F596B"/>
    <w:rsid w:val="000F5A52"/>
    <w:rsid w:val="000F5E0F"/>
    <w:rsid w:val="000F6987"/>
    <w:rsid w:val="000F6D36"/>
    <w:rsid w:val="000F7FBC"/>
    <w:rsid w:val="0010181A"/>
    <w:rsid w:val="00101E81"/>
    <w:rsid w:val="001024D3"/>
    <w:rsid w:val="00102568"/>
    <w:rsid w:val="001028B1"/>
    <w:rsid w:val="00102A88"/>
    <w:rsid w:val="001042FB"/>
    <w:rsid w:val="0010624D"/>
    <w:rsid w:val="00106878"/>
    <w:rsid w:val="00110BF1"/>
    <w:rsid w:val="00110D13"/>
    <w:rsid w:val="00110D94"/>
    <w:rsid w:val="00110DEE"/>
    <w:rsid w:val="00111094"/>
    <w:rsid w:val="001113F4"/>
    <w:rsid w:val="00112865"/>
    <w:rsid w:val="00112C7E"/>
    <w:rsid w:val="001131B6"/>
    <w:rsid w:val="00114DC7"/>
    <w:rsid w:val="0011598B"/>
    <w:rsid w:val="0011609E"/>
    <w:rsid w:val="0011761E"/>
    <w:rsid w:val="0011791F"/>
    <w:rsid w:val="00117BA3"/>
    <w:rsid w:val="00120ACB"/>
    <w:rsid w:val="00121D43"/>
    <w:rsid w:val="001223D3"/>
    <w:rsid w:val="00122561"/>
    <w:rsid w:val="00124A13"/>
    <w:rsid w:val="00124EDF"/>
    <w:rsid w:val="0012508F"/>
    <w:rsid w:val="00125BC6"/>
    <w:rsid w:val="00125D20"/>
    <w:rsid w:val="001269ED"/>
    <w:rsid w:val="00127745"/>
    <w:rsid w:val="00127CD9"/>
    <w:rsid w:val="00127EDD"/>
    <w:rsid w:val="001303FC"/>
    <w:rsid w:val="00130845"/>
    <w:rsid w:val="00131B0C"/>
    <w:rsid w:val="00131E25"/>
    <w:rsid w:val="00133AB8"/>
    <w:rsid w:val="00134A19"/>
    <w:rsid w:val="00134EFF"/>
    <w:rsid w:val="00136182"/>
    <w:rsid w:val="00136CCA"/>
    <w:rsid w:val="00137053"/>
    <w:rsid w:val="001373D3"/>
    <w:rsid w:val="00137F21"/>
    <w:rsid w:val="001408FB"/>
    <w:rsid w:val="00140F7B"/>
    <w:rsid w:val="00141EC2"/>
    <w:rsid w:val="00144022"/>
    <w:rsid w:val="00144E7F"/>
    <w:rsid w:val="00144F2D"/>
    <w:rsid w:val="00145A37"/>
    <w:rsid w:val="0014772E"/>
    <w:rsid w:val="00147B9C"/>
    <w:rsid w:val="0015153A"/>
    <w:rsid w:val="001523D1"/>
    <w:rsid w:val="00153399"/>
    <w:rsid w:val="00153BB9"/>
    <w:rsid w:val="00153F8E"/>
    <w:rsid w:val="001562BF"/>
    <w:rsid w:val="00156723"/>
    <w:rsid w:val="00156ABC"/>
    <w:rsid w:val="00157020"/>
    <w:rsid w:val="00157D87"/>
    <w:rsid w:val="001606B9"/>
    <w:rsid w:val="001617C8"/>
    <w:rsid w:val="001628E9"/>
    <w:rsid w:val="00162F3D"/>
    <w:rsid w:val="00163544"/>
    <w:rsid w:val="001635AF"/>
    <w:rsid w:val="00163778"/>
    <w:rsid w:val="00163ECD"/>
    <w:rsid w:val="00164199"/>
    <w:rsid w:val="001643DE"/>
    <w:rsid w:val="001666A1"/>
    <w:rsid w:val="0016713E"/>
    <w:rsid w:val="0016738D"/>
    <w:rsid w:val="00167F88"/>
    <w:rsid w:val="00170247"/>
    <w:rsid w:val="001710DC"/>
    <w:rsid w:val="001726CA"/>
    <w:rsid w:val="00173B5D"/>
    <w:rsid w:val="0017629E"/>
    <w:rsid w:val="00176C60"/>
    <w:rsid w:val="00182046"/>
    <w:rsid w:val="001820EE"/>
    <w:rsid w:val="001826DC"/>
    <w:rsid w:val="001849E6"/>
    <w:rsid w:val="0018611D"/>
    <w:rsid w:val="00186F78"/>
    <w:rsid w:val="00187D8F"/>
    <w:rsid w:val="0019083F"/>
    <w:rsid w:val="00190D2E"/>
    <w:rsid w:val="001920AB"/>
    <w:rsid w:val="00192469"/>
    <w:rsid w:val="0019336E"/>
    <w:rsid w:val="0019343B"/>
    <w:rsid w:val="0019513B"/>
    <w:rsid w:val="001965AE"/>
    <w:rsid w:val="0019661A"/>
    <w:rsid w:val="001971AC"/>
    <w:rsid w:val="00197614"/>
    <w:rsid w:val="00197788"/>
    <w:rsid w:val="00197AEF"/>
    <w:rsid w:val="00197FF7"/>
    <w:rsid w:val="001A3305"/>
    <w:rsid w:val="001A391B"/>
    <w:rsid w:val="001A4078"/>
    <w:rsid w:val="001A47C6"/>
    <w:rsid w:val="001A4C04"/>
    <w:rsid w:val="001A654C"/>
    <w:rsid w:val="001A7700"/>
    <w:rsid w:val="001A7A97"/>
    <w:rsid w:val="001B0A5B"/>
    <w:rsid w:val="001B0D21"/>
    <w:rsid w:val="001B0F77"/>
    <w:rsid w:val="001B357F"/>
    <w:rsid w:val="001B537D"/>
    <w:rsid w:val="001B60A6"/>
    <w:rsid w:val="001B62D6"/>
    <w:rsid w:val="001C0433"/>
    <w:rsid w:val="001C045A"/>
    <w:rsid w:val="001C0740"/>
    <w:rsid w:val="001C1587"/>
    <w:rsid w:val="001C2121"/>
    <w:rsid w:val="001C2721"/>
    <w:rsid w:val="001C2B30"/>
    <w:rsid w:val="001C3943"/>
    <w:rsid w:val="001C3A96"/>
    <w:rsid w:val="001C416D"/>
    <w:rsid w:val="001C49C0"/>
    <w:rsid w:val="001C5C18"/>
    <w:rsid w:val="001C6851"/>
    <w:rsid w:val="001C6C8E"/>
    <w:rsid w:val="001C6CC8"/>
    <w:rsid w:val="001C7B29"/>
    <w:rsid w:val="001D1233"/>
    <w:rsid w:val="001D1625"/>
    <w:rsid w:val="001D1B45"/>
    <w:rsid w:val="001D2583"/>
    <w:rsid w:val="001D2F2D"/>
    <w:rsid w:val="001D4497"/>
    <w:rsid w:val="001D4CF6"/>
    <w:rsid w:val="001D51ED"/>
    <w:rsid w:val="001D5CFB"/>
    <w:rsid w:val="001D77AD"/>
    <w:rsid w:val="001D7EB5"/>
    <w:rsid w:val="001E016C"/>
    <w:rsid w:val="001E03CF"/>
    <w:rsid w:val="001E172C"/>
    <w:rsid w:val="001E194F"/>
    <w:rsid w:val="001E2213"/>
    <w:rsid w:val="001E3222"/>
    <w:rsid w:val="001E4151"/>
    <w:rsid w:val="001E43DF"/>
    <w:rsid w:val="001E44D9"/>
    <w:rsid w:val="001E665E"/>
    <w:rsid w:val="001E69C9"/>
    <w:rsid w:val="001E7133"/>
    <w:rsid w:val="001E739B"/>
    <w:rsid w:val="001E7D34"/>
    <w:rsid w:val="001E7F6E"/>
    <w:rsid w:val="001F1835"/>
    <w:rsid w:val="001F1986"/>
    <w:rsid w:val="001F392C"/>
    <w:rsid w:val="001F4070"/>
    <w:rsid w:val="001F5CBD"/>
    <w:rsid w:val="001F5E85"/>
    <w:rsid w:val="001F647C"/>
    <w:rsid w:val="001F65A9"/>
    <w:rsid w:val="001F6FB2"/>
    <w:rsid w:val="00200EC2"/>
    <w:rsid w:val="00201CF2"/>
    <w:rsid w:val="00202870"/>
    <w:rsid w:val="00203759"/>
    <w:rsid w:val="0020479F"/>
    <w:rsid w:val="002047F9"/>
    <w:rsid w:val="00205339"/>
    <w:rsid w:val="00205CD7"/>
    <w:rsid w:val="0020656E"/>
    <w:rsid w:val="00206D66"/>
    <w:rsid w:val="00206E06"/>
    <w:rsid w:val="002078C6"/>
    <w:rsid w:val="002105F9"/>
    <w:rsid w:val="00211AC3"/>
    <w:rsid w:val="00211FF4"/>
    <w:rsid w:val="002132EB"/>
    <w:rsid w:val="0021390C"/>
    <w:rsid w:val="00213F37"/>
    <w:rsid w:val="00214BF2"/>
    <w:rsid w:val="00216A1E"/>
    <w:rsid w:val="00220BA2"/>
    <w:rsid w:val="0022269F"/>
    <w:rsid w:val="00223A4E"/>
    <w:rsid w:val="00223EF7"/>
    <w:rsid w:val="00225534"/>
    <w:rsid w:val="00225EA9"/>
    <w:rsid w:val="002268F2"/>
    <w:rsid w:val="00227C70"/>
    <w:rsid w:val="00227C97"/>
    <w:rsid w:val="00230037"/>
    <w:rsid w:val="00230534"/>
    <w:rsid w:val="00231388"/>
    <w:rsid w:val="00231794"/>
    <w:rsid w:val="00232386"/>
    <w:rsid w:val="0023238A"/>
    <w:rsid w:val="0023251A"/>
    <w:rsid w:val="002330C9"/>
    <w:rsid w:val="00234CD5"/>
    <w:rsid w:val="002355BA"/>
    <w:rsid w:val="0023596A"/>
    <w:rsid w:val="0023631D"/>
    <w:rsid w:val="00236463"/>
    <w:rsid w:val="002365DC"/>
    <w:rsid w:val="0023689F"/>
    <w:rsid w:val="002368CB"/>
    <w:rsid w:val="00241B97"/>
    <w:rsid w:val="00243637"/>
    <w:rsid w:val="00243A89"/>
    <w:rsid w:val="0024611F"/>
    <w:rsid w:val="002463AF"/>
    <w:rsid w:val="0024781A"/>
    <w:rsid w:val="00250122"/>
    <w:rsid w:val="002501E2"/>
    <w:rsid w:val="00250B28"/>
    <w:rsid w:val="00251ABB"/>
    <w:rsid w:val="00251C01"/>
    <w:rsid w:val="0025266F"/>
    <w:rsid w:val="002533B0"/>
    <w:rsid w:val="002537B3"/>
    <w:rsid w:val="00253902"/>
    <w:rsid w:val="00253AE4"/>
    <w:rsid w:val="00253D4E"/>
    <w:rsid w:val="0025483E"/>
    <w:rsid w:val="002550CB"/>
    <w:rsid w:val="00255CBC"/>
    <w:rsid w:val="0025706A"/>
    <w:rsid w:val="00260458"/>
    <w:rsid w:val="00260C04"/>
    <w:rsid w:val="0026140C"/>
    <w:rsid w:val="002617A2"/>
    <w:rsid w:val="0026237A"/>
    <w:rsid w:val="002623EE"/>
    <w:rsid w:val="00262757"/>
    <w:rsid w:val="00262BF6"/>
    <w:rsid w:val="00263520"/>
    <w:rsid w:val="002645AD"/>
    <w:rsid w:val="00266AFC"/>
    <w:rsid w:val="002678C5"/>
    <w:rsid w:val="002703A6"/>
    <w:rsid w:val="00272434"/>
    <w:rsid w:val="00272573"/>
    <w:rsid w:val="002736B0"/>
    <w:rsid w:val="00274824"/>
    <w:rsid w:val="002757EE"/>
    <w:rsid w:val="00275B84"/>
    <w:rsid w:val="00275FBA"/>
    <w:rsid w:val="0027639C"/>
    <w:rsid w:val="00281102"/>
    <w:rsid w:val="002812C5"/>
    <w:rsid w:val="00281904"/>
    <w:rsid w:val="00281DE6"/>
    <w:rsid w:val="002835B2"/>
    <w:rsid w:val="00283663"/>
    <w:rsid w:val="00283C0D"/>
    <w:rsid w:val="00284AC0"/>
    <w:rsid w:val="002862D0"/>
    <w:rsid w:val="00290787"/>
    <w:rsid w:val="0029095A"/>
    <w:rsid w:val="00293DBE"/>
    <w:rsid w:val="00296BB6"/>
    <w:rsid w:val="002A07D6"/>
    <w:rsid w:val="002A1B97"/>
    <w:rsid w:val="002A1D7C"/>
    <w:rsid w:val="002A31CC"/>
    <w:rsid w:val="002A4A3C"/>
    <w:rsid w:val="002A4C0A"/>
    <w:rsid w:val="002A5FB9"/>
    <w:rsid w:val="002A6222"/>
    <w:rsid w:val="002A67E3"/>
    <w:rsid w:val="002A7398"/>
    <w:rsid w:val="002B10B4"/>
    <w:rsid w:val="002B14D3"/>
    <w:rsid w:val="002B5C88"/>
    <w:rsid w:val="002B60E6"/>
    <w:rsid w:val="002B7843"/>
    <w:rsid w:val="002B7A4E"/>
    <w:rsid w:val="002B7F30"/>
    <w:rsid w:val="002C2C56"/>
    <w:rsid w:val="002C3A2D"/>
    <w:rsid w:val="002C3D2A"/>
    <w:rsid w:val="002C4DE9"/>
    <w:rsid w:val="002C57D1"/>
    <w:rsid w:val="002C639E"/>
    <w:rsid w:val="002C7EC8"/>
    <w:rsid w:val="002D08FE"/>
    <w:rsid w:val="002D37A0"/>
    <w:rsid w:val="002D3DFF"/>
    <w:rsid w:val="002D42F9"/>
    <w:rsid w:val="002D4DF4"/>
    <w:rsid w:val="002D5021"/>
    <w:rsid w:val="002D56EC"/>
    <w:rsid w:val="002D772E"/>
    <w:rsid w:val="002E0C72"/>
    <w:rsid w:val="002E14A0"/>
    <w:rsid w:val="002E19B8"/>
    <w:rsid w:val="002E1F16"/>
    <w:rsid w:val="002E36DF"/>
    <w:rsid w:val="002E4001"/>
    <w:rsid w:val="002E7E7B"/>
    <w:rsid w:val="002F01E9"/>
    <w:rsid w:val="002F04E1"/>
    <w:rsid w:val="002F1BCB"/>
    <w:rsid w:val="002F1F0F"/>
    <w:rsid w:val="002F2026"/>
    <w:rsid w:val="002F28A9"/>
    <w:rsid w:val="002F3CCB"/>
    <w:rsid w:val="002F4681"/>
    <w:rsid w:val="002F46E3"/>
    <w:rsid w:val="002F49E7"/>
    <w:rsid w:val="002F4AD0"/>
    <w:rsid w:val="002F572B"/>
    <w:rsid w:val="002F76F8"/>
    <w:rsid w:val="002F78FE"/>
    <w:rsid w:val="0030099F"/>
    <w:rsid w:val="00301969"/>
    <w:rsid w:val="00301D7A"/>
    <w:rsid w:val="00301E76"/>
    <w:rsid w:val="00302523"/>
    <w:rsid w:val="00304DBE"/>
    <w:rsid w:val="00305489"/>
    <w:rsid w:val="00305537"/>
    <w:rsid w:val="00305569"/>
    <w:rsid w:val="0030684B"/>
    <w:rsid w:val="00307A4D"/>
    <w:rsid w:val="00307F3C"/>
    <w:rsid w:val="00310076"/>
    <w:rsid w:val="0031036C"/>
    <w:rsid w:val="00311A18"/>
    <w:rsid w:val="003120EB"/>
    <w:rsid w:val="00312999"/>
    <w:rsid w:val="00312D83"/>
    <w:rsid w:val="00313794"/>
    <w:rsid w:val="00313A69"/>
    <w:rsid w:val="00313D04"/>
    <w:rsid w:val="003143DB"/>
    <w:rsid w:val="00315567"/>
    <w:rsid w:val="003155D1"/>
    <w:rsid w:val="003159BA"/>
    <w:rsid w:val="003164CD"/>
    <w:rsid w:val="00317030"/>
    <w:rsid w:val="003174BE"/>
    <w:rsid w:val="00317748"/>
    <w:rsid w:val="0032062B"/>
    <w:rsid w:val="0032078A"/>
    <w:rsid w:val="00321CC2"/>
    <w:rsid w:val="0032234D"/>
    <w:rsid w:val="003232C6"/>
    <w:rsid w:val="00323C0D"/>
    <w:rsid w:val="0032464F"/>
    <w:rsid w:val="00324D27"/>
    <w:rsid w:val="00324F52"/>
    <w:rsid w:val="00324FCE"/>
    <w:rsid w:val="00325017"/>
    <w:rsid w:val="00325796"/>
    <w:rsid w:val="00330BF1"/>
    <w:rsid w:val="00330DF5"/>
    <w:rsid w:val="00333AF2"/>
    <w:rsid w:val="003341D9"/>
    <w:rsid w:val="003358A7"/>
    <w:rsid w:val="00335922"/>
    <w:rsid w:val="00336208"/>
    <w:rsid w:val="00336B8A"/>
    <w:rsid w:val="0034078E"/>
    <w:rsid w:val="00340916"/>
    <w:rsid w:val="00340FBB"/>
    <w:rsid w:val="003417EA"/>
    <w:rsid w:val="00342203"/>
    <w:rsid w:val="0034352B"/>
    <w:rsid w:val="00343DA1"/>
    <w:rsid w:val="00344874"/>
    <w:rsid w:val="00344CAC"/>
    <w:rsid w:val="00344CCD"/>
    <w:rsid w:val="0034553E"/>
    <w:rsid w:val="00346AC9"/>
    <w:rsid w:val="00347957"/>
    <w:rsid w:val="00347AF5"/>
    <w:rsid w:val="00350529"/>
    <w:rsid w:val="003516A4"/>
    <w:rsid w:val="003520EC"/>
    <w:rsid w:val="003530ED"/>
    <w:rsid w:val="0035395A"/>
    <w:rsid w:val="00353DC6"/>
    <w:rsid w:val="00353DE5"/>
    <w:rsid w:val="00353F09"/>
    <w:rsid w:val="0035407E"/>
    <w:rsid w:val="003541AD"/>
    <w:rsid w:val="0035467A"/>
    <w:rsid w:val="00355601"/>
    <w:rsid w:val="00355CD0"/>
    <w:rsid w:val="00355F28"/>
    <w:rsid w:val="0035622A"/>
    <w:rsid w:val="00356A54"/>
    <w:rsid w:val="003574C0"/>
    <w:rsid w:val="00360172"/>
    <w:rsid w:val="0036067B"/>
    <w:rsid w:val="00360E57"/>
    <w:rsid w:val="00361308"/>
    <w:rsid w:val="00361E42"/>
    <w:rsid w:val="00361F33"/>
    <w:rsid w:val="003627F5"/>
    <w:rsid w:val="00363ED9"/>
    <w:rsid w:val="00363F82"/>
    <w:rsid w:val="00364502"/>
    <w:rsid w:val="00365B52"/>
    <w:rsid w:val="00366BAF"/>
    <w:rsid w:val="00366BC5"/>
    <w:rsid w:val="00371566"/>
    <w:rsid w:val="00371EF6"/>
    <w:rsid w:val="0037272D"/>
    <w:rsid w:val="00374482"/>
    <w:rsid w:val="003761CB"/>
    <w:rsid w:val="00376556"/>
    <w:rsid w:val="0037694C"/>
    <w:rsid w:val="00377716"/>
    <w:rsid w:val="00377CF2"/>
    <w:rsid w:val="00381128"/>
    <w:rsid w:val="003813FD"/>
    <w:rsid w:val="0038242D"/>
    <w:rsid w:val="00382DBC"/>
    <w:rsid w:val="00383032"/>
    <w:rsid w:val="0038326A"/>
    <w:rsid w:val="00384806"/>
    <w:rsid w:val="00385714"/>
    <w:rsid w:val="00385E91"/>
    <w:rsid w:val="00386B05"/>
    <w:rsid w:val="003872EE"/>
    <w:rsid w:val="00387805"/>
    <w:rsid w:val="003909EE"/>
    <w:rsid w:val="00390FE4"/>
    <w:rsid w:val="00392479"/>
    <w:rsid w:val="00393FF4"/>
    <w:rsid w:val="00395242"/>
    <w:rsid w:val="003965DE"/>
    <w:rsid w:val="00397D45"/>
    <w:rsid w:val="003A04B1"/>
    <w:rsid w:val="003A0C54"/>
    <w:rsid w:val="003A10C2"/>
    <w:rsid w:val="003A150F"/>
    <w:rsid w:val="003A15E5"/>
    <w:rsid w:val="003A198F"/>
    <w:rsid w:val="003A1EE5"/>
    <w:rsid w:val="003A4609"/>
    <w:rsid w:val="003A4F94"/>
    <w:rsid w:val="003A4FCE"/>
    <w:rsid w:val="003A687D"/>
    <w:rsid w:val="003A777F"/>
    <w:rsid w:val="003B0DBE"/>
    <w:rsid w:val="003B1304"/>
    <w:rsid w:val="003B1484"/>
    <w:rsid w:val="003B1BCA"/>
    <w:rsid w:val="003B2EFB"/>
    <w:rsid w:val="003B3314"/>
    <w:rsid w:val="003B33A4"/>
    <w:rsid w:val="003B44F5"/>
    <w:rsid w:val="003B5052"/>
    <w:rsid w:val="003B67EF"/>
    <w:rsid w:val="003B6BCD"/>
    <w:rsid w:val="003B7E3E"/>
    <w:rsid w:val="003B7F57"/>
    <w:rsid w:val="003C0B8F"/>
    <w:rsid w:val="003C1A3E"/>
    <w:rsid w:val="003C3EFA"/>
    <w:rsid w:val="003C5114"/>
    <w:rsid w:val="003C5267"/>
    <w:rsid w:val="003C551C"/>
    <w:rsid w:val="003C5A8F"/>
    <w:rsid w:val="003C7BEC"/>
    <w:rsid w:val="003D12DE"/>
    <w:rsid w:val="003D1A59"/>
    <w:rsid w:val="003D22C5"/>
    <w:rsid w:val="003D5652"/>
    <w:rsid w:val="003D6452"/>
    <w:rsid w:val="003D6820"/>
    <w:rsid w:val="003D6CA1"/>
    <w:rsid w:val="003D7967"/>
    <w:rsid w:val="003E1587"/>
    <w:rsid w:val="003E2576"/>
    <w:rsid w:val="003E2C35"/>
    <w:rsid w:val="003E4002"/>
    <w:rsid w:val="003E502E"/>
    <w:rsid w:val="003E528D"/>
    <w:rsid w:val="003E548E"/>
    <w:rsid w:val="003E7819"/>
    <w:rsid w:val="003E7E9D"/>
    <w:rsid w:val="003F06CB"/>
    <w:rsid w:val="003F11F1"/>
    <w:rsid w:val="003F17AD"/>
    <w:rsid w:val="003F1857"/>
    <w:rsid w:val="003F2FD3"/>
    <w:rsid w:val="003F32A5"/>
    <w:rsid w:val="003F351F"/>
    <w:rsid w:val="003F3FB7"/>
    <w:rsid w:val="003F44A6"/>
    <w:rsid w:val="003F48B3"/>
    <w:rsid w:val="004005CF"/>
    <w:rsid w:val="0040130E"/>
    <w:rsid w:val="00401B83"/>
    <w:rsid w:val="004034C4"/>
    <w:rsid w:val="004048B4"/>
    <w:rsid w:val="00404F45"/>
    <w:rsid w:val="004052D7"/>
    <w:rsid w:val="00407275"/>
    <w:rsid w:val="00411A88"/>
    <w:rsid w:val="00411B81"/>
    <w:rsid w:val="00413091"/>
    <w:rsid w:val="004134DC"/>
    <w:rsid w:val="00413952"/>
    <w:rsid w:val="00413A29"/>
    <w:rsid w:val="00413E7E"/>
    <w:rsid w:val="00413F5C"/>
    <w:rsid w:val="0041562E"/>
    <w:rsid w:val="00415837"/>
    <w:rsid w:val="00415A15"/>
    <w:rsid w:val="00415D3E"/>
    <w:rsid w:val="00415F2A"/>
    <w:rsid w:val="00416A68"/>
    <w:rsid w:val="00420393"/>
    <w:rsid w:val="00421A20"/>
    <w:rsid w:val="00421CA9"/>
    <w:rsid w:val="00422647"/>
    <w:rsid w:val="00422FCD"/>
    <w:rsid w:val="00423579"/>
    <w:rsid w:val="004255F0"/>
    <w:rsid w:val="00425ADB"/>
    <w:rsid w:val="00425EC9"/>
    <w:rsid w:val="00431FF1"/>
    <w:rsid w:val="00432F85"/>
    <w:rsid w:val="00433253"/>
    <w:rsid w:val="004335F2"/>
    <w:rsid w:val="00433BBF"/>
    <w:rsid w:val="00434027"/>
    <w:rsid w:val="004351FF"/>
    <w:rsid w:val="0044078E"/>
    <w:rsid w:val="00440A7F"/>
    <w:rsid w:val="00441171"/>
    <w:rsid w:val="0044117B"/>
    <w:rsid w:val="00441D96"/>
    <w:rsid w:val="00442327"/>
    <w:rsid w:val="0044279E"/>
    <w:rsid w:val="00442DE9"/>
    <w:rsid w:val="00443838"/>
    <w:rsid w:val="00443C02"/>
    <w:rsid w:val="004445D8"/>
    <w:rsid w:val="00445F92"/>
    <w:rsid w:val="0045238B"/>
    <w:rsid w:val="00452526"/>
    <w:rsid w:val="00452814"/>
    <w:rsid w:val="00453069"/>
    <w:rsid w:val="00453474"/>
    <w:rsid w:val="00454066"/>
    <w:rsid w:val="004541BB"/>
    <w:rsid w:val="00454A3A"/>
    <w:rsid w:val="00455027"/>
    <w:rsid w:val="0045654A"/>
    <w:rsid w:val="00456D9F"/>
    <w:rsid w:val="00457C8A"/>
    <w:rsid w:val="0046033E"/>
    <w:rsid w:val="00460B34"/>
    <w:rsid w:val="00460FBE"/>
    <w:rsid w:val="0046195F"/>
    <w:rsid w:val="0046210C"/>
    <w:rsid w:val="00465845"/>
    <w:rsid w:val="004668D6"/>
    <w:rsid w:val="00467CE9"/>
    <w:rsid w:val="00471A56"/>
    <w:rsid w:val="00473A88"/>
    <w:rsid w:val="00473E06"/>
    <w:rsid w:val="00473EDA"/>
    <w:rsid w:val="004749BC"/>
    <w:rsid w:val="00475040"/>
    <w:rsid w:val="00475A64"/>
    <w:rsid w:val="00475D59"/>
    <w:rsid w:val="004762E2"/>
    <w:rsid w:val="0047664C"/>
    <w:rsid w:val="004771ED"/>
    <w:rsid w:val="0047790B"/>
    <w:rsid w:val="00477E97"/>
    <w:rsid w:val="004801EE"/>
    <w:rsid w:val="00480F92"/>
    <w:rsid w:val="00481037"/>
    <w:rsid w:val="00481459"/>
    <w:rsid w:val="00484CEB"/>
    <w:rsid w:val="00484E8E"/>
    <w:rsid w:val="0048705C"/>
    <w:rsid w:val="00490C8E"/>
    <w:rsid w:val="004919C7"/>
    <w:rsid w:val="00491FE0"/>
    <w:rsid w:val="00492436"/>
    <w:rsid w:val="00492DFC"/>
    <w:rsid w:val="00493265"/>
    <w:rsid w:val="00494CFD"/>
    <w:rsid w:val="00494D17"/>
    <w:rsid w:val="00495562"/>
    <w:rsid w:val="00495693"/>
    <w:rsid w:val="004965BD"/>
    <w:rsid w:val="004A0197"/>
    <w:rsid w:val="004A0CE9"/>
    <w:rsid w:val="004A148E"/>
    <w:rsid w:val="004A1782"/>
    <w:rsid w:val="004A17B3"/>
    <w:rsid w:val="004A1883"/>
    <w:rsid w:val="004A36BB"/>
    <w:rsid w:val="004A546E"/>
    <w:rsid w:val="004A57B1"/>
    <w:rsid w:val="004A5C05"/>
    <w:rsid w:val="004A5CE8"/>
    <w:rsid w:val="004A6F14"/>
    <w:rsid w:val="004B09F0"/>
    <w:rsid w:val="004B1714"/>
    <w:rsid w:val="004B25D3"/>
    <w:rsid w:val="004B289A"/>
    <w:rsid w:val="004B2F19"/>
    <w:rsid w:val="004B3C92"/>
    <w:rsid w:val="004B4EC7"/>
    <w:rsid w:val="004B6774"/>
    <w:rsid w:val="004C028F"/>
    <w:rsid w:val="004C23B2"/>
    <w:rsid w:val="004C2589"/>
    <w:rsid w:val="004C26AA"/>
    <w:rsid w:val="004C350E"/>
    <w:rsid w:val="004C419D"/>
    <w:rsid w:val="004C53E7"/>
    <w:rsid w:val="004C5E22"/>
    <w:rsid w:val="004C6853"/>
    <w:rsid w:val="004D0071"/>
    <w:rsid w:val="004D0109"/>
    <w:rsid w:val="004D0C5E"/>
    <w:rsid w:val="004D0FF3"/>
    <w:rsid w:val="004D320B"/>
    <w:rsid w:val="004D696C"/>
    <w:rsid w:val="004D6D1B"/>
    <w:rsid w:val="004D7704"/>
    <w:rsid w:val="004D7DC4"/>
    <w:rsid w:val="004E2364"/>
    <w:rsid w:val="004E2D1F"/>
    <w:rsid w:val="004E2E96"/>
    <w:rsid w:val="004E360B"/>
    <w:rsid w:val="004E3F84"/>
    <w:rsid w:val="004E4689"/>
    <w:rsid w:val="004E4CEE"/>
    <w:rsid w:val="004E5633"/>
    <w:rsid w:val="004E7300"/>
    <w:rsid w:val="004E7686"/>
    <w:rsid w:val="004E7D4B"/>
    <w:rsid w:val="004E7D55"/>
    <w:rsid w:val="004E7E03"/>
    <w:rsid w:val="004F0201"/>
    <w:rsid w:val="004F0ACC"/>
    <w:rsid w:val="004F0B05"/>
    <w:rsid w:val="004F1333"/>
    <w:rsid w:val="004F1EDD"/>
    <w:rsid w:val="004F2439"/>
    <w:rsid w:val="004F2C08"/>
    <w:rsid w:val="004F446A"/>
    <w:rsid w:val="004F4E78"/>
    <w:rsid w:val="004F59E3"/>
    <w:rsid w:val="004F69F3"/>
    <w:rsid w:val="004F6C7A"/>
    <w:rsid w:val="004F792E"/>
    <w:rsid w:val="004F7EF9"/>
    <w:rsid w:val="00500CD9"/>
    <w:rsid w:val="005013C7"/>
    <w:rsid w:val="005017CB"/>
    <w:rsid w:val="00501C45"/>
    <w:rsid w:val="00502288"/>
    <w:rsid w:val="005023A7"/>
    <w:rsid w:val="00502BE8"/>
    <w:rsid w:val="00503541"/>
    <w:rsid w:val="005035D4"/>
    <w:rsid w:val="00503BCF"/>
    <w:rsid w:val="0050419A"/>
    <w:rsid w:val="005060C9"/>
    <w:rsid w:val="00506950"/>
    <w:rsid w:val="00506BE9"/>
    <w:rsid w:val="00506E36"/>
    <w:rsid w:val="0050746B"/>
    <w:rsid w:val="00507981"/>
    <w:rsid w:val="00513E28"/>
    <w:rsid w:val="00514C79"/>
    <w:rsid w:val="00515115"/>
    <w:rsid w:val="00515134"/>
    <w:rsid w:val="005154F6"/>
    <w:rsid w:val="00515D77"/>
    <w:rsid w:val="00516890"/>
    <w:rsid w:val="00516C7A"/>
    <w:rsid w:val="00516D3C"/>
    <w:rsid w:val="00517EE4"/>
    <w:rsid w:val="00517F0D"/>
    <w:rsid w:val="00520D70"/>
    <w:rsid w:val="00520E19"/>
    <w:rsid w:val="00520F06"/>
    <w:rsid w:val="00521F99"/>
    <w:rsid w:val="00523959"/>
    <w:rsid w:val="00524487"/>
    <w:rsid w:val="005249CE"/>
    <w:rsid w:val="00524CF9"/>
    <w:rsid w:val="00526D69"/>
    <w:rsid w:val="00526DEA"/>
    <w:rsid w:val="00526F08"/>
    <w:rsid w:val="005271DD"/>
    <w:rsid w:val="0052793C"/>
    <w:rsid w:val="005307D6"/>
    <w:rsid w:val="00531EDD"/>
    <w:rsid w:val="005326E3"/>
    <w:rsid w:val="00532A2A"/>
    <w:rsid w:val="00532EC7"/>
    <w:rsid w:val="0053378C"/>
    <w:rsid w:val="00533F07"/>
    <w:rsid w:val="005341FB"/>
    <w:rsid w:val="00534223"/>
    <w:rsid w:val="00534AA8"/>
    <w:rsid w:val="00534C0F"/>
    <w:rsid w:val="00534C2E"/>
    <w:rsid w:val="00535DAA"/>
    <w:rsid w:val="00536090"/>
    <w:rsid w:val="0053611A"/>
    <w:rsid w:val="00540348"/>
    <w:rsid w:val="00540737"/>
    <w:rsid w:val="00540BD7"/>
    <w:rsid w:val="00540E0C"/>
    <w:rsid w:val="00542214"/>
    <w:rsid w:val="005448F5"/>
    <w:rsid w:val="00545098"/>
    <w:rsid w:val="0054558B"/>
    <w:rsid w:val="00545741"/>
    <w:rsid w:val="005458BC"/>
    <w:rsid w:val="00545F00"/>
    <w:rsid w:val="005463D7"/>
    <w:rsid w:val="005468D9"/>
    <w:rsid w:val="00547E04"/>
    <w:rsid w:val="00550A44"/>
    <w:rsid w:val="00551793"/>
    <w:rsid w:val="005517A8"/>
    <w:rsid w:val="00552614"/>
    <w:rsid w:val="005527E3"/>
    <w:rsid w:val="0055455E"/>
    <w:rsid w:val="0055465E"/>
    <w:rsid w:val="00554698"/>
    <w:rsid w:val="00554C83"/>
    <w:rsid w:val="00554C8F"/>
    <w:rsid w:val="00555BD8"/>
    <w:rsid w:val="00556382"/>
    <w:rsid w:val="005573BF"/>
    <w:rsid w:val="00557DC4"/>
    <w:rsid w:val="00560110"/>
    <w:rsid w:val="00560D93"/>
    <w:rsid w:val="0056218D"/>
    <w:rsid w:val="005625B4"/>
    <w:rsid w:val="00562FCB"/>
    <w:rsid w:val="00564971"/>
    <w:rsid w:val="00564B87"/>
    <w:rsid w:val="0056592F"/>
    <w:rsid w:val="00566846"/>
    <w:rsid w:val="00566ECD"/>
    <w:rsid w:val="005670DC"/>
    <w:rsid w:val="005672A3"/>
    <w:rsid w:val="0056766F"/>
    <w:rsid w:val="00571FDF"/>
    <w:rsid w:val="005723B7"/>
    <w:rsid w:val="00572466"/>
    <w:rsid w:val="00572690"/>
    <w:rsid w:val="00572845"/>
    <w:rsid w:val="005744EF"/>
    <w:rsid w:val="005748B5"/>
    <w:rsid w:val="00574E11"/>
    <w:rsid w:val="005753BD"/>
    <w:rsid w:val="00576437"/>
    <w:rsid w:val="00576661"/>
    <w:rsid w:val="00576E37"/>
    <w:rsid w:val="005770F3"/>
    <w:rsid w:val="005773AE"/>
    <w:rsid w:val="00580A14"/>
    <w:rsid w:val="00581FCA"/>
    <w:rsid w:val="005826EF"/>
    <w:rsid w:val="00582A07"/>
    <w:rsid w:val="00582E87"/>
    <w:rsid w:val="00583950"/>
    <w:rsid w:val="00583AD5"/>
    <w:rsid w:val="00584E9B"/>
    <w:rsid w:val="00585C7D"/>
    <w:rsid w:val="00585CC2"/>
    <w:rsid w:val="005860C6"/>
    <w:rsid w:val="00590342"/>
    <w:rsid w:val="00591688"/>
    <w:rsid w:val="005917E6"/>
    <w:rsid w:val="00593420"/>
    <w:rsid w:val="00593E04"/>
    <w:rsid w:val="00596146"/>
    <w:rsid w:val="00596ED6"/>
    <w:rsid w:val="005976DC"/>
    <w:rsid w:val="005A00E7"/>
    <w:rsid w:val="005A10A5"/>
    <w:rsid w:val="005A10CC"/>
    <w:rsid w:val="005A1163"/>
    <w:rsid w:val="005A2CCD"/>
    <w:rsid w:val="005A3310"/>
    <w:rsid w:val="005A39F8"/>
    <w:rsid w:val="005A4296"/>
    <w:rsid w:val="005A4B6D"/>
    <w:rsid w:val="005A5614"/>
    <w:rsid w:val="005A6621"/>
    <w:rsid w:val="005A73E0"/>
    <w:rsid w:val="005B0790"/>
    <w:rsid w:val="005B184D"/>
    <w:rsid w:val="005B1F1B"/>
    <w:rsid w:val="005B469B"/>
    <w:rsid w:val="005B51E9"/>
    <w:rsid w:val="005B536E"/>
    <w:rsid w:val="005B56E8"/>
    <w:rsid w:val="005B5C0F"/>
    <w:rsid w:val="005C0C8D"/>
    <w:rsid w:val="005C2DD4"/>
    <w:rsid w:val="005C3100"/>
    <w:rsid w:val="005C32F6"/>
    <w:rsid w:val="005C39D6"/>
    <w:rsid w:val="005C4A27"/>
    <w:rsid w:val="005C514D"/>
    <w:rsid w:val="005C5810"/>
    <w:rsid w:val="005C5B41"/>
    <w:rsid w:val="005C5BB7"/>
    <w:rsid w:val="005C6E15"/>
    <w:rsid w:val="005D02B1"/>
    <w:rsid w:val="005D0970"/>
    <w:rsid w:val="005D1174"/>
    <w:rsid w:val="005D2D6A"/>
    <w:rsid w:val="005D3BD1"/>
    <w:rsid w:val="005D3EA4"/>
    <w:rsid w:val="005D4C54"/>
    <w:rsid w:val="005D5A86"/>
    <w:rsid w:val="005D5C9B"/>
    <w:rsid w:val="005D6696"/>
    <w:rsid w:val="005E0874"/>
    <w:rsid w:val="005E2107"/>
    <w:rsid w:val="005E279A"/>
    <w:rsid w:val="005E39F3"/>
    <w:rsid w:val="005F0327"/>
    <w:rsid w:val="005F0397"/>
    <w:rsid w:val="005F0713"/>
    <w:rsid w:val="005F13F6"/>
    <w:rsid w:val="005F1B6E"/>
    <w:rsid w:val="005F3B64"/>
    <w:rsid w:val="005F3D9D"/>
    <w:rsid w:val="005F3DF1"/>
    <w:rsid w:val="005F401B"/>
    <w:rsid w:val="005F4E0B"/>
    <w:rsid w:val="005F5B4A"/>
    <w:rsid w:val="005F60F0"/>
    <w:rsid w:val="005F6354"/>
    <w:rsid w:val="00600360"/>
    <w:rsid w:val="00601BFE"/>
    <w:rsid w:val="00602979"/>
    <w:rsid w:val="00602F41"/>
    <w:rsid w:val="006037B9"/>
    <w:rsid w:val="006050DD"/>
    <w:rsid w:val="0060595A"/>
    <w:rsid w:val="00605E28"/>
    <w:rsid w:val="00606777"/>
    <w:rsid w:val="00607D17"/>
    <w:rsid w:val="00611376"/>
    <w:rsid w:val="00613EA2"/>
    <w:rsid w:val="00614991"/>
    <w:rsid w:val="00614DE2"/>
    <w:rsid w:val="00614F09"/>
    <w:rsid w:val="006154E1"/>
    <w:rsid w:val="00616110"/>
    <w:rsid w:val="00617285"/>
    <w:rsid w:val="006174D4"/>
    <w:rsid w:val="0062054D"/>
    <w:rsid w:val="00620B0F"/>
    <w:rsid w:val="006215F9"/>
    <w:rsid w:val="00621F0D"/>
    <w:rsid w:val="00622C15"/>
    <w:rsid w:val="00624FD6"/>
    <w:rsid w:val="006253FE"/>
    <w:rsid w:val="006256F5"/>
    <w:rsid w:val="00625B84"/>
    <w:rsid w:val="00626DAE"/>
    <w:rsid w:val="00626FEE"/>
    <w:rsid w:val="006315F6"/>
    <w:rsid w:val="00632297"/>
    <w:rsid w:val="00633A9D"/>
    <w:rsid w:val="0063448E"/>
    <w:rsid w:val="00634899"/>
    <w:rsid w:val="00634E3A"/>
    <w:rsid w:val="0063571A"/>
    <w:rsid w:val="006370F5"/>
    <w:rsid w:val="00641496"/>
    <w:rsid w:val="00641A14"/>
    <w:rsid w:val="00643227"/>
    <w:rsid w:val="00643DDF"/>
    <w:rsid w:val="00644597"/>
    <w:rsid w:val="00645CE6"/>
    <w:rsid w:val="006463A6"/>
    <w:rsid w:val="00646CF7"/>
    <w:rsid w:val="00647CF3"/>
    <w:rsid w:val="00650636"/>
    <w:rsid w:val="00650924"/>
    <w:rsid w:val="006514BB"/>
    <w:rsid w:val="00651F60"/>
    <w:rsid w:val="00652D7A"/>
    <w:rsid w:val="00653CDA"/>
    <w:rsid w:val="006544EE"/>
    <w:rsid w:val="00655893"/>
    <w:rsid w:val="006561E5"/>
    <w:rsid w:val="00656921"/>
    <w:rsid w:val="006577DA"/>
    <w:rsid w:val="00657A78"/>
    <w:rsid w:val="00657D5C"/>
    <w:rsid w:val="0066078B"/>
    <w:rsid w:val="00660EC2"/>
    <w:rsid w:val="006615EF"/>
    <w:rsid w:val="0066281B"/>
    <w:rsid w:val="00662845"/>
    <w:rsid w:val="00662EB4"/>
    <w:rsid w:val="00666689"/>
    <w:rsid w:val="00666FD0"/>
    <w:rsid w:val="0066710A"/>
    <w:rsid w:val="006675FA"/>
    <w:rsid w:val="00671B62"/>
    <w:rsid w:val="00672362"/>
    <w:rsid w:val="00673A28"/>
    <w:rsid w:val="00675B0A"/>
    <w:rsid w:val="00676D73"/>
    <w:rsid w:val="0067772D"/>
    <w:rsid w:val="00682687"/>
    <w:rsid w:val="00682762"/>
    <w:rsid w:val="0068504C"/>
    <w:rsid w:val="006862F3"/>
    <w:rsid w:val="0068798D"/>
    <w:rsid w:val="006907DC"/>
    <w:rsid w:val="00691581"/>
    <w:rsid w:val="00691AAC"/>
    <w:rsid w:val="00691CD3"/>
    <w:rsid w:val="00692028"/>
    <w:rsid w:val="006923CE"/>
    <w:rsid w:val="00692703"/>
    <w:rsid w:val="00692A85"/>
    <w:rsid w:val="00692E60"/>
    <w:rsid w:val="00693AC3"/>
    <w:rsid w:val="00693EE0"/>
    <w:rsid w:val="00695846"/>
    <w:rsid w:val="00695BFA"/>
    <w:rsid w:val="006A200F"/>
    <w:rsid w:val="006A26CC"/>
    <w:rsid w:val="006A2DE5"/>
    <w:rsid w:val="006A3528"/>
    <w:rsid w:val="006A394D"/>
    <w:rsid w:val="006A46EB"/>
    <w:rsid w:val="006A4F2E"/>
    <w:rsid w:val="006A5553"/>
    <w:rsid w:val="006A58C5"/>
    <w:rsid w:val="006B0569"/>
    <w:rsid w:val="006B0E83"/>
    <w:rsid w:val="006B1FAB"/>
    <w:rsid w:val="006B2F90"/>
    <w:rsid w:val="006B3AA3"/>
    <w:rsid w:val="006B3B62"/>
    <w:rsid w:val="006B3E79"/>
    <w:rsid w:val="006B4275"/>
    <w:rsid w:val="006B49FA"/>
    <w:rsid w:val="006B4B5A"/>
    <w:rsid w:val="006B4E14"/>
    <w:rsid w:val="006B59D6"/>
    <w:rsid w:val="006B6044"/>
    <w:rsid w:val="006B646D"/>
    <w:rsid w:val="006B6B29"/>
    <w:rsid w:val="006B7AE6"/>
    <w:rsid w:val="006C010C"/>
    <w:rsid w:val="006C11BE"/>
    <w:rsid w:val="006C2E1B"/>
    <w:rsid w:val="006C4717"/>
    <w:rsid w:val="006C628F"/>
    <w:rsid w:val="006C69F2"/>
    <w:rsid w:val="006C700B"/>
    <w:rsid w:val="006C7351"/>
    <w:rsid w:val="006D0A66"/>
    <w:rsid w:val="006D1DB9"/>
    <w:rsid w:val="006D2074"/>
    <w:rsid w:val="006D273D"/>
    <w:rsid w:val="006D4C88"/>
    <w:rsid w:val="006D5301"/>
    <w:rsid w:val="006D5DDA"/>
    <w:rsid w:val="006D61E9"/>
    <w:rsid w:val="006D65FD"/>
    <w:rsid w:val="006D6B6A"/>
    <w:rsid w:val="006D6BF8"/>
    <w:rsid w:val="006D7E2D"/>
    <w:rsid w:val="006E0797"/>
    <w:rsid w:val="006E0EA4"/>
    <w:rsid w:val="006E1019"/>
    <w:rsid w:val="006E1E5A"/>
    <w:rsid w:val="006E2A51"/>
    <w:rsid w:val="006E40DD"/>
    <w:rsid w:val="006E4499"/>
    <w:rsid w:val="006E4F16"/>
    <w:rsid w:val="006E6A98"/>
    <w:rsid w:val="006E6BCD"/>
    <w:rsid w:val="006E72D6"/>
    <w:rsid w:val="006E7EE4"/>
    <w:rsid w:val="006F06B7"/>
    <w:rsid w:val="006F0A52"/>
    <w:rsid w:val="006F0C99"/>
    <w:rsid w:val="006F13A3"/>
    <w:rsid w:val="006F2BFF"/>
    <w:rsid w:val="006F3581"/>
    <w:rsid w:val="006F5223"/>
    <w:rsid w:val="006F530B"/>
    <w:rsid w:val="006F7F16"/>
    <w:rsid w:val="00700452"/>
    <w:rsid w:val="0070082B"/>
    <w:rsid w:val="00701753"/>
    <w:rsid w:val="00701A73"/>
    <w:rsid w:val="0071111A"/>
    <w:rsid w:val="0071247F"/>
    <w:rsid w:val="007127B7"/>
    <w:rsid w:val="00715058"/>
    <w:rsid w:val="00715B73"/>
    <w:rsid w:val="00716842"/>
    <w:rsid w:val="00716A1F"/>
    <w:rsid w:val="00716C0C"/>
    <w:rsid w:val="00717D52"/>
    <w:rsid w:val="00720C78"/>
    <w:rsid w:val="00721A63"/>
    <w:rsid w:val="00723337"/>
    <w:rsid w:val="00723386"/>
    <w:rsid w:val="00723CAD"/>
    <w:rsid w:val="007247B6"/>
    <w:rsid w:val="00724A22"/>
    <w:rsid w:val="0072500F"/>
    <w:rsid w:val="00725376"/>
    <w:rsid w:val="00725790"/>
    <w:rsid w:val="007258D3"/>
    <w:rsid w:val="00726574"/>
    <w:rsid w:val="0072698A"/>
    <w:rsid w:val="007305DE"/>
    <w:rsid w:val="00730B1A"/>
    <w:rsid w:val="00731151"/>
    <w:rsid w:val="00731BBB"/>
    <w:rsid w:val="00732123"/>
    <w:rsid w:val="00733C3D"/>
    <w:rsid w:val="0073454E"/>
    <w:rsid w:val="00735204"/>
    <w:rsid w:val="0073552A"/>
    <w:rsid w:val="007355A9"/>
    <w:rsid w:val="00735F79"/>
    <w:rsid w:val="00736DD2"/>
    <w:rsid w:val="00737394"/>
    <w:rsid w:val="00740BF6"/>
    <w:rsid w:val="00740F2A"/>
    <w:rsid w:val="0074169B"/>
    <w:rsid w:val="007417FE"/>
    <w:rsid w:val="007425BE"/>
    <w:rsid w:val="00742F7C"/>
    <w:rsid w:val="00743B75"/>
    <w:rsid w:val="00743CCB"/>
    <w:rsid w:val="007453A3"/>
    <w:rsid w:val="0075028C"/>
    <w:rsid w:val="00750451"/>
    <w:rsid w:val="007504BF"/>
    <w:rsid w:val="0075362F"/>
    <w:rsid w:val="00753C2C"/>
    <w:rsid w:val="00754106"/>
    <w:rsid w:val="007570E4"/>
    <w:rsid w:val="00760C42"/>
    <w:rsid w:val="00761000"/>
    <w:rsid w:val="00761F0A"/>
    <w:rsid w:val="00762421"/>
    <w:rsid w:val="00762A5B"/>
    <w:rsid w:val="00762C10"/>
    <w:rsid w:val="0076459D"/>
    <w:rsid w:val="007649DE"/>
    <w:rsid w:val="00764A86"/>
    <w:rsid w:val="007655B6"/>
    <w:rsid w:val="00765CDE"/>
    <w:rsid w:val="007673AE"/>
    <w:rsid w:val="00770923"/>
    <w:rsid w:val="00770FAB"/>
    <w:rsid w:val="007720E3"/>
    <w:rsid w:val="007724F3"/>
    <w:rsid w:val="0077302D"/>
    <w:rsid w:val="00773B1A"/>
    <w:rsid w:val="00774CF4"/>
    <w:rsid w:val="00774E41"/>
    <w:rsid w:val="00774F46"/>
    <w:rsid w:val="007752E2"/>
    <w:rsid w:val="00776DF8"/>
    <w:rsid w:val="007770EA"/>
    <w:rsid w:val="007772E8"/>
    <w:rsid w:val="0077738A"/>
    <w:rsid w:val="00777F0F"/>
    <w:rsid w:val="00777F10"/>
    <w:rsid w:val="00780A5A"/>
    <w:rsid w:val="00780B5D"/>
    <w:rsid w:val="00780BC0"/>
    <w:rsid w:val="007811ED"/>
    <w:rsid w:val="007821E2"/>
    <w:rsid w:val="007821EA"/>
    <w:rsid w:val="00784408"/>
    <w:rsid w:val="00784461"/>
    <w:rsid w:val="007847CB"/>
    <w:rsid w:val="00784A47"/>
    <w:rsid w:val="00784A9A"/>
    <w:rsid w:val="00785320"/>
    <w:rsid w:val="0078550E"/>
    <w:rsid w:val="00786D42"/>
    <w:rsid w:val="00787541"/>
    <w:rsid w:val="00790346"/>
    <w:rsid w:val="00791253"/>
    <w:rsid w:val="0079143F"/>
    <w:rsid w:val="00791C44"/>
    <w:rsid w:val="00792964"/>
    <w:rsid w:val="0079490A"/>
    <w:rsid w:val="00796093"/>
    <w:rsid w:val="00797C67"/>
    <w:rsid w:val="007A1424"/>
    <w:rsid w:val="007A17FA"/>
    <w:rsid w:val="007A1957"/>
    <w:rsid w:val="007A28E4"/>
    <w:rsid w:val="007A3275"/>
    <w:rsid w:val="007A37DC"/>
    <w:rsid w:val="007A3BC5"/>
    <w:rsid w:val="007A500E"/>
    <w:rsid w:val="007A550E"/>
    <w:rsid w:val="007A5527"/>
    <w:rsid w:val="007A5FB5"/>
    <w:rsid w:val="007A6138"/>
    <w:rsid w:val="007A6AF4"/>
    <w:rsid w:val="007A6E7A"/>
    <w:rsid w:val="007A6F59"/>
    <w:rsid w:val="007A7280"/>
    <w:rsid w:val="007A7738"/>
    <w:rsid w:val="007A7E5A"/>
    <w:rsid w:val="007A7E5C"/>
    <w:rsid w:val="007B0794"/>
    <w:rsid w:val="007B0F5B"/>
    <w:rsid w:val="007B1160"/>
    <w:rsid w:val="007B18BF"/>
    <w:rsid w:val="007B1B57"/>
    <w:rsid w:val="007B1FD8"/>
    <w:rsid w:val="007B237D"/>
    <w:rsid w:val="007B375D"/>
    <w:rsid w:val="007B467A"/>
    <w:rsid w:val="007B5081"/>
    <w:rsid w:val="007B5E74"/>
    <w:rsid w:val="007B7FE9"/>
    <w:rsid w:val="007C05BE"/>
    <w:rsid w:val="007C1553"/>
    <w:rsid w:val="007C1816"/>
    <w:rsid w:val="007C235E"/>
    <w:rsid w:val="007C2B81"/>
    <w:rsid w:val="007C2F87"/>
    <w:rsid w:val="007C369B"/>
    <w:rsid w:val="007C3B04"/>
    <w:rsid w:val="007C5FC6"/>
    <w:rsid w:val="007C6794"/>
    <w:rsid w:val="007D0E7A"/>
    <w:rsid w:val="007D0FE9"/>
    <w:rsid w:val="007D1341"/>
    <w:rsid w:val="007D2564"/>
    <w:rsid w:val="007D2786"/>
    <w:rsid w:val="007D3AC9"/>
    <w:rsid w:val="007D3F01"/>
    <w:rsid w:val="007D47CE"/>
    <w:rsid w:val="007D50D2"/>
    <w:rsid w:val="007D5C54"/>
    <w:rsid w:val="007D63D1"/>
    <w:rsid w:val="007D65E2"/>
    <w:rsid w:val="007D6ABF"/>
    <w:rsid w:val="007D6E91"/>
    <w:rsid w:val="007D7875"/>
    <w:rsid w:val="007D7C1C"/>
    <w:rsid w:val="007E00DC"/>
    <w:rsid w:val="007E139E"/>
    <w:rsid w:val="007E1C87"/>
    <w:rsid w:val="007E1F18"/>
    <w:rsid w:val="007E2BC2"/>
    <w:rsid w:val="007E3121"/>
    <w:rsid w:val="007E3B21"/>
    <w:rsid w:val="007E3F68"/>
    <w:rsid w:val="007E5A50"/>
    <w:rsid w:val="007E5A67"/>
    <w:rsid w:val="007E6058"/>
    <w:rsid w:val="007E6C50"/>
    <w:rsid w:val="007E7583"/>
    <w:rsid w:val="007F00BB"/>
    <w:rsid w:val="007F0639"/>
    <w:rsid w:val="007F19A7"/>
    <w:rsid w:val="007F19DE"/>
    <w:rsid w:val="007F2EA9"/>
    <w:rsid w:val="007F3525"/>
    <w:rsid w:val="007F5493"/>
    <w:rsid w:val="007F68F0"/>
    <w:rsid w:val="007F6966"/>
    <w:rsid w:val="00800119"/>
    <w:rsid w:val="008003C5"/>
    <w:rsid w:val="00800995"/>
    <w:rsid w:val="00801CA1"/>
    <w:rsid w:val="00801D9D"/>
    <w:rsid w:val="00802C86"/>
    <w:rsid w:val="00803BE3"/>
    <w:rsid w:val="00803DA1"/>
    <w:rsid w:val="00804C6E"/>
    <w:rsid w:val="00804DD5"/>
    <w:rsid w:val="00805140"/>
    <w:rsid w:val="008055E7"/>
    <w:rsid w:val="00805734"/>
    <w:rsid w:val="00805F41"/>
    <w:rsid w:val="0080611B"/>
    <w:rsid w:val="0080618E"/>
    <w:rsid w:val="00806A37"/>
    <w:rsid w:val="00806CEE"/>
    <w:rsid w:val="00813151"/>
    <w:rsid w:val="008133C4"/>
    <w:rsid w:val="00813B84"/>
    <w:rsid w:val="00814FB9"/>
    <w:rsid w:val="00817D86"/>
    <w:rsid w:val="0082060F"/>
    <w:rsid w:val="00820FF6"/>
    <w:rsid w:val="00821112"/>
    <w:rsid w:val="008220CA"/>
    <w:rsid w:val="00823C69"/>
    <w:rsid w:val="00823DBD"/>
    <w:rsid w:val="008248CE"/>
    <w:rsid w:val="00825770"/>
    <w:rsid w:val="00825A1B"/>
    <w:rsid w:val="00825FBC"/>
    <w:rsid w:val="00826A58"/>
    <w:rsid w:val="00830B00"/>
    <w:rsid w:val="00830E67"/>
    <w:rsid w:val="008318F2"/>
    <w:rsid w:val="00831CDC"/>
    <w:rsid w:val="00831CE2"/>
    <w:rsid w:val="0083271F"/>
    <w:rsid w:val="008339C0"/>
    <w:rsid w:val="00835711"/>
    <w:rsid w:val="0083674F"/>
    <w:rsid w:val="0084150F"/>
    <w:rsid w:val="00842727"/>
    <w:rsid w:val="00842C84"/>
    <w:rsid w:val="0084329C"/>
    <w:rsid w:val="008437B2"/>
    <w:rsid w:val="00844992"/>
    <w:rsid w:val="008461AE"/>
    <w:rsid w:val="00846ABA"/>
    <w:rsid w:val="00847681"/>
    <w:rsid w:val="00850645"/>
    <w:rsid w:val="00850F96"/>
    <w:rsid w:val="00852B07"/>
    <w:rsid w:val="00854465"/>
    <w:rsid w:val="008554DF"/>
    <w:rsid w:val="00855EB8"/>
    <w:rsid w:val="008576CF"/>
    <w:rsid w:val="0086010A"/>
    <w:rsid w:val="00860F56"/>
    <w:rsid w:val="0086230A"/>
    <w:rsid w:val="00863B45"/>
    <w:rsid w:val="00863CA8"/>
    <w:rsid w:val="00864EE5"/>
    <w:rsid w:val="00865A5E"/>
    <w:rsid w:val="008673C9"/>
    <w:rsid w:val="008700E6"/>
    <w:rsid w:val="00870A10"/>
    <w:rsid w:val="00870E0D"/>
    <w:rsid w:val="00871CCB"/>
    <w:rsid w:val="0087284C"/>
    <w:rsid w:val="008734C8"/>
    <w:rsid w:val="0087354B"/>
    <w:rsid w:val="00873865"/>
    <w:rsid w:val="00874B90"/>
    <w:rsid w:val="008759E3"/>
    <w:rsid w:val="00876BED"/>
    <w:rsid w:val="0088006A"/>
    <w:rsid w:val="0088053D"/>
    <w:rsid w:val="00880CD1"/>
    <w:rsid w:val="008818B4"/>
    <w:rsid w:val="00882795"/>
    <w:rsid w:val="008830DD"/>
    <w:rsid w:val="00887911"/>
    <w:rsid w:val="008903B1"/>
    <w:rsid w:val="008907F5"/>
    <w:rsid w:val="00891D6F"/>
    <w:rsid w:val="00893218"/>
    <w:rsid w:val="00893C00"/>
    <w:rsid w:val="00895EAD"/>
    <w:rsid w:val="00896732"/>
    <w:rsid w:val="00896A19"/>
    <w:rsid w:val="0089752C"/>
    <w:rsid w:val="00897E41"/>
    <w:rsid w:val="008A064A"/>
    <w:rsid w:val="008A0DBC"/>
    <w:rsid w:val="008A13E8"/>
    <w:rsid w:val="008A1660"/>
    <w:rsid w:val="008A303C"/>
    <w:rsid w:val="008A4923"/>
    <w:rsid w:val="008A4FD2"/>
    <w:rsid w:val="008A5146"/>
    <w:rsid w:val="008A55FF"/>
    <w:rsid w:val="008A6874"/>
    <w:rsid w:val="008A6A8E"/>
    <w:rsid w:val="008A774B"/>
    <w:rsid w:val="008A7E61"/>
    <w:rsid w:val="008B0045"/>
    <w:rsid w:val="008B1432"/>
    <w:rsid w:val="008B2FDD"/>
    <w:rsid w:val="008B3020"/>
    <w:rsid w:val="008B3976"/>
    <w:rsid w:val="008B41D1"/>
    <w:rsid w:val="008B47A8"/>
    <w:rsid w:val="008B5474"/>
    <w:rsid w:val="008B5900"/>
    <w:rsid w:val="008B5A65"/>
    <w:rsid w:val="008B6D2B"/>
    <w:rsid w:val="008C039B"/>
    <w:rsid w:val="008C03FA"/>
    <w:rsid w:val="008C084B"/>
    <w:rsid w:val="008C0DC4"/>
    <w:rsid w:val="008C189E"/>
    <w:rsid w:val="008C1FAA"/>
    <w:rsid w:val="008C2878"/>
    <w:rsid w:val="008C40DC"/>
    <w:rsid w:val="008C5509"/>
    <w:rsid w:val="008C6BFA"/>
    <w:rsid w:val="008C6E12"/>
    <w:rsid w:val="008C7529"/>
    <w:rsid w:val="008D033B"/>
    <w:rsid w:val="008D0F65"/>
    <w:rsid w:val="008D1AE9"/>
    <w:rsid w:val="008D1E9C"/>
    <w:rsid w:val="008D221C"/>
    <w:rsid w:val="008D2501"/>
    <w:rsid w:val="008D26D9"/>
    <w:rsid w:val="008D2E90"/>
    <w:rsid w:val="008D336E"/>
    <w:rsid w:val="008D3886"/>
    <w:rsid w:val="008D4A43"/>
    <w:rsid w:val="008D6F23"/>
    <w:rsid w:val="008D744D"/>
    <w:rsid w:val="008E0BDB"/>
    <w:rsid w:val="008E1F35"/>
    <w:rsid w:val="008E2159"/>
    <w:rsid w:val="008E246A"/>
    <w:rsid w:val="008E2623"/>
    <w:rsid w:val="008E2893"/>
    <w:rsid w:val="008E34EB"/>
    <w:rsid w:val="008E4CD3"/>
    <w:rsid w:val="008E52DE"/>
    <w:rsid w:val="008E56A2"/>
    <w:rsid w:val="008E573A"/>
    <w:rsid w:val="008E5DBD"/>
    <w:rsid w:val="008E65FD"/>
    <w:rsid w:val="008E6B59"/>
    <w:rsid w:val="008E6DAE"/>
    <w:rsid w:val="008E7DA0"/>
    <w:rsid w:val="008F00CB"/>
    <w:rsid w:val="008F09E2"/>
    <w:rsid w:val="008F392B"/>
    <w:rsid w:val="008F3D96"/>
    <w:rsid w:val="008F458D"/>
    <w:rsid w:val="008F538A"/>
    <w:rsid w:val="008F5EC7"/>
    <w:rsid w:val="008F6045"/>
    <w:rsid w:val="008F6EF2"/>
    <w:rsid w:val="008F76E1"/>
    <w:rsid w:val="009004C7"/>
    <w:rsid w:val="009009BD"/>
    <w:rsid w:val="00900B67"/>
    <w:rsid w:val="0090151E"/>
    <w:rsid w:val="0090189C"/>
    <w:rsid w:val="00901AA1"/>
    <w:rsid w:val="00902804"/>
    <w:rsid w:val="00902D6F"/>
    <w:rsid w:val="00903DDD"/>
    <w:rsid w:val="0090445F"/>
    <w:rsid w:val="00904D5B"/>
    <w:rsid w:val="00906521"/>
    <w:rsid w:val="0090745F"/>
    <w:rsid w:val="00907DC0"/>
    <w:rsid w:val="00907E5C"/>
    <w:rsid w:val="009106C3"/>
    <w:rsid w:val="00910E50"/>
    <w:rsid w:val="00911E28"/>
    <w:rsid w:val="00912D28"/>
    <w:rsid w:val="0091317E"/>
    <w:rsid w:val="00915586"/>
    <w:rsid w:val="0091638B"/>
    <w:rsid w:val="00916C0B"/>
    <w:rsid w:val="00917F9F"/>
    <w:rsid w:val="00920128"/>
    <w:rsid w:val="00920F94"/>
    <w:rsid w:val="00923A16"/>
    <w:rsid w:val="00924984"/>
    <w:rsid w:val="0092525B"/>
    <w:rsid w:val="00925CBF"/>
    <w:rsid w:val="00926F8C"/>
    <w:rsid w:val="00931234"/>
    <w:rsid w:val="0093145D"/>
    <w:rsid w:val="009322D1"/>
    <w:rsid w:val="00932AE8"/>
    <w:rsid w:val="0093360C"/>
    <w:rsid w:val="00933707"/>
    <w:rsid w:val="00933C93"/>
    <w:rsid w:val="0093597C"/>
    <w:rsid w:val="0093674A"/>
    <w:rsid w:val="00937E06"/>
    <w:rsid w:val="00937FC1"/>
    <w:rsid w:val="00940046"/>
    <w:rsid w:val="00940D37"/>
    <w:rsid w:val="00940D7E"/>
    <w:rsid w:val="00940DAD"/>
    <w:rsid w:val="009428BC"/>
    <w:rsid w:val="009429DE"/>
    <w:rsid w:val="009449DB"/>
    <w:rsid w:val="0094500E"/>
    <w:rsid w:val="009450CD"/>
    <w:rsid w:val="0094563D"/>
    <w:rsid w:val="00945F4F"/>
    <w:rsid w:val="0094627B"/>
    <w:rsid w:val="009517A3"/>
    <w:rsid w:val="00952709"/>
    <w:rsid w:val="00952D24"/>
    <w:rsid w:val="00954203"/>
    <w:rsid w:val="00954490"/>
    <w:rsid w:val="009572F4"/>
    <w:rsid w:val="009579C6"/>
    <w:rsid w:val="0096282B"/>
    <w:rsid w:val="0096413D"/>
    <w:rsid w:val="009665FB"/>
    <w:rsid w:val="009672FA"/>
    <w:rsid w:val="0096737E"/>
    <w:rsid w:val="00967896"/>
    <w:rsid w:val="00972164"/>
    <w:rsid w:val="00972A6E"/>
    <w:rsid w:val="009737FD"/>
    <w:rsid w:val="00976A07"/>
    <w:rsid w:val="009802A0"/>
    <w:rsid w:val="009803C9"/>
    <w:rsid w:val="00980E04"/>
    <w:rsid w:val="009817D1"/>
    <w:rsid w:val="00981890"/>
    <w:rsid w:val="00982768"/>
    <w:rsid w:val="0098288B"/>
    <w:rsid w:val="00982F14"/>
    <w:rsid w:val="00984864"/>
    <w:rsid w:val="0098549C"/>
    <w:rsid w:val="009856DD"/>
    <w:rsid w:val="00985AA0"/>
    <w:rsid w:val="00986921"/>
    <w:rsid w:val="00986DBE"/>
    <w:rsid w:val="0098740B"/>
    <w:rsid w:val="0099046A"/>
    <w:rsid w:val="00990AD7"/>
    <w:rsid w:val="00992601"/>
    <w:rsid w:val="00993FFD"/>
    <w:rsid w:val="00994938"/>
    <w:rsid w:val="009959F2"/>
    <w:rsid w:val="00995C80"/>
    <w:rsid w:val="0099636A"/>
    <w:rsid w:val="00996BFD"/>
    <w:rsid w:val="009978C2"/>
    <w:rsid w:val="009A0420"/>
    <w:rsid w:val="009A0969"/>
    <w:rsid w:val="009A0BA3"/>
    <w:rsid w:val="009A1149"/>
    <w:rsid w:val="009A277B"/>
    <w:rsid w:val="009A3717"/>
    <w:rsid w:val="009A4051"/>
    <w:rsid w:val="009A4519"/>
    <w:rsid w:val="009A4555"/>
    <w:rsid w:val="009A4613"/>
    <w:rsid w:val="009A7074"/>
    <w:rsid w:val="009B0212"/>
    <w:rsid w:val="009B0B58"/>
    <w:rsid w:val="009B1397"/>
    <w:rsid w:val="009B46CD"/>
    <w:rsid w:val="009B4702"/>
    <w:rsid w:val="009B48B5"/>
    <w:rsid w:val="009B51EA"/>
    <w:rsid w:val="009B5362"/>
    <w:rsid w:val="009B5995"/>
    <w:rsid w:val="009B7F33"/>
    <w:rsid w:val="009B7FCC"/>
    <w:rsid w:val="009C0961"/>
    <w:rsid w:val="009C0A1B"/>
    <w:rsid w:val="009C294E"/>
    <w:rsid w:val="009C345C"/>
    <w:rsid w:val="009C37D3"/>
    <w:rsid w:val="009C3922"/>
    <w:rsid w:val="009C57CC"/>
    <w:rsid w:val="009C5A2D"/>
    <w:rsid w:val="009C5CED"/>
    <w:rsid w:val="009D19EF"/>
    <w:rsid w:val="009D2F2A"/>
    <w:rsid w:val="009D3478"/>
    <w:rsid w:val="009D4168"/>
    <w:rsid w:val="009D498A"/>
    <w:rsid w:val="009D5011"/>
    <w:rsid w:val="009D52D6"/>
    <w:rsid w:val="009D612A"/>
    <w:rsid w:val="009D6E1D"/>
    <w:rsid w:val="009D7B16"/>
    <w:rsid w:val="009E1550"/>
    <w:rsid w:val="009E1AC7"/>
    <w:rsid w:val="009E1DEA"/>
    <w:rsid w:val="009E24B3"/>
    <w:rsid w:val="009E2DAB"/>
    <w:rsid w:val="009E2F18"/>
    <w:rsid w:val="009E3BD4"/>
    <w:rsid w:val="009E3E0F"/>
    <w:rsid w:val="009E6F91"/>
    <w:rsid w:val="009E7A79"/>
    <w:rsid w:val="009E7CD2"/>
    <w:rsid w:val="009F082B"/>
    <w:rsid w:val="009F0853"/>
    <w:rsid w:val="009F0A0E"/>
    <w:rsid w:val="009F1FFF"/>
    <w:rsid w:val="009F27E4"/>
    <w:rsid w:val="009F285D"/>
    <w:rsid w:val="009F3625"/>
    <w:rsid w:val="009F5761"/>
    <w:rsid w:val="009F5907"/>
    <w:rsid w:val="009F74BB"/>
    <w:rsid w:val="009F77CD"/>
    <w:rsid w:val="009F797A"/>
    <w:rsid w:val="009F7ADE"/>
    <w:rsid w:val="009F7BD9"/>
    <w:rsid w:val="00A0025E"/>
    <w:rsid w:val="00A02EB8"/>
    <w:rsid w:val="00A02FBF"/>
    <w:rsid w:val="00A03176"/>
    <w:rsid w:val="00A045D7"/>
    <w:rsid w:val="00A05070"/>
    <w:rsid w:val="00A059E1"/>
    <w:rsid w:val="00A05F65"/>
    <w:rsid w:val="00A07313"/>
    <w:rsid w:val="00A078ED"/>
    <w:rsid w:val="00A07E84"/>
    <w:rsid w:val="00A10A5B"/>
    <w:rsid w:val="00A11582"/>
    <w:rsid w:val="00A141C2"/>
    <w:rsid w:val="00A14AA8"/>
    <w:rsid w:val="00A151B2"/>
    <w:rsid w:val="00A16728"/>
    <w:rsid w:val="00A1687B"/>
    <w:rsid w:val="00A16B05"/>
    <w:rsid w:val="00A16C43"/>
    <w:rsid w:val="00A17683"/>
    <w:rsid w:val="00A17A6D"/>
    <w:rsid w:val="00A20972"/>
    <w:rsid w:val="00A2191E"/>
    <w:rsid w:val="00A2224B"/>
    <w:rsid w:val="00A223F6"/>
    <w:rsid w:val="00A22449"/>
    <w:rsid w:val="00A24C7C"/>
    <w:rsid w:val="00A25456"/>
    <w:rsid w:val="00A25A92"/>
    <w:rsid w:val="00A25C56"/>
    <w:rsid w:val="00A26348"/>
    <w:rsid w:val="00A27201"/>
    <w:rsid w:val="00A300F3"/>
    <w:rsid w:val="00A30A3D"/>
    <w:rsid w:val="00A3133C"/>
    <w:rsid w:val="00A31F9A"/>
    <w:rsid w:val="00A32040"/>
    <w:rsid w:val="00A33F92"/>
    <w:rsid w:val="00A34DA7"/>
    <w:rsid w:val="00A350EC"/>
    <w:rsid w:val="00A3524C"/>
    <w:rsid w:val="00A35769"/>
    <w:rsid w:val="00A375D6"/>
    <w:rsid w:val="00A40306"/>
    <w:rsid w:val="00A40A82"/>
    <w:rsid w:val="00A4113D"/>
    <w:rsid w:val="00A413F2"/>
    <w:rsid w:val="00A413F5"/>
    <w:rsid w:val="00A41589"/>
    <w:rsid w:val="00A41CBD"/>
    <w:rsid w:val="00A428EC"/>
    <w:rsid w:val="00A42AFB"/>
    <w:rsid w:val="00A44D08"/>
    <w:rsid w:val="00A44E19"/>
    <w:rsid w:val="00A45B16"/>
    <w:rsid w:val="00A45BD3"/>
    <w:rsid w:val="00A46DB3"/>
    <w:rsid w:val="00A50791"/>
    <w:rsid w:val="00A50C9E"/>
    <w:rsid w:val="00A51000"/>
    <w:rsid w:val="00A510F9"/>
    <w:rsid w:val="00A52EEF"/>
    <w:rsid w:val="00A52F33"/>
    <w:rsid w:val="00A534BC"/>
    <w:rsid w:val="00A54621"/>
    <w:rsid w:val="00A556E6"/>
    <w:rsid w:val="00A561C7"/>
    <w:rsid w:val="00A603E4"/>
    <w:rsid w:val="00A607B5"/>
    <w:rsid w:val="00A60970"/>
    <w:rsid w:val="00A60C38"/>
    <w:rsid w:val="00A61446"/>
    <w:rsid w:val="00A61B31"/>
    <w:rsid w:val="00A61FFF"/>
    <w:rsid w:val="00A62C63"/>
    <w:rsid w:val="00A62E5C"/>
    <w:rsid w:val="00A635F9"/>
    <w:rsid w:val="00A63B19"/>
    <w:rsid w:val="00A63FC7"/>
    <w:rsid w:val="00A642C2"/>
    <w:rsid w:val="00A64A67"/>
    <w:rsid w:val="00A6533D"/>
    <w:rsid w:val="00A6783A"/>
    <w:rsid w:val="00A70726"/>
    <w:rsid w:val="00A717FE"/>
    <w:rsid w:val="00A72209"/>
    <w:rsid w:val="00A72339"/>
    <w:rsid w:val="00A72B62"/>
    <w:rsid w:val="00A73505"/>
    <w:rsid w:val="00A73B88"/>
    <w:rsid w:val="00A7459C"/>
    <w:rsid w:val="00A74F37"/>
    <w:rsid w:val="00A752AA"/>
    <w:rsid w:val="00A765C1"/>
    <w:rsid w:val="00A7661D"/>
    <w:rsid w:val="00A76EEB"/>
    <w:rsid w:val="00A774C1"/>
    <w:rsid w:val="00A779A7"/>
    <w:rsid w:val="00A80FB4"/>
    <w:rsid w:val="00A81317"/>
    <w:rsid w:val="00A81735"/>
    <w:rsid w:val="00A85758"/>
    <w:rsid w:val="00A86E3B"/>
    <w:rsid w:val="00A87845"/>
    <w:rsid w:val="00A87DB2"/>
    <w:rsid w:val="00A90CD1"/>
    <w:rsid w:val="00A90ECB"/>
    <w:rsid w:val="00A9268C"/>
    <w:rsid w:val="00A92B33"/>
    <w:rsid w:val="00A92D8F"/>
    <w:rsid w:val="00A94F1C"/>
    <w:rsid w:val="00A95624"/>
    <w:rsid w:val="00A95F4A"/>
    <w:rsid w:val="00A96802"/>
    <w:rsid w:val="00A97689"/>
    <w:rsid w:val="00A97AD2"/>
    <w:rsid w:val="00AA0054"/>
    <w:rsid w:val="00AA09E4"/>
    <w:rsid w:val="00AA0F9D"/>
    <w:rsid w:val="00AA6305"/>
    <w:rsid w:val="00AA69B1"/>
    <w:rsid w:val="00AA7295"/>
    <w:rsid w:val="00AA7772"/>
    <w:rsid w:val="00AA799E"/>
    <w:rsid w:val="00AB133F"/>
    <w:rsid w:val="00AB2528"/>
    <w:rsid w:val="00AB2AAF"/>
    <w:rsid w:val="00AB38C5"/>
    <w:rsid w:val="00AB39E4"/>
    <w:rsid w:val="00AB5098"/>
    <w:rsid w:val="00AB51CE"/>
    <w:rsid w:val="00AB6D57"/>
    <w:rsid w:val="00AC0204"/>
    <w:rsid w:val="00AC2255"/>
    <w:rsid w:val="00AC2678"/>
    <w:rsid w:val="00AC29FC"/>
    <w:rsid w:val="00AC3F2C"/>
    <w:rsid w:val="00AC448D"/>
    <w:rsid w:val="00AC4ECF"/>
    <w:rsid w:val="00AC5847"/>
    <w:rsid w:val="00AC5DFB"/>
    <w:rsid w:val="00AC6514"/>
    <w:rsid w:val="00AC6F37"/>
    <w:rsid w:val="00AC75A5"/>
    <w:rsid w:val="00AC7C59"/>
    <w:rsid w:val="00AD0357"/>
    <w:rsid w:val="00AD044B"/>
    <w:rsid w:val="00AD0E8C"/>
    <w:rsid w:val="00AD0F19"/>
    <w:rsid w:val="00AD24D9"/>
    <w:rsid w:val="00AD3D89"/>
    <w:rsid w:val="00AD64D0"/>
    <w:rsid w:val="00AD6D49"/>
    <w:rsid w:val="00AD6E8A"/>
    <w:rsid w:val="00AD7022"/>
    <w:rsid w:val="00AD744D"/>
    <w:rsid w:val="00AD7C6A"/>
    <w:rsid w:val="00AD7FD6"/>
    <w:rsid w:val="00AE0553"/>
    <w:rsid w:val="00AE31A4"/>
    <w:rsid w:val="00AE35BB"/>
    <w:rsid w:val="00AE3F9F"/>
    <w:rsid w:val="00AE4050"/>
    <w:rsid w:val="00AE59E8"/>
    <w:rsid w:val="00AE5B86"/>
    <w:rsid w:val="00AE74A1"/>
    <w:rsid w:val="00AE74EB"/>
    <w:rsid w:val="00AF015B"/>
    <w:rsid w:val="00AF0773"/>
    <w:rsid w:val="00AF123F"/>
    <w:rsid w:val="00AF2CE2"/>
    <w:rsid w:val="00AF40F8"/>
    <w:rsid w:val="00AF4C6F"/>
    <w:rsid w:val="00AF4EAF"/>
    <w:rsid w:val="00AF5772"/>
    <w:rsid w:val="00AF7E6D"/>
    <w:rsid w:val="00B01AF3"/>
    <w:rsid w:val="00B01E5F"/>
    <w:rsid w:val="00B020F7"/>
    <w:rsid w:val="00B02BF1"/>
    <w:rsid w:val="00B03B78"/>
    <w:rsid w:val="00B03C1B"/>
    <w:rsid w:val="00B03CD4"/>
    <w:rsid w:val="00B042B3"/>
    <w:rsid w:val="00B0496C"/>
    <w:rsid w:val="00B0553E"/>
    <w:rsid w:val="00B05689"/>
    <w:rsid w:val="00B0590C"/>
    <w:rsid w:val="00B1017E"/>
    <w:rsid w:val="00B10606"/>
    <w:rsid w:val="00B1120E"/>
    <w:rsid w:val="00B11ACC"/>
    <w:rsid w:val="00B11DD9"/>
    <w:rsid w:val="00B11F15"/>
    <w:rsid w:val="00B125AF"/>
    <w:rsid w:val="00B13BE8"/>
    <w:rsid w:val="00B144F7"/>
    <w:rsid w:val="00B14FAF"/>
    <w:rsid w:val="00B16027"/>
    <w:rsid w:val="00B16115"/>
    <w:rsid w:val="00B17512"/>
    <w:rsid w:val="00B17947"/>
    <w:rsid w:val="00B2053F"/>
    <w:rsid w:val="00B209D0"/>
    <w:rsid w:val="00B210FA"/>
    <w:rsid w:val="00B21BD5"/>
    <w:rsid w:val="00B22100"/>
    <w:rsid w:val="00B22623"/>
    <w:rsid w:val="00B227DE"/>
    <w:rsid w:val="00B22ED2"/>
    <w:rsid w:val="00B23904"/>
    <w:rsid w:val="00B239B6"/>
    <w:rsid w:val="00B24EE0"/>
    <w:rsid w:val="00B25045"/>
    <w:rsid w:val="00B26563"/>
    <w:rsid w:val="00B2659E"/>
    <w:rsid w:val="00B26AE1"/>
    <w:rsid w:val="00B303F4"/>
    <w:rsid w:val="00B314A7"/>
    <w:rsid w:val="00B31C14"/>
    <w:rsid w:val="00B31F3A"/>
    <w:rsid w:val="00B322EE"/>
    <w:rsid w:val="00B32FEF"/>
    <w:rsid w:val="00B33055"/>
    <w:rsid w:val="00B33194"/>
    <w:rsid w:val="00B3333C"/>
    <w:rsid w:val="00B3395C"/>
    <w:rsid w:val="00B33CB5"/>
    <w:rsid w:val="00B34101"/>
    <w:rsid w:val="00B346DA"/>
    <w:rsid w:val="00B37E29"/>
    <w:rsid w:val="00B41852"/>
    <w:rsid w:val="00B42609"/>
    <w:rsid w:val="00B42F21"/>
    <w:rsid w:val="00B45AA0"/>
    <w:rsid w:val="00B45FCE"/>
    <w:rsid w:val="00B4709D"/>
    <w:rsid w:val="00B471B2"/>
    <w:rsid w:val="00B4760F"/>
    <w:rsid w:val="00B51865"/>
    <w:rsid w:val="00B51B15"/>
    <w:rsid w:val="00B52F5F"/>
    <w:rsid w:val="00B5309D"/>
    <w:rsid w:val="00B53904"/>
    <w:rsid w:val="00B53DCE"/>
    <w:rsid w:val="00B54631"/>
    <w:rsid w:val="00B54BE0"/>
    <w:rsid w:val="00B57170"/>
    <w:rsid w:val="00B5765B"/>
    <w:rsid w:val="00B577AA"/>
    <w:rsid w:val="00B57A50"/>
    <w:rsid w:val="00B6040C"/>
    <w:rsid w:val="00B638E8"/>
    <w:rsid w:val="00B63A79"/>
    <w:rsid w:val="00B65532"/>
    <w:rsid w:val="00B65F7B"/>
    <w:rsid w:val="00B66007"/>
    <w:rsid w:val="00B668BF"/>
    <w:rsid w:val="00B67CCE"/>
    <w:rsid w:val="00B67FC8"/>
    <w:rsid w:val="00B7034F"/>
    <w:rsid w:val="00B705F2"/>
    <w:rsid w:val="00B70733"/>
    <w:rsid w:val="00B70B0E"/>
    <w:rsid w:val="00B71256"/>
    <w:rsid w:val="00B71394"/>
    <w:rsid w:val="00B716BE"/>
    <w:rsid w:val="00B71AFB"/>
    <w:rsid w:val="00B71EDA"/>
    <w:rsid w:val="00B72CAD"/>
    <w:rsid w:val="00B7307F"/>
    <w:rsid w:val="00B73BE8"/>
    <w:rsid w:val="00B74C87"/>
    <w:rsid w:val="00B74D30"/>
    <w:rsid w:val="00B7582C"/>
    <w:rsid w:val="00B76642"/>
    <w:rsid w:val="00B776DC"/>
    <w:rsid w:val="00B77A66"/>
    <w:rsid w:val="00B8145F"/>
    <w:rsid w:val="00B81786"/>
    <w:rsid w:val="00B83981"/>
    <w:rsid w:val="00B853C9"/>
    <w:rsid w:val="00B8559B"/>
    <w:rsid w:val="00B867A4"/>
    <w:rsid w:val="00B8693F"/>
    <w:rsid w:val="00B87172"/>
    <w:rsid w:val="00B87746"/>
    <w:rsid w:val="00B91E28"/>
    <w:rsid w:val="00B92B01"/>
    <w:rsid w:val="00B9317E"/>
    <w:rsid w:val="00B93991"/>
    <w:rsid w:val="00B94EB5"/>
    <w:rsid w:val="00B94F4E"/>
    <w:rsid w:val="00B95859"/>
    <w:rsid w:val="00B9708B"/>
    <w:rsid w:val="00B97107"/>
    <w:rsid w:val="00B975D1"/>
    <w:rsid w:val="00B97878"/>
    <w:rsid w:val="00B97F25"/>
    <w:rsid w:val="00B97FDA"/>
    <w:rsid w:val="00BA013D"/>
    <w:rsid w:val="00BA06B8"/>
    <w:rsid w:val="00BA0B21"/>
    <w:rsid w:val="00BA1030"/>
    <w:rsid w:val="00BA27EF"/>
    <w:rsid w:val="00BA4C43"/>
    <w:rsid w:val="00BA7DDF"/>
    <w:rsid w:val="00BB0CCB"/>
    <w:rsid w:val="00BB108E"/>
    <w:rsid w:val="00BB10E9"/>
    <w:rsid w:val="00BB1236"/>
    <w:rsid w:val="00BB2D3F"/>
    <w:rsid w:val="00BB2F0F"/>
    <w:rsid w:val="00BB37ED"/>
    <w:rsid w:val="00BB44A5"/>
    <w:rsid w:val="00BB49DE"/>
    <w:rsid w:val="00BB4CD6"/>
    <w:rsid w:val="00BB5B43"/>
    <w:rsid w:val="00BB745F"/>
    <w:rsid w:val="00BB7786"/>
    <w:rsid w:val="00BC0051"/>
    <w:rsid w:val="00BC0466"/>
    <w:rsid w:val="00BC0909"/>
    <w:rsid w:val="00BC0A16"/>
    <w:rsid w:val="00BC0F47"/>
    <w:rsid w:val="00BC16CA"/>
    <w:rsid w:val="00BC1AA0"/>
    <w:rsid w:val="00BC2C64"/>
    <w:rsid w:val="00BC3372"/>
    <w:rsid w:val="00BC3C32"/>
    <w:rsid w:val="00BC43D9"/>
    <w:rsid w:val="00BC4C4F"/>
    <w:rsid w:val="00BC522A"/>
    <w:rsid w:val="00BD16FC"/>
    <w:rsid w:val="00BD2006"/>
    <w:rsid w:val="00BD2612"/>
    <w:rsid w:val="00BD4747"/>
    <w:rsid w:val="00BE0B53"/>
    <w:rsid w:val="00BE0E49"/>
    <w:rsid w:val="00BE1B45"/>
    <w:rsid w:val="00BE1F4A"/>
    <w:rsid w:val="00BE23DD"/>
    <w:rsid w:val="00BE23E9"/>
    <w:rsid w:val="00BE33DA"/>
    <w:rsid w:val="00BE3D0C"/>
    <w:rsid w:val="00BE6E53"/>
    <w:rsid w:val="00BE730B"/>
    <w:rsid w:val="00BF2514"/>
    <w:rsid w:val="00BF3402"/>
    <w:rsid w:val="00BF3524"/>
    <w:rsid w:val="00BF3C13"/>
    <w:rsid w:val="00BF4892"/>
    <w:rsid w:val="00BF4B90"/>
    <w:rsid w:val="00BF5362"/>
    <w:rsid w:val="00BF6178"/>
    <w:rsid w:val="00BF63CF"/>
    <w:rsid w:val="00BF67B2"/>
    <w:rsid w:val="00BF6E45"/>
    <w:rsid w:val="00BF76DC"/>
    <w:rsid w:val="00BF795A"/>
    <w:rsid w:val="00C03C26"/>
    <w:rsid w:val="00C047D9"/>
    <w:rsid w:val="00C05A0F"/>
    <w:rsid w:val="00C05CDD"/>
    <w:rsid w:val="00C062E5"/>
    <w:rsid w:val="00C0680F"/>
    <w:rsid w:val="00C06FCA"/>
    <w:rsid w:val="00C074AA"/>
    <w:rsid w:val="00C1098E"/>
    <w:rsid w:val="00C10F3C"/>
    <w:rsid w:val="00C11BF5"/>
    <w:rsid w:val="00C123CE"/>
    <w:rsid w:val="00C125B6"/>
    <w:rsid w:val="00C13A30"/>
    <w:rsid w:val="00C16332"/>
    <w:rsid w:val="00C16544"/>
    <w:rsid w:val="00C16CA7"/>
    <w:rsid w:val="00C170FB"/>
    <w:rsid w:val="00C17838"/>
    <w:rsid w:val="00C17B19"/>
    <w:rsid w:val="00C20676"/>
    <w:rsid w:val="00C2165A"/>
    <w:rsid w:val="00C21D0A"/>
    <w:rsid w:val="00C2283B"/>
    <w:rsid w:val="00C22D43"/>
    <w:rsid w:val="00C22E4D"/>
    <w:rsid w:val="00C23C0F"/>
    <w:rsid w:val="00C23D68"/>
    <w:rsid w:val="00C244F9"/>
    <w:rsid w:val="00C24D95"/>
    <w:rsid w:val="00C253F5"/>
    <w:rsid w:val="00C25A1F"/>
    <w:rsid w:val="00C26FCB"/>
    <w:rsid w:val="00C30031"/>
    <w:rsid w:val="00C30E58"/>
    <w:rsid w:val="00C35DE4"/>
    <w:rsid w:val="00C3611A"/>
    <w:rsid w:val="00C365F8"/>
    <w:rsid w:val="00C37892"/>
    <w:rsid w:val="00C378E4"/>
    <w:rsid w:val="00C37C42"/>
    <w:rsid w:val="00C37D85"/>
    <w:rsid w:val="00C37E9A"/>
    <w:rsid w:val="00C400B3"/>
    <w:rsid w:val="00C40755"/>
    <w:rsid w:val="00C41283"/>
    <w:rsid w:val="00C414D5"/>
    <w:rsid w:val="00C415D9"/>
    <w:rsid w:val="00C43B12"/>
    <w:rsid w:val="00C4414C"/>
    <w:rsid w:val="00C44A4F"/>
    <w:rsid w:val="00C44D5B"/>
    <w:rsid w:val="00C44EAB"/>
    <w:rsid w:val="00C46227"/>
    <w:rsid w:val="00C46234"/>
    <w:rsid w:val="00C47A5F"/>
    <w:rsid w:val="00C50115"/>
    <w:rsid w:val="00C50962"/>
    <w:rsid w:val="00C509BA"/>
    <w:rsid w:val="00C51927"/>
    <w:rsid w:val="00C548ED"/>
    <w:rsid w:val="00C54CDB"/>
    <w:rsid w:val="00C5597A"/>
    <w:rsid w:val="00C55E92"/>
    <w:rsid w:val="00C56833"/>
    <w:rsid w:val="00C56B9F"/>
    <w:rsid w:val="00C56F59"/>
    <w:rsid w:val="00C606F8"/>
    <w:rsid w:val="00C60E8A"/>
    <w:rsid w:val="00C620B8"/>
    <w:rsid w:val="00C6228B"/>
    <w:rsid w:val="00C62AAD"/>
    <w:rsid w:val="00C63EA4"/>
    <w:rsid w:val="00C644E6"/>
    <w:rsid w:val="00C6478C"/>
    <w:rsid w:val="00C65B05"/>
    <w:rsid w:val="00C65C35"/>
    <w:rsid w:val="00C65F96"/>
    <w:rsid w:val="00C66473"/>
    <w:rsid w:val="00C66ABB"/>
    <w:rsid w:val="00C670C8"/>
    <w:rsid w:val="00C67170"/>
    <w:rsid w:val="00C676AE"/>
    <w:rsid w:val="00C70448"/>
    <w:rsid w:val="00C711CB"/>
    <w:rsid w:val="00C714E8"/>
    <w:rsid w:val="00C71904"/>
    <w:rsid w:val="00C71D5B"/>
    <w:rsid w:val="00C72C57"/>
    <w:rsid w:val="00C72D2A"/>
    <w:rsid w:val="00C72DA1"/>
    <w:rsid w:val="00C72FD2"/>
    <w:rsid w:val="00C732A6"/>
    <w:rsid w:val="00C73E56"/>
    <w:rsid w:val="00C74169"/>
    <w:rsid w:val="00C743E7"/>
    <w:rsid w:val="00C7529F"/>
    <w:rsid w:val="00C753E5"/>
    <w:rsid w:val="00C75BDD"/>
    <w:rsid w:val="00C77145"/>
    <w:rsid w:val="00C775B3"/>
    <w:rsid w:val="00C80DF8"/>
    <w:rsid w:val="00C81125"/>
    <w:rsid w:val="00C8211C"/>
    <w:rsid w:val="00C82351"/>
    <w:rsid w:val="00C82595"/>
    <w:rsid w:val="00C82A46"/>
    <w:rsid w:val="00C82E81"/>
    <w:rsid w:val="00C835B1"/>
    <w:rsid w:val="00C85895"/>
    <w:rsid w:val="00C86A63"/>
    <w:rsid w:val="00C87254"/>
    <w:rsid w:val="00C87815"/>
    <w:rsid w:val="00C904A6"/>
    <w:rsid w:val="00C938D7"/>
    <w:rsid w:val="00C945A9"/>
    <w:rsid w:val="00C970DF"/>
    <w:rsid w:val="00C97DBE"/>
    <w:rsid w:val="00CA004C"/>
    <w:rsid w:val="00CA04C4"/>
    <w:rsid w:val="00CA261A"/>
    <w:rsid w:val="00CA2FE1"/>
    <w:rsid w:val="00CA7BDF"/>
    <w:rsid w:val="00CA7FFA"/>
    <w:rsid w:val="00CB0CD0"/>
    <w:rsid w:val="00CB1AA1"/>
    <w:rsid w:val="00CB2193"/>
    <w:rsid w:val="00CB24D5"/>
    <w:rsid w:val="00CB254E"/>
    <w:rsid w:val="00CB326E"/>
    <w:rsid w:val="00CB4919"/>
    <w:rsid w:val="00CB4E9C"/>
    <w:rsid w:val="00CB5A86"/>
    <w:rsid w:val="00CB5D3B"/>
    <w:rsid w:val="00CB6B79"/>
    <w:rsid w:val="00CB72B1"/>
    <w:rsid w:val="00CC0681"/>
    <w:rsid w:val="00CC073B"/>
    <w:rsid w:val="00CC1857"/>
    <w:rsid w:val="00CC222A"/>
    <w:rsid w:val="00CC2E70"/>
    <w:rsid w:val="00CC3929"/>
    <w:rsid w:val="00CC43B2"/>
    <w:rsid w:val="00CC442D"/>
    <w:rsid w:val="00CC46F3"/>
    <w:rsid w:val="00CC50D3"/>
    <w:rsid w:val="00CC6057"/>
    <w:rsid w:val="00CC660E"/>
    <w:rsid w:val="00CC7B39"/>
    <w:rsid w:val="00CC7F4B"/>
    <w:rsid w:val="00CD1592"/>
    <w:rsid w:val="00CD16C2"/>
    <w:rsid w:val="00CD2C56"/>
    <w:rsid w:val="00CD3599"/>
    <w:rsid w:val="00CD4807"/>
    <w:rsid w:val="00CD5C2D"/>
    <w:rsid w:val="00CD6052"/>
    <w:rsid w:val="00CD73ED"/>
    <w:rsid w:val="00CE0079"/>
    <w:rsid w:val="00CE13F0"/>
    <w:rsid w:val="00CE14C1"/>
    <w:rsid w:val="00CE218A"/>
    <w:rsid w:val="00CE24CD"/>
    <w:rsid w:val="00CE2A98"/>
    <w:rsid w:val="00CE2AEA"/>
    <w:rsid w:val="00CE2E3D"/>
    <w:rsid w:val="00CE4826"/>
    <w:rsid w:val="00CE5367"/>
    <w:rsid w:val="00CE7125"/>
    <w:rsid w:val="00CE7A69"/>
    <w:rsid w:val="00CF183B"/>
    <w:rsid w:val="00CF2664"/>
    <w:rsid w:val="00CF2B9A"/>
    <w:rsid w:val="00CF30D2"/>
    <w:rsid w:val="00CF3BE7"/>
    <w:rsid w:val="00CF4069"/>
    <w:rsid w:val="00CF406A"/>
    <w:rsid w:val="00CF5513"/>
    <w:rsid w:val="00CF5CDC"/>
    <w:rsid w:val="00CF7D5D"/>
    <w:rsid w:val="00D00237"/>
    <w:rsid w:val="00D00518"/>
    <w:rsid w:val="00D03CF1"/>
    <w:rsid w:val="00D045DD"/>
    <w:rsid w:val="00D04FDC"/>
    <w:rsid w:val="00D05B9F"/>
    <w:rsid w:val="00D05F7C"/>
    <w:rsid w:val="00D10617"/>
    <w:rsid w:val="00D10974"/>
    <w:rsid w:val="00D11DB4"/>
    <w:rsid w:val="00D12DE2"/>
    <w:rsid w:val="00D1359D"/>
    <w:rsid w:val="00D13689"/>
    <w:rsid w:val="00D137AD"/>
    <w:rsid w:val="00D14083"/>
    <w:rsid w:val="00D14234"/>
    <w:rsid w:val="00D153F4"/>
    <w:rsid w:val="00D15AFA"/>
    <w:rsid w:val="00D16026"/>
    <w:rsid w:val="00D16416"/>
    <w:rsid w:val="00D17857"/>
    <w:rsid w:val="00D17B68"/>
    <w:rsid w:val="00D20FC7"/>
    <w:rsid w:val="00D21E8B"/>
    <w:rsid w:val="00D22DE9"/>
    <w:rsid w:val="00D22E11"/>
    <w:rsid w:val="00D25758"/>
    <w:rsid w:val="00D25E1F"/>
    <w:rsid w:val="00D27540"/>
    <w:rsid w:val="00D30D66"/>
    <w:rsid w:val="00D31F00"/>
    <w:rsid w:val="00D325DC"/>
    <w:rsid w:val="00D3359B"/>
    <w:rsid w:val="00D338CC"/>
    <w:rsid w:val="00D34314"/>
    <w:rsid w:val="00D346E9"/>
    <w:rsid w:val="00D34FA5"/>
    <w:rsid w:val="00D34FEC"/>
    <w:rsid w:val="00D35B4F"/>
    <w:rsid w:val="00D3750C"/>
    <w:rsid w:val="00D405D5"/>
    <w:rsid w:val="00D42C0E"/>
    <w:rsid w:val="00D43845"/>
    <w:rsid w:val="00D44369"/>
    <w:rsid w:val="00D45BBC"/>
    <w:rsid w:val="00D5174F"/>
    <w:rsid w:val="00D520F8"/>
    <w:rsid w:val="00D537EC"/>
    <w:rsid w:val="00D542D9"/>
    <w:rsid w:val="00D54DF4"/>
    <w:rsid w:val="00D56B29"/>
    <w:rsid w:val="00D56CC9"/>
    <w:rsid w:val="00D57367"/>
    <w:rsid w:val="00D5741C"/>
    <w:rsid w:val="00D605DA"/>
    <w:rsid w:val="00D60A32"/>
    <w:rsid w:val="00D60C16"/>
    <w:rsid w:val="00D61930"/>
    <w:rsid w:val="00D62210"/>
    <w:rsid w:val="00D623A5"/>
    <w:rsid w:val="00D62460"/>
    <w:rsid w:val="00D639F4"/>
    <w:rsid w:val="00D63EDF"/>
    <w:rsid w:val="00D652B2"/>
    <w:rsid w:val="00D662C7"/>
    <w:rsid w:val="00D71BFA"/>
    <w:rsid w:val="00D71ED0"/>
    <w:rsid w:val="00D720B0"/>
    <w:rsid w:val="00D74A81"/>
    <w:rsid w:val="00D7559B"/>
    <w:rsid w:val="00D75CD2"/>
    <w:rsid w:val="00D8041D"/>
    <w:rsid w:val="00D834DE"/>
    <w:rsid w:val="00D837E7"/>
    <w:rsid w:val="00D84ADF"/>
    <w:rsid w:val="00D902DF"/>
    <w:rsid w:val="00D90BC8"/>
    <w:rsid w:val="00D90DEA"/>
    <w:rsid w:val="00D9169B"/>
    <w:rsid w:val="00D92C40"/>
    <w:rsid w:val="00D9460D"/>
    <w:rsid w:val="00D95984"/>
    <w:rsid w:val="00D95B36"/>
    <w:rsid w:val="00D95EE5"/>
    <w:rsid w:val="00D96316"/>
    <w:rsid w:val="00D97619"/>
    <w:rsid w:val="00D97DFD"/>
    <w:rsid w:val="00DA1373"/>
    <w:rsid w:val="00DA1920"/>
    <w:rsid w:val="00DA1EE4"/>
    <w:rsid w:val="00DA2E7F"/>
    <w:rsid w:val="00DA3396"/>
    <w:rsid w:val="00DA436D"/>
    <w:rsid w:val="00DA49E2"/>
    <w:rsid w:val="00DA4A3F"/>
    <w:rsid w:val="00DA5157"/>
    <w:rsid w:val="00DA55CC"/>
    <w:rsid w:val="00DA5ACF"/>
    <w:rsid w:val="00DA62A4"/>
    <w:rsid w:val="00DA6D03"/>
    <w:rsid w:val="00DB007A"/>
    <w:rsid w:val="00DB00AD"/>
    <w:rsid w:val="00DB0953"/>
    <w:rsid w:val="00DB1F9A"/>
    <w:rsid w:val="00DB21D8"/>
    <w:rsid w:val="00DB356B"/>
    <w:rsid w:val="00DB3F61"/>
    <w:rsid w:val="00DB42D0"/>
    <w:rsid w:val="00DB4451"/>
    <w:rsid w:val="00DB4F52"/>
    <w:rsid w:val="00DB5BDD"/>
    <w:rsid w:val="00DB5BEE"/>
    <w:rsid w:val="00DB5C9D"/>
    <w:rsid w:val="00DB7BEB"/>
    <w:rsid w:val="00DB7FE0"/>
    <w:rsid w:val="00DC0B60"/>
    <w:rsid w:val="00DC1163"/>
    <w:rsid w:val="00DC2325"/>
    <w:rsid w:val="00DC295A"/>
    <w:rsid w:val="00DC2BE9"/>
    <w:rsid w:val="00DC33E0"/>
    <w:rsid w:val="00DC36CB"/>
    <w:rsid w:val="00DC3780"/>
    <w:rsid w:val="00DC4280"/>
    <w:rsid w:val="00DC4F5F"/>
    <w:rsid w:val="00DC4F8D"/>
    <w:rsid w:val="00DC5743"/>
    <w:rsid w:val="00DC64B0"/>
    <w:rsid w:val="00DC662F"/>
    <w:rsid w:val="00DC718D"/>
    <w:rsid w:val="00DC7234"/>
    <w:rsid w:val="00DC7548"/>
    <w:rsid w:val="00DD0847"/>
    <w:rsid w:val="00DD0FA8"/>
    <w:rsid w:val="00DD10D0"/>
    <w:rsid w:val="00DD1927"/>
    <w:rsid w:val="00DD26EE"/>
    <w:rsid w:val="00DD3626"/>
    <w:rsid w:val="00DD410A"/>
    <w:rsid w:val="00DD421B"/>
    <w:rsid w:val="00DD45BF"/>
    <w:rsid w:val="00DD521C"/>
    <w:rsid w:val="00DD5F17"/>
    <w:rsid w:val="00DD61CD"/>
    <w:rsid w:val="00DD6283"/>
    <w:rsid w:val="00DD6AEC"/>
    <w:rsid w:val="00DD6B88"/>
    <w:rsid w:val="00DD7698"/>
    <w:rsid w:val="00DD7786"/>
    <w:rsid w:val="00DD7BC4"/>
    <w:rsid w:val="00DE064F"/>
    <w:rsid w:val="00DE25A1"/>
    <w:rsid w:val="00DE301A"/>
    <w:rsid w:val="00DE355E"/>
    <w:rsid w:val="00DE362D"/>
    <w:rsid w:val="00DE36CE"/>
    <w:rsid w:val="00DE4584"/>
    <w:rsid w:val="00DE4B47"/>
    <w:rsid w:val="00DE5AED"/>
    <w:rsid w:val="00DE5E96"/>
    <w:rsid w:val="00DE6113"/>
    <w:rsid w:val="00DE63CE"/>
    <w:rsid w:val="00DE7B1F"/>
    <w:rsid w:val="00DE7C56"/>
    <w:rsid w:val="00DE7E1A"/>
    <w:rsid w:val="00DF090C"/>
    <w:rsid w:val="00DF0FFB"/>
    <w:rsid w:val="00DF1A72"/>
    <w:rsid w:val="00DF2393"/>
    <w:rsid w:val="00DF3BAD"/>
    <w:rsid w:val="00DF44A6"/>
    <w:rsid w:val="00DF44F5"/>
    <w:rsid w:val="00DF47FA"/>
    <w:rsid w:val="00DF4FD4"/>
    <w:rsid w:val="00DF53A0"/>
    <w:rsid w:val="00DF54E2"/>
    <w:rsid w:val="00DF6759"/>
    <w:rsid w:val="00DF6C96"/>
    <w:rsid w:val="00DF6D89"/>
    <w:rsid w:val="00DF765C"/>
    <w:rsid w:val="00DF7EE4"/>
    <w:rsid w:val="00E00601"/>
    <w:rsid w:val="00E02C7D"/>
    <w:rsid w:val="00E044AE"/>
    <w:rsid w:val="00E04C9D"/>
    <w:rsid w:val="00E04E52"/>
    <w:rsid w:val="00E0555F"/>
    <w:rsid w:val="00E066A4"/>
    <w:rsid w:val="00E07C1B"/>
    <w:rsid w:val="00E07E00"/>
    <w:rsid w:val="00E07E6C"/>
    <w:rsid w:val="00E1066A"/>
    <w:rsid w:val="00E1111F"/>
    <w:rsid w:val="00E11D49"/>
    <w:rsid w:val="00E11D5B"/>
    <w:rsid w:val="00E1208C"/>
    <w:rsid w:val="00E12855"/>
    <w:rsid w:val="00E12C57"/>
    <w:rsid w:val="00E142AA"/>
    <w:rsid w:val="00E15AB7"/>
    <w:rsid w:val="00E15F47"/>
    <w:rsid w:val="00E162D5"/>
    <w:rsid w:val="00E16542"/>
    <w:rsid w:val="00E16592"/>
    <w:rsid w:val="00E16E77"/>
    <w:rsid w:val="00E17446"/>
    <w:rsid w:val="00E1762F"/>
    <w:rsid w:val="00E17778"/>
    <w:rsid w:val="00E22008"/>
    <w:rsid w:val="00E23DCD"/>
    <w:rsid w:val="00E2502C"/>
    <w:rsid w:val="00E257F5"/>
    <w:rsid w:val="00E2760B"/>
    <w:rsid w:val="00E27A2A"/>
    <w:rsid w:val="00E303BE"/>
    <w:rsid w:val="00E3099A"/>
    <w:rsid w:val="00E31454"/>
    <w:rsid w:val="00E31977"/>
    <w:rsid w:val="00E32C07"/>
    <w:rsid w:val="00E33499"/>
    <w:rsid w:val="00E341D2"/>
    <w:rsid w:val="00E34473"/>
    <w:rsid w:val="00E34784"/>
    <w:rsid w:val="00E35EE6"/>
    <w:rsid w:val="00E371A0"/>
    <w:rsid w:val="00E3755B"/>
    <w:rsid w:val="00E4225B"/>
    <w:rsid w:val="00E43219"/>
    <w:rsid w:val="00E47B60"/>
    <w:rsid w:val="00E47BA1"/>
    <w:rsid w:val="00E509AB"/>
    <w:rsid w:val="00E51098"/>
    <w:rsid w:val="00E519C9"/>
    <w:rsid w:val="00E52228"/>
    <w:rsid w:val="00E53170"/>
    <w:rsid w:val="00E53C1F"/>
    <w:rsid w:val="00E54517"/>
    <w:rsid w:val="00E545FC"/>
    <w:rsid w:val="00E549C5"/>
    <w:rsid w:val="00E56660"/>
    <w:rsid w:val="00E566E5"/>
    <w:rsid w:val="00E57D99"/>
    <w:rsid w:val="00E57E4C"/>
    <w:rsid w:val="00E607E5"/>
    <w:rsid w:val="00E60F14"/>
    <w:rsid w:val="00E61625"/>
    <w:rsid w:val="00E61720"/>
    <w:rsid w:val="00E6248F"/>
    <w:rsid w:val="00E67C19"/>
    <w:rsid w:val="00E70604"/>
    <w:rsid w:val="00E718C4"/>
    <w:rsid w:val="00E71911"/>
    <w:rsid w:val="00E720F1"/>
    <w:rsid w:val="00E7520F"/>
    <w:rsid w:val="00E75C57"/>
    <w:rsid w:val="00E75CB0"/>
    <w:rsid w:val="00E76B59"/>
    <w:rsid w:val="00E76FEF"/>
    <w:rsid w:val="00E81156"/>
    <w:rsid w:val="00E85841"/>
    <w:rsid w:val="00E87CD9"/>
    <w:rsid w:val="00E90580"/>
    <w:rsid w:val="00E91782"/>
    <w:rsid w:val="00E91E29"/>
    <w:rsid w:val="00E92AC0"/>
    <w:rsid w:val="00E9418D"/>
    <w:rsid w:val="00E951AB"/>
    <w:rsid w:val="00E95DD4"/>
    <w:rsid w:val="00E963CC"/>
    <w:rsid w:val="00E96D6E"/>
    <w:rsid w:val="00E97129"/>
    <w:rsid w:val="00EA0D91"/>
    <w:rsid w:val="00EA13C0"/>
    <w:rsid w:val="00EA156F"/>
    <w:rsid w:val="00EA1870"/>
    <w:rsid w:val="00EA1C57"/>
    <w:rsid w:val="00EA2524"/>
    <w:rsid w:val="00EA3CC1"/>
    <w:rsid w:val="00EA428C"/>
    <w:rsid w:val="00EA587E"/>
    <w:rsid w:val="00EA588F"/>
    <w:rsid w:val="00EA715A"/>
    <w:rsid w:val="00EA7300"/>
    <w:rsid w:val="00EB0C30"/>
    <w:rsid w:val="00EB10B4"/>
    <w:rsid w:val="00EB11B2"/>
    <w:rsid w:val="00EB1405"/>
    <w:rsid w:val="00EB41CC"/>
    <w:rsid w:val="00EB490E"/>
    <w:rsid w:val="00EB52B6"/>
    <w:rsid w:val="00EB5C57"/>
    <w:rsid w:val="00EB6505"/>
    <w:rsid w:val="00EB6524"/>
    <w:rsid w:val="00EB6DC9"/>
    <w:rsid w:val="00EB73F5"/>
    <w:rsid w:val="00EB75AE"/>
    <w:rsid w:val="00EC1017"/>
    <w:rsid w:val="00EC1B45"/>
    <w:rsid w:val="00EC2124"/>
    <w:rsid w:val="00EC2822"/>
    <w:rsid w:val="00EC30B9"/>
    <w:rsid w:val="00EC32E3"/>
    <w:rsid w:val="00EC3526"/>
    <w:rsid w:val="00EC440D"/>
    <w:rsid w:val="00EC4EB1"/>
    <w:rsid w:val="00EC5AA0"/>
    <w:rsid w:val="00EC6E25"/>
    <w:rsid w:val="00EC6FE9"/>
    <w:rsid w:val="00EC7B02"/>
    <w:rsid w:val="00ED0B04"/>
    <w:rsid w:val="00ED1B74"/>
    <w:rsid w:val="00ED1FE1"/>
    <w:rsid w:val="00ED279E"/>
    <w:rsid w:val="00ED325C"/>
    <w:rsid w:val="00ED4EC2"/>
    <w:rsid w:val="00ED5688"/>
    <w:rsid w:val="00ED57EE"/>
    <w:rsid w:val="00ED5BF1"/>
    <w:rsid w:val="00ED6179"/>
    <w:rsid w:val="00ED674A"/>
    <w:rsid w:val="00ED77CF"/>
    <w:rsid w:val="00EE008C"/>
    <w:rsid w:val="00EE026B"/>
    <w:rsid w:val="00EE1074"/>
    <w:rsid w:val="00EE166F"/>
    <w:rsid w:val="00EE1F90"/>
    <w:rsid w:val="00EE3519"/>
    <w:rsid w:val="00EE52EB"/>
    <w:rsid w:val="00EE63E0"/>
    <w:rsid w:val="00EE672C"/>
    <w:rsid w:val="00EE6828"/>
    <w:rsid w:val="00EF070B"/>
    <w:rsid w:val="00EF096D"/>
    <w:rsid w:val="00EF1EDE"/>
    <w:rsid w:val="00EF2C05"/>
    <w:rsid w:val="00EF3312"/>
    <w:rsid w:val="00EF4B9D"/>
    <w:rsid w:val="00EF533D"/>
    <w:rsid w:val="00EF5A24"/>
    <w:rsid w:val="00EF69F2"/>
    <w:rsid w:val="00F00413"/>
    <w:rsid w:val="00F00BDC"/>
    <w:rsid w:val="00F014BC"/>
    <w:rsid w:val="00F0318D"/>
    <w:rsid w:val="00F05D70"/>
    <w:rsid w:val="00F06737"/>
    <w:rsid w:val="00F06818"/>
    <w:rsid w:val="00F10BF1"/>
    <w:rsid w:val="00F12291"/>
    <w:rsid w:val="00F14669"/>
    <w:rsid w:val="00F147FA"/>
    <w:rsid w:val="00F15845"/>
    <w:rsid w:val="00F160CD"/>
    <w:rsid w:val="00F16D39"/>
    <w:rsid w:val="00F176AA"/>
    <w:rsid w:val="00F1770A"/>
    <w:rsid w:val="00F20638"/>
    <w:rsid w:val="00F23D5B"/>
    <w:rsid w:val="00F24A23"/>
    <w:rsid w:val="00F24C33"/>
    <w:rsid w:val="00F25A1B"/>
    <w:rsid w:val="00F2619B"/>
    <w:rsid w:val="00F27214"/>
    <w:rsid w:val="00F2723B"/>
    <w:rsid w:val="00F27320"/>
    <w:rsid w:val="00F2748D"/>
    <w:rsid w:val="00F30263"/>
    <w:rsid w:val="00F30335"/>
    <w:rsid w:val="00F31EAD"/>
    <w:rsid w:val="00F31F39"/>
    <w:rsid w:val="00F32B5F"/>
    <w:rsid w:val="00F33A74"/>
    <w:rsid w:val="00F34F07"/>
    <w:rsid w:val="00F367B5"/>
    <w:rsid w:val="00F37EEB"/>
    <w:rsid w:val="00F40212"/>
    <w:rsid w:val="00F406D0"/>
    <w:rsid w:val="00F406D8"/>
    <w:rsid w:val="00F426C6"/>
    <w:rsid w:val="00F43012"/>
    <w:rsid w:val="00F436DE"/>
    <w:rsid w:val="00F436EC"/>
    <w:rsid w:val="00F4430F"/>
    <w:rsid w:val="00F44345"/>
    <w:rsid w:val="00F44A2A"/>
    <w:rsid w:val="00F452F4"/>
    <w:rsid w:val="00F456BC"/>
    <w:rsid w:val="00F463AA"/>
    <w:rsid w:val="00F469AE"/>
    <w:rsid w:val="00F46AB0"/>
    <w:rsid w:val="00F47371"/>
    <w:rsid w:val="00F50114"/>
    <w:rsid w:val="00F503C9"/>
    <w:rsid w:val="00F5179A"/>
    <w:rsid w:val="00F52227"/>
    <w:rsid w:val="00F52B1A"/>
    <w:rsid w:val="00F53256"/>
    <w:rsid w:val="00F550FB"/>
    <w:rsid w:val="00F555EF"/>
    <w:rsid w:val="00F5569E"/>
    <w:rsid w:val="00F55729"/>
    <w:rsid w:val="00F55E49"/>
    <w:rsid w:val="00F5704A"/>
    <w:rsid w:val="00F6058D"/>
    <w:rsid w:val="00F611B8"/>
    <w:rsid w:val="00F62F2B"/>
    <w:rsid w:val="00F632C7"/>
    <w:rsid w:val="00F6337D"/>
    <w:rsid w:val="00F65B8A"/>
    <w:rsid w:val="00F67ED9"/>
    <w:rsid w:val="00F67EDE"/>
    <w:rsid w:val="00F70B54"/>
    <w:rsid w:val="00F70B84"/>
    <w:rsid w:val="00F7199E"/>
    <w:rsid w:val="00F72CB0"/>
    <w:rsid w:val="00F72F24"/>
    <w:rsid w:val="00F74E6B"/>
    <w:rsid w:val="00F75521"/>
    <w:rsid w:val="00F770F3"/>
    <w:rsid w:val="00F7724C"/>
    <w:rsid w:val="00F80699"/>
    <w:rsid w:val="00F813DB"/>
    <w:rsid w:val="00F818BC"/>
    <w:rsid w:val="00F827D3"/>
    <w:rsid w:val="00F83210"/>
    <w:rsid w:val="00F83620"/>
    <w:rsid w:val="00F83D24"/>
    <w:rsid w:val="00F84CB4"/>
    <w:rsid w:val="00F86C4A"/>
    <w:rsid w:val="00F874B4"/>
    <w:rsid w:val="00F87E4C"/>
    <w:rsid w:val="00F906B9"/>
    <w:rsid w:val="00F909C1"/>
    <w:rsid w:val="00F90F44"/>
    <w:rsid w:val="00F90F5A"/>
    <w:rsid w:val="00F91B97"/>
    <w:rsid w:val="00F93AA2"/>
    <w:rsid w:val="00F93E9D"/>
    <w:rsid w:val="00F94837"/>
    <w:rsid w:val="00F9484A"/>
    <w:rsid w:val="00F94A46"/>
    <w:rsid w:val="00F976BA"/>
    <w:rsid w:val="00F97995"/>
    <w:rsid w:val="00FA13DE"/>
    <w:rsid w:val="00FA169E"/>
    <w:rsid w:val="00FA18F6"/>
    <w:rsid w:val="00FA46E2"/>
    <w:rsid w:val="00FA470E"/>
    <w:rsid w:val="00FA531C"/>
    <w:rsid w:val="00FA6FD4"/>
    <w:rsid w:val="00FA7696"/>
    <w:rsid w:val="00FA7B89"/>
    <w:rsid w:val="00FB067F"/>
    <w:rsid w:val="00FB08F9"/>
    <w:rsid w:val="00FB0F73"/>
    <w:rsid w:val="00FB11CE"/>
    <w:rsid w:val="00FB1607"/>
    <w:rsid w:val="00FB1DFC"/>
    <w:rsid w:val="00FB2176"/>
    <w:rsid w:val="00FB2638"/>
    <w:rsid w:val="00FB35F6"/>
    <w:rsid w:val="00FB37FD"/>
    <w:rsid w:val="00FB3D29"/>
    <w:rsid w:val="00FB4172"/>
    <w:rsid w:val="00FB467C"/>
    <w:rsid w:val="00FB7295"/>
    <w:rsid w:val="00FC020C"/>
    <w:rsid w:val="00FC075C"/>
    <w:rsid w:val="00FC1A2A"/>
    <w:rsid w:val="00FC2250"/>
    <w:rsid w:val="00FC271A"/>
    <w:rsid w:val="00FC277E"/>
    <w:rsid w:val="00FC2B58"/>
    <w:rsid w:val="00FC326C"/>
    <w:rsid w:val="00FC3700"/>
    <w:rsid w:val="00FC3E21"/>
    <w:rsid w:val="00FC42E3"/>
    <w:rsid w:val="00FC49D5"/>
    <w:rsid w:val="00FC4E81"/>
    <w:rsid w:val="00FC593C"/>
    <w:rsid w:val="00FC59A4"/>
    <w:rsid w:val="00FC63D4"/>
    <w:rsid w:val="00FD1BF3"/>
    <w:rsid w:val="00FD1E76"/>
    <w:rsid w:val="00FD2470"/>
    <w:rsid w:val="00FD36E1"/>
    <w:rsid w:val="00FD388B"/>
    <w:rsid w:val="00FD3B96"/>
    <w:rsid w:val="00FD5032"/>
    <w:rsid w:val="00FD53F2"/>
    <w:rsid w:val="00FD5A1A"/>
    <w:rsid w:val="00FD5D44"/>
    <w:rsid w:val="00FD6BAB"/>
    <w:rsid w:val="00FD6E22"/>
    <w:rsid w:val="00FD70A1"/>
    <w:rsid w:val="00FE0345"/>
    <w:rsid w:val="00FE1144"/>
    <w:rsid w:val="00FE11CD"/>
    <w:rsid w:val="00FE1595"/>
    <w:rsid w:val="00FE1D8A"/>
    <w:rsid w:val="00FE1FF4"/>
    <w:rsid w:val="00FE31B8"/>
    <w:rsid w:val="00FE445D"/>
    <w:rsid w:val="00FE4912"/>
    <w:rsid w:val="00FE4ECC"/>
    <w:rsid w:val="00FE5563"/>
    <w:rsid w:val="00FE56AE"/>
    <w:rsid w:val="00FE6172"/>
    <w:rsid w:val="00FE663D"/>
    <w:rsid w:val="00FE6EEE"/>
    <w:rsid w:val="00FE7B29"/>
    <w:rsid w:val="00FE7D37"/>
    <w:rsid w:val="00FF0A3E"/>
    <w:rsid w:val="00FF143B"/>
    <w:rsid w:val="00FF1EBD"/>
    <w:rsid w:val="00FF1F15"/>
    <w:rsid w:val="00FF272D"/>
    <w:rsid w:val="00FF3C9C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v-text-anchor:middle" fill="f" fillcolor="white" strokecolor="none [1305]">
      <v:fill color="white" on="f"/>
      <v:stroke color="none [1305]" weight="6.5pt"/>
      <v:textbox inset="5.85pt,.7pt,5.85pt,.7pt"/>
    </o:shapedefaults>
    <o:shapelayout v:ext="edit">
      <o:idmap v:ext="edit" data="2"/>
    </o:shapelayout>
  </w:shapeDefaults>
  <w:decimalSymbol w:val="."/>
  <w:listSeparator w:val=","/>
  <w14:docId w14:val="47878B58"/>
  <w15:docId w15:val="{504A2A38-C397-4AB8-B559-655DBD24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rsid w:val="00AC448D"/>
    <w:pPr>
      <w:widowControl w:val="0"/>
      <w:ind w:firstLineChars="100" w:firstLine="161"/>
    </w:pPr>
    <w:rPr>
      <w:rFonts w:ascii="游ゴシック Medium" w:eastAsia="游ゴシック Medium" w:hAnsi="游ゴシック Medium"/>
      <w:color w:val="000000" w:themeColor="text1"/>
      <w:sz w:val="18"/>
    </w:rPr>
  </w:style>
  <w:style w:type="paragraph" w:styleId="10">
    <w:name w:val="heading 1"/>
    <w:basedOn w:val="a2"/>
    <w:next w:val="a2"/>
    <w:link w:val="11"/>
    <w:autoRedefine/>
    <w:uiPriority w:val="9"/>
    <w:qFormat/>
    <w:locked/>
    <w:rsid w:val="00225534"/>
    <w:pPr>
      <w:keepNext/>
      <w:numPr>
        <w:numId w:val="18"/>
      </w:numPr>
      <w:pBdr>
        <w:top w:val="single" w:sz="4" w:space="1" w:color="70ADC9"/>
        <w:left w:val="single" w:sz="48" w:space="4" w:color="70ADC9"/>
        <w:bottom w:val="single" w:sz="4" w:space="1" w:color="70ADC9"/>
      </w:pBdr>
      <w:spacing w:beforeLines="50" w:before="180" w:afterLines="50" w:after="180"/>
      <w:ind w:rightChars="100" w:right="180" w:firstLineChars="0"/>
      <w:outlineLvl w:val="0"/>
    </w:pPr>
    <w:rPr>
      <w:rFonts w:asciiTheme="majorHAnsi" w:eastAsia="HG創英角ｺﾞｼｯｸUB" w:hAnsiTheme="majorHAnsi" w:cstheme="majorBidi"/>
      <w:color w:val="70ADC9"/>
      <w:sz w:val="48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locked/>
    <w:rsid w:val="00A05F65"/>
    <w:pPr>
      <w:keepNext/>
      <w:numPr>
        <w:ilvl w:val="1"/>
        <w:numId w:val="18"/>
      </w:numPr>
      <w:spacing w:after="180" w:line="240" w:lineRule="atLeast"/>
      <w:ind w:leftChars="100" w:left="161" w:rightChars="100" w:right="161" w:firstLineChars="0"/>
      <w:outlineLvl w:val="1"/>
    </w:pPr>
    <w:rPr>
      <w:sz w:val="24"/>
    </w:rPr>
  </w:style>
  <w:style w:type="paragraph" w:styleId="3">
    <w:name w:val="heading 3"/>
    <w:basedOn w:val="a2"/>
    <w:next w:val="a1"/>
    <w:link w:val="30"/>
    <w:uiPriority w:val="9"/>
    <w:unhideWhenUsed/>
    <w:qFormat/>
    <w:locked/>
    <w:rsid w:val="00225534"/>
    <w:pPr>
      <w:keepNext/>
      <w:spacing w:beforeLines="50" w:before="50" w:line="220" w:lineRule="atLeast"/>
      <w:ind w:leftChars="100" w:left="180" w:rightChars="100" w:right="100" w:firstLineChars="0" w:firstLine="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2"/>
    <w:next w:val="a2"/>
    <w:link w:val="40"/>
    <w:uiPriority w:val="9"/>
    <w:unhideWhenUsed/>
    <w:qFormat/>
    <w:locked/>
    <w:rsid w:val="00225534"/>
    <w:pPr>
      <w:keepNext/>
      <w:spacing w:beforeLines="0" w:line="200" w:lineRule="atLeast"/>
      <w:ind w:leftChars="100" w:left="180" w:rightChars="100" w:right="180"/>
      <w:outlineLvl w:val="3"/>
    </w:pPr>
    <w:rPr>
      <w:bCs/>
      <w:u w:val="singl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locked/>
    <w:rsid w:val="00225534"/>
    <w:pPr>
      <w:keepNext/>
      <w:outlineLvl w:val="4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unhideWhenUsed/>
    <w:rsid w:val="00225534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  <w:rsid w:val="00225534"/>
  </w:style>
  <w:style w:type="paragraph" w:styleId="a6">
    <w:name w:val="header"/>
    <w:basedOn w:val="a1"/>
    <w:link w:val="a7"/>
    <w:uiPriority w:val="99"/>
    <w:unhideWhenUsed/>
    <w:locked/>
    <w:rsid w:val="0022553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225534"/>
    <w:rPr>
      <w:rFonts w:ascii="游ゴシック Medium" w:eastAsia="游ゴシック Medium" w:hAnsi="游ゴシック Medium"/>
      <w:color w:val="000000" w:themeColor="text1"/>
      <w:sz w:val="18"/>
    </w:rPr>
  </w:style>
  <w:style w:type="paragraph" w:styleId="a8">
    <w:name w:val="footer"/>
    <w:basedOn w:val="a2"/>
    <w:link w:val="a9"/>
    <w:uiPriority w:val="99"/>
    <w:unhideWhenUsed/>
    <w:locked/>
    <w:rsid w:val="00225534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a9">
    <w:name w:val="フッター (文字)"/>
    <w:basedOn w:val="a3"/>
    <w:link w:val="a8"/>
    <w:uiPriority w:val="99"/>
    <w:rsid w:val="00225534"/>
    <w:rPr>
      <w:rFonts w:ascii="游ゴシック Medium" w:eastAsia="游ゴシック Medium" w:hAnsi="游ゴシック Medium" w:cs="Times New Roman"/>
      <w:color w:val="000000" w:themeColor="text1"/>
      <w:sz w:val="18"/>
      <w:szCs w:val="24"/>
    </w:rPr>
  </w:style>
  <w:style w:type="paragraph" w:styleId="aa">
    <w:name w:val="Balloon Text"/>
    <w:basedOn w:val="a1"/>
    <w:link w:val="ab"/>
    <w:uiPriority w:val="99"/>
    <w:semiHidden/>
    <w:unhideWhenUsed/>
    <w:locked/>
    <w:rsid w:val="00225534"/>
    <w:rPr>
      <w:rFonts w:asciiTheme="majorHAnsi" w:eastAsiaTheme="majorEastAsia" w:hAnsiTheme="majorHAnsi" w:cstheme="majorBidi"/>
      <w:szCs w:val="18"/>
    </w:rPr>
  </w:style>
  <w:style w:type="character" w:customStyle="1" w:styleId="ab">
    <w:name w:val="吹き出し (文字)"/>
    <w:basedOn w:val="a3"/>
    <w:link w:val="aa"/>
    <w:uiPriority w:val="99"/>
    <w:semiHidden/>
    <w:rsid w:val="00225534"/>
    <w:rPr>
      <w:rFonts w:asciiTheme="majorHAnsi" w:eastAsiaTheme="majorEastAsia" w:hAnsiTheme="majorHAnsi" w:cstheme="majorBidi"/>
      <w:color w:val="000000" w:themeColor="text1"/>
      <w:sz w:val="18"/>
      <w:szCs w:val="18"/>
    </w:rPr>
  </w:style>
  <w:style w:type="paragraph" w:styleId="ac">
    <w:name w:val="No Spacing"/>
    <w:link w:val="ad"/>
    <w:uiPriority w:val="1"/>
    <w:locked/>
    <w:rsid w:val="00225534"/>
    <w:rPr>
      <w:kern w:val="0"/>
      <w:sz w:val="22"/>
    </w:rPr>
  </w:style>
  <w:style w:type="character" w:customStyle="1" w:styleId="ad">
    <w:name w:val="行間詰め (文字)"/>
    <w:basedOn w:val="a3"/>
    <w:link w:val="ac"/>
    <w:uiPriority w:val="1"/>
    <w:rsid w:val="00225534"/>
    <w:rPr>
      <w:kern w:val="0"/>
      <w:sz w:val="22"/>
    </w:rPr>
  </w:style>
  <w:style w:type="character" w:customStyle="1" w:styleId="11">
    <w:name w:val="見出し 1 (文字)"/>
    <w:basedOn w:val="a3"/>
    <w:link w:val="10"/>
    <w:uiPriority w:val="9"/>
    <w:rsid w:val="00225534"/>
    <w:rPr>
      <w:rFonts w:asciiTheme="majorHAnsi" w:eastAsia="HG創英角ｺﾞｼｯｸUB" w:hAnsiTheme="majorHAnsi" w:cstheme="majorBidi"/>
      <w:color w:val="70ADC9"/>
      <w:sz w:val="48"/>
      <w:szCs w:val="24"/>
    </w:rPr>
  </w:style>
  <w:style w:type="character" w:customStyle="1" w:styleId="20">
    <w:name w:val="見出し 2 (文字)"/>
    <w:basedOn w:val="a3"/>
    <w:link w:val="2"/>
    <w:uiPriority w:val="9"/>
    <w:rsid w:val="00A05F65"/>
    <w:rPr>
      <w:rFonts w:ascii="游ゴシック Medium" w:eastAsia="游ゴシック Medium" w:hAnsi="游ゴシック Medium"/>
      <w:color w:val="000000" w:themeColor="text1"/>
      <w:sz w:val="24"/>
    </w:rPr>
  </w:style>
  <w:style w:type="character" w:customStyle="1" w:styleId="30">
    <w:name w:val="見出し 3 (文字)"/>
    <w:basedOn w:val="a3"/>
    <w:link w:val="3"/>
    <w:uiPriority w:val="9"/>
    <w:rsid w:val="00225534"/>
    <w:rPr>
      <w:rFonts w:asciiTheme="majorHAnsi" w:eastAsia="游ゴシック Medium" w:hAnsiTheme="majorHAnsi" w:cstheme="majorBidi"/>
      <w:color w:val="000000" w:themeColor="text1"/>
      <w:sz w:val="18"/>
      <w:szCs w:val="24"/>
    </w:rPr>
  </w:style>
  <w:style w:type="paragraph" w:styleId="a">
    <w:name w:val="List Paragraph"/>
    <w:aliases w:val="リスト段落-9pt"/>
    <w:basedOn w:val="a1"/>
    <w:link w:val="ae"/>
    <w:uiPriority w:val="34"/>
    <w:qFormat/>
    <w:locked/>
    <w:rsid w:val="00225534"/>
    <w:pPr>
      <w:numPr>
        <w:numId w:val="16"/>
      </w:numPr>
      <w:ind w:firstLineChars="0"/>
    </w:pPr>
  </w:style>
  <w:style w:type="character" w:styleId="af">
    <w:name w:val="Placeholder Text"/>
    <w:basedOn w:val="a3"/>
    <w:uiPriority w:val="99"/>
    <w:semiHidden/>
    <w:locked/>
    <w:rsid w:val="00225534"/>
    <w:rPr>
      <w:color w:val="808080"/>
    </w:rPr>
  </w:style>
  <w:style w:type="paragraph" w:styleId="af0">
    <w:name w:val="caption"/>
    <w:basedOn w:val="a1"/>
    <w:next w:val="a1"/>
    <w:uiPriority w:val="35"/>
    <w:unhideWhenUsed/>
    <w:qFormat/>
    <w:locked/>
    <w:rsid w:val="00225534"/>
    <w:rPr>
      <w:bCs/>
    </w:rPr>
  </w:style>
  <w:style w:type="table" w:styleId="af1">
    <w:name w:val="Table Grid"/>
    <w:basedOn w:val="a4"/>
    <w:uiPriority w:val="59"/>
    <w:locked/>
    <w:rsid w:val="002255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1"/>
    <w:next w:val="a1"/>
    <w:autoRedefine/>
    <w:uiPriority w:val="39"/>
    <w:unhideWhenUsed/>
    <w:locked/>
    <w:rsid w:val="00225534"/>
    <w:pPr>
      <w:tabs>
        <w:tab w:val="left" w:pos="1800"/>
        <w:tab w:val="left" w:leader="underscore" w:pos="8820"/>
      </w:tabs>
      <w:snapToGrid w:val="0"/>
      <w:spacing w:beforeLines="50" w:before="50" w:line="220" w:lineRule="atLeast"/>
      <w:ind w:leftChars="100" w:left="100" w:rightChars="100" w:right="100" w:firstLineChars="0" w:firstLine="0"/>
    </w:pPr>
    <w:rPr>
      <w:b/>
      <w:noProof/>
    </w:rPr>
  </w:style>
  <w:style w:type="character" w:styleId="af2">
    <w:name w:val="Hyperlink"/>
    <w:basedOn w:val="a3"/>
    <w:uiPriority w:val="99"/>
    <w:unhideWhenUsed/>
    <w:locked/>
    <w:rsid w:val="00225534"/>
    <w:rPr>
      <w:color w:val="0000FF" w:themeColor="hyperlink"/>
      <w:u w:val="single"/>
    </w:rPr>
  </w:style>
  <w:style w:type="character" w:styleId="af3">
    <w:name w:val="annotation reference"/>
    <w:basedOn w:val="a3"/>
    <w:uiPriority w:val="99"/>
    <w:semiHidden/>
    <w:unhideWhenUsed/>
    <w:locked/>
    <w:rsid w:val="00225534"/>
    <w:rPr>
      <w:sz w:val="18"/>
      <w:szCs w:val="18"/>
    </w:rPr>
  </w:style>
  <w:style w:type="paragraph" w:styleId="af4">
    <w:name w:val="annotation text"/>
    <w:basedOn w:val="a1"/>
    <w:link w:val="af5"/>
    <w:uiPriority w:val="99"/>
    <w:semiHidden/>
    <w:unhideWhenUsed/>
    <w:locked/>
    <w:rsid w:val="00225534"/>
  </w:style>
  <w:style w:type="character" w:customStyle="1" w:styleId="af5">
    <w:name w:val="コメント文字列 (文字)"/>
    <w:basedOn w:val="a3"/>
    <w:link w:val="af4"/>
    <w:uiPriority w:val="99"/>
    <w:semiHidden/>
    <w:rsid w:val="00225534"/>
    <w:rPr>
      <w:rFonts w:ascii="游ゴシック Medium" w:eastAsia="游ゴシック Medium" w:hAnsi="游ゴシック Medium"/>
      <w:color w:val="000000" w:themeColor="text1"/>
      <w:sz w:val="18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locked/>
    <w:rsid w:val="00225534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225534"/>
    <w:rPr>
      <w:rFonts w:ascii="游ゴシック Medium" w:eastAsia="游ゴシック Medium" w:hAnsi="游ゴシック Medium"/>
      <w:b/>
      <w:bCs/>
      <w:color w:val="000000" w:themeColor="text1"/>
      <w:sz w:val="18"/>
    </w:rPr>
  </w:style>
  <w:style w:type="paragraph" w:styleId="21">
    <w:name w:val="toc 2"/>
    <w:basedOn w:val="a2"/>
    <w:next w:val="a2"/>
    <w:autoRedefine/>
    <w:uiPriority w:val="39"/>
    <w:unhideWhenUsed/>
    <w:locked/>
    <w:rsid w:val="00225534"/>
    <w:pPr>
      <w:tabs>
        <w:tab w:val="left" w:pos="1418"/>
        <w:tab w:val="right" w:leader="underscore" w:pos="8931"/>
      </w:tabs>
      <w:spacing w:beforeLines="0" w:before="360" w:line="200" w:lineRule="atLeast"/>
      <w:ind w:leftChars="200" w:left="360" w:rightChars="455" w:right="819" w:firstLineChars="0" w:firstLine="0"/>
    </w:pPr>
  </w:style>
  <w:style w:type="paragraph" w:styleId="31">
    <w:name w:val="toc 3"/>
    <w:basedOn w:val="a1"/>
    <w:next w:val="a1"/>
    <w:autoRedefine/>
    <w:uiPriority w:val="39"/>
    <w:unhideWhenUsed/>
    <w:locked/>
    <w:rsid w:val="00225534"/>
    <w:pPr>
      <w:ind w:leftChars="200" w:left="420"/>
    </w:pPr>
  </w:style>
  <w:style w:type="paragraph" w:styleId="41">
    <w:name w:val="toc 4"/>
    <w:basedOn w:val="a1"/>
    <w:next w:val="a1"/>
    <w:autoRedefine/>
    <w:uiPriority w:val="39"/>
    <w:unhideWhenUsed/>
    <w:locked/>
    <w:rsid w:val="00225534"/>
    <w:pPr>
      <w:ind w:leftChars="300" w:left="630"/>
    </w:pPr>
  </w:style>
  <w:style w:type="paragraph" w:styleId="51">
    <w:name w:val="toc 5"/>
    <w:basedOn w:val="a1"/>
    <w:next w:val="a1"/>
    <w:autoRedefine/>
    <w:uiPriority w:val="39"/>
    <w:unhideWhenUsed/>
    <w:locked/>
    <w:rsid w:val="00225534"/>
    <w:pPr>
      <w:ind w:left="840"/>
    </w:pPr>
  </w:style>
  <w:style w:type="paragraph" w:styleId="6">
    <w:name w:val="toc 6"/>
    <w:basedOn w:val="a1"/>
    <w:next w:val="a1"/>
    <w:autoRedefine/>
    <w:uiPriority w:val="39"/>
    <w:unhideWhenUsed/>
    <w:locked/>
    <w:rsid w:val="00225534"/>
    <w:pPr>
      <w:ind w:leftChars="500" w:left="1050"/>
    </w:pPr>
  </w:style>
  <w:style w:type="paragraph" w:styleId="7">
    <w:name w:val="toc 7"/>
    <w:basedOn w:val="a1"/>
    <w:next w:val="a1"/>
    <w:autoRedefine/>
    <w:uiPriority w:val="39"/>
    <w:unhideWhenUsed/>
    <w:locked/>
    <w:rsid w:val="00225534"/>
    <w:pPr>
      <w:ind w:leftChars="600" w:left="1260"/>
    </w:pPr>
  </w:style>
  <w:style w:type="paragraph" w:styleId="8">
    <w:name w:val="toc 8"/>
    <w:basedOn w:val="a1"/>
    <w:next w:val="a1"/>
    <w:autoRedefine/>
    <w:uiPriority w:val="39"/>
    <w:unhideWhenUsed/>
    <w:locked/>
    <w:rsid w:val="00225534"/>
    <w:pPr>
      <w:ind w:leftChars="700" w:left="1470"/>
    </w:pPr>
  </w:style>
  <w:style w:type="paragraph" w:styleId="9">
    <w:name w:val="toc 9"/>
    <w:basedOn w:val="a1"/>
    <w:next w:val="a1"/>
    <w:autoRedefine/>
    <w:uiPriority w:val="39"/>
    <w:unhideWhenUsed/>
    <w:locked/>
    <w:rsid w:val="00225534"/>
    <w:pPr>
      <w:ind w:leftChars="800" w:left="1680"/>
    </w:pPr>
  </w:style>
  <w:style w:type="paragraph" w:styleId="af8">
    <w:name w:val="TOC Heading"/>
    <w:basedOn w:val="a2"/>
    <w:next w:val="a2"/>
    <w:uiPriority w:val="39"/>
    <w:unhideWhenUsed/>
    <w:qFormat/>
    <w:locked/>
    <w:rsid w:val="00225534"/>
    <w:pPr>
      <w:spacing w:before="100"/>
      <w:ind w:leftChars="100" w:left="180" w:firstLine="100"/>
    </w:pPr>
    <w:rPr>
      <w:rFonts w:eastAsia="HG創英角ｺﾞｼｯｸUB"/>
      <w:noProof/>
      <w:color w:val="4F81BD" w:themeColor="accent1"/>
      <w:sz w:val="48"/>
    </w:rPr>
  </w:style>
  <w:style w:type="character" w:customStyle="1" w:styleId="40">
    <w:name w:val="見出し 4 (文字)"/>
    <w:basedOn w:val="a3"/>
    <w:link w:val="4"/>
    <w:uiPriority w:val="9"/>
    <w:rsid w:val="00225534"/>
    <w:rPr>
      <w:rFonts w:ascii="游ゴシック Medium" w:eastAsia="游ゴシック Medium" w:hAnsi="游ゴシック Medium" w:cs="Times New Roman"/>
      <w:bCs/>
      <w:color w:val="000000" w:themeColor="text1"/>
      <w:sz w:val="18"/>
      <w:szCs w:val="24"/>
      <w:u w:val="single"/>
    </w:rPr>
  </w:style>
  <w:style w:type="character" w:customStyle="1" w:styleId="50">
    <w:name w:val="見出し 5 (文字)"/>
    <w:basedOn w:val="a3"/>
    <w:link w:val="5"/>
    <w:uiPriority w:val="9"/>
    <w:semiHidden/>
    <w:rsid w:val="00225534"/>
    <w:rPr>
      <w:rFonts w:asciiTheme="majorHAnsi" w:eastAsiaTheme="majorEastAsia" w:hAnsiTheme="majorHAnsi" w:cstheme="majorBidi"/>
      <w:color w:val="000000" w:themeColor="text1"/>
      <w:sz w:val="18"/>
    </w:rPr>
  </w:style>
  <w:style w:type="paragraph" w:styleId="af9">
    <w:name w:val="Title"/>
    <w:next w:val="a1"/>
    <w:link w:val="afa"/>
    <w:uiPriority w:val="10"/>
    <w:locked/>
    <w:rsid w:val="00225534"/>
    <w:pPr>
      <w:spacing w:line="800" w:lineRule="exact"/>
      <w:outlineLvl w:val="0"/>
    </w:pPr>
    <w:rPr>
      <w:rFonts w:asciiTheme="majorHAnsi" w:eastAsiaTheme="majorEastAsia" w:hAnsiTheme="majorHAnsi" w:cstheme="majorBidi"/>
      <w:color w:val="70ADC9"/>
      <w:sz w:val="72"/>
      <w:szCs w:val="32"/>
    </w:rPr>
  </w:style>
  <w:style w:type="character" w:customStyle="1" w:styleId="afa">
    <w:name w:val="表題 (文字)"/>
    <w:basedOn w:val="a3"/>
    <w:link w:val="af9"/>
    <w:uiPriority w:val="10"/>
    <w:rsid w:val="00225534"/>
    <w:rPr>
      <w:rFonts w:asciiTheme="majorHAnsi" w:eastAsiaTheme="majorEastAsia" w:hAnsiTheme="majorHAnsi" w:cstheme="majorBidi"/>
      <w:color w:val="70ADC9"/>
      <w:sz w:val="72"/>
      <w:szCs w:val="32"/>
    </w:rPr>
  </w:style>
  <w:style w:type="paragraph" w:styleId="afb">
    <w:name w:val="Subtitle"/>
    <w:basedOn w:val="a1"/>
    <w:next w:val="a1"/>
    <w:link w:val="afc"/>
    <w:uiPriority w:val="11"/>
    <w:qFormat/>
    <w:locked/>
    <w:rsid w:val="00225534"/>
    <w:pPr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c">
    <w:name w:val="副題 (文字)"/>
    <w:basedOn w:val="a3"/>
    <w:link w:val="afb"/>
    <w:uiPriority w:val="11"/>
    <w:rsid w:val="0022553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customStyle="1" w:styleId="afd">
    <w:name w:val="タイトル"/>
    <w:link w:val="afe"/>
    <w:qFormat/>
    <w:locked/>
    <w:rsid w:val="00225534"/>
    <w:pPr>
      <w:pBdr>
        <w:top w:val="single" w:sz="12" w:space="1" w:color="4F81BD" w:themeColor="accent1"/>
        <w:left w:val="single" w:sz="48" w:space="4" w:color="4F81BD" w:themeColor="accent1"/>
        <w:bottom w:val="single" w:sz="12" w:space="1" w:color="4F81BD" w:themeColor="accent1"/>
      </w:pBdr>
      <w:ind w:rightChars="100" w:right="180"/>
      <w:contextualSpacing/>
    </w:pPr>
    <w:rPr>
      <w:rFonts w:ascii="メイリオ" w:eastAsia="游明朝" w:hAnsi="メイリオ" w:cs="メイリオ"/>
      <w:color w:val="70ADC9"/>
      <w:sz w:val="96"/>
      <w:szCs w:val="72"/>
    </w:rPr>
  </w:style>
  <w:style w:type="character" w:customStyle="1" w:styleId="afe">
    <w:name w:val="タイトル (文字)"/>
    <w:basedOn w:val="a3"/>
    <w:link w:val="afd"/>
    <w:rsid w:val="00225534"/>
    <w:rPr>
      <w:rFonts w:ascii="メイリオ" w:eastAsia="游明朝" w:hAnsi="メイリオ" w:cs="メイリオ"/>
      <w:color w:val="70ADC9"/>
      <w:sz w:val="96"/>
      <w:szCs w:val="72"/>
    </w:rPr>
  </w:style>
  <w:style w:type="character" w:styleId="HTML">
    <w:name w:val="HTML Code"/>
    <w:locked/>
    <w:rsid w:val="00225534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apple-converted-space">
    <w:name w:val="apple-converted-space"/>
    <w:basedOn w:val="a3"/>
    <w:rsid w:val="00225534"/>
  </w:style>
  <w:style w:type="paragraph" w:styleId="a2">
    <w:name w:val="Body Text"/>
    <w:basedOn w:val="a1"/>
    <w:link w:val="aff"/>
    <w:locked/>
    <w:rsid w:val="00225534"/>
    <w:pPr>
      <w:spacing w:beforeLines="100"/>
    </w:pPr>
    <w:rPr>
      <w:rFonts w:cs="Times New Roman"/>
      <w:szCs w:val="24"/>
    </w:rPr>
  </w:style>
  <w:style w:type="character" w:customStyle="1" w:styleId="aff">
    <w:name w:val="本文 (文字)"/>
    <w:basedOn w:val="a3"/>
    <w:link w:val="a2"/>
    <w:rsid w:val="00225534"/>
    <w:rPr>
      <w:rFonts w:ascii="游ゴシック Medium" w:eastAsia="游ゴシック Medium" w:hAnsi="游ゴシック Medium" w:cs="Times New Roman"/>
      <w:color w:val="000000" w:themeColor="text1"/>
      <w:sz w:val="18"/>
      <w:szCs w:val="24"/>
    </w:rPr>
  </w:style>
  <w:style w:type="paragraph" w:customStyle="1" w:styleId="aff0">
    <w:name w:val="ソースコード"/>
    <w:rsid w:val="00225534"/>
    <w:pPr>
      <w:spacing w:before="100" w:beforeAutospacing="1" w:after="100" w:afterAutospacing="1"/>
    </w:pPr>
    <w:rPr>
      <w:rFonts w:ascii="Lucida Console" w:eastAsia="ＭＳ 明朝" w:hAnsi="Lucida Console" w:cs="Times New Roman"/>
      <w:szCs w:val="24"/>
    </w:rPr>
  </w:style>
  <w:style w:type="paragraph" w:styleId="aff1">
    <w:name w:val="Body Text Indent"/>
    <w:basedOn w:val="a1"/>
    <w:link w:val="aff2"/>
    <w:uiPriority w:val="99"/>
    <w:semiHidden/>
    <w:unhideWhenUsed/>
    <w:locked/>
    <w:rsid w:val="00225534"/>
    <w:pPr>
      <w:ind w:left="851"/>
    </w:pPr>
  </w:style>
  <w:style w:type="character" w:customStyle="1" w:styleId="aff2">
    <w:name w:val="本文インデント (文字)"/>
    <w:basedOn w:val="a3"/>
    <w:link w:val="aff1"/>
    <w:uiPriority w:val="99"/>
    <w:semiHidden/>
    <w:rsid w:val="00225534"/>
    <w:rPr>
      <w:rFonts w:ascii="游ゴシック Medium" w:eastAsia="游ゴシック Medium" w:hAnsi="游ゴシック Medium"/>
      <w:color w:val="000000" w:themeColor="text1"/>
      <w:sz w:val="18"/>
    </w:rPr>
  </w:style>
  <w:style w:type="table" w:customStyle="1" w:styleId="210">
    <w:name w:val="表 (青)  21"/>
    <w:basedOn w:val="a4"/>
    <w:uiPriority w:val="61"/>
    <w:locked/>
    <w:rsid w:val="0022553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3">
    <w:name w:val="Light Shading Accent 5"/>
    <w:basedOn w:val="a4"/>
    <w:uiPriority w:val="60"/>
    <w:locked/>
    <w:rsid w:val="0022553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ff3">
    <w:name w:val="Revision"/>
    <w:hidden/>
    <w:uiPriority w:val="99"/>
    <w:semiHidden/>
    <w:rsid w:val="000752E1"/>
  </w:style>
  <w:style w:type="table" w:customStyle="1" w:styleId="3-51">
    <w:name w:val="一覧 (表) 3 - アクセント 51"/>
    <w:basedOn w:val="a4"/>
    <w:uiPriority w:val="48"/>
    <w:rsid w:val="0022553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1-51">
    <w:name w:val="グリッド (表) 1 淡色 - アクセント 51"/>
    <w:basedOn w:val="a4"/>
    <w:uiPriority w:val="46"/>
    <w:rsid w:val="0022553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Web">
    <w:name w:val="Normal (Web)"/>
    <w:basedOn w:val="a1"/>
    <w:uiPriority w:val="99"/>
    <w:unhideWhenUsed/>
    <w:locked/>
    <w:rsid w:val="00145A37"/>
    <w:pPr>
      <w:widowControl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-9pt">
    <w:name w:val="本文-9pt"/>
    <w:basedOn w:val="a2"/>
    <w:link w:val="-9pt0"/>
    <w:qFormat/>
    <w:rsid w:val="00225534"/>
    <w:pPr>
      <w:snapToGrid w:val="0"/>
      <w:spacing w:beforeLines="0" w:line="200" w:lineRule="atLeast"/>
      <w:ind w:firstLineChars="0" w:firstLine="0"/>
      <w:contextualSpacing/>
    </w:pPr>
    <w:rPr>
      <w:szCs w:val="18"/>
    </w:rPr>
  </w:style>
  <w:style w:type="character" w:customStyle="1" w:styleId="-9pt0">
    <w:name w:val="本文-9pt (文字)"/>
    <w:basedOn w:val="a3"/>
    <w:link w:val="-9pt"/>
    <w:rsid w:val="00225534"/>
    <w:rPr>
      <w:rFonts w:ascii="游ゴシック Medium" w:eastAsia="游ゴシック Medium" w:hAnsi="游ゴシック Medium" w:cs="Times New Roman"/>
      <w:color w:val="000000" w:themeColor="text1"/>
      <w:sz w:val="18"/>
      <w:szCs w:val="18"/>
    </w:rPr>
  </w:style>
  <w:style w:type="paragraph" w:customStyle="1" w:styleId="-">
    <w:name w:val="本文-図"/>
    <w:basedOn w:val="a2"/>
    <w:link w:val="-0"/>
    <w:autoRedefine/>
    <w:qFormat/>
    <w:rsid w:val="00225534"/>
    <w:pPr>
      <w:spacing w:beforeLines="0" w:line="240" w:lineRule="atLeast"/>
      <w:ind w:firstLineChars="0" w:firstLine="210"/>
      <w:jc w:val="center"/>
    </w:pPr>
  </w:style>
  <w:style w:type="character" w:customStyle="1" w:styleId="-0">
    <w:name w:val="本文-図 (文字)"/>
    <w:basedOn w:val="a3"/>
    <w:link w:val="-"/>
    <w:rsid w:val="00225534"/>
    <w:rPr>
      <w:rFonts w:ascii="游ゴシック Medium" w:eastAsia="游ゴシック Medium" w:hAnsi="游ゴシック Medium" w:cs="Times New Roman"/>
      <w:color w:val="000000" w:themeColor="text1"/>
      <w:sz w:val="18"/>
      <w:szCs w:val="24"/>
    </w:rPr>
  </w:style>
  <w:style w:type="paragraph" w:customStyle="1" w:styleId="Default">
    <w:name w:val="Default"/>
    <w:rsid w:val="00225534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kern w:val="0"/>
      <w:sz w:val="24"/>
      <w:szCs w:val="24"/>
    </w:rPr>
  </w:style>
  <w:style w:type="table" w:styleId="1-1">
    <w:name w:val="Grid Table 1 Light Accent 1"/>
    <w:basedOn w:val="a4"/>
    <w:uiPriority w:val="46"/>
    <w:rsid w:val="0022553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グリッド (表) 1 淡色 - アクセント 41"/>
    <w:basedOn w:val="a4"/>
    <w:uiPriority w:val="46"/>
    <w:rsid w:val="0022553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51">
    <w:name w:val="グリッド (表) 2 - アクセント 51"/>
    <w:basedOn w:val="a4"/>
    <w:uiPriority w:val="47"/>
    <w:rsid w:val="0022553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2">
    <w:name w:val="Grid Table 4"/>
    <w:basedOn w:val="a4"/>
    <w:uiPriority w:val="49"/>
    <w:rsid w:val="0022553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4"/>
    <w:uiPriority w:val="49"/>
    <w:rsid w:val="0022553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225534"/>
    <w:rPr>
      <w:rFonts w:eastAsia="游ゴシック Medium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51">
    <w:name w:val="グリッド (表) 4 - アクセント 51"/>
    <w:basedOn w:val="a4"/>
    <w:uiPriority w:val="49"/>
    <w:rsid w:val="0022553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4">
    <w:name w:val="Plain Table 1"/>
    <w:basedOn w:val="a4"/>
    <w:uiPriority w:val="41"/>
    <w:rsid w:val="0022553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3">
    <w:name w:val="Grid Table 6 Colorful Accent 3"/>
    <w:basedOn w:val="14"/>
    <w:uiPriority w:val="51"/>
    <w:rsid w:val="00225534"/>
    <w:rPr>
      <w:rFonts w:eastAsia="游ゴシック Medium"/>
      <w:color w:val="4F81BD" w:themeColor="accent1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22553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グリッド (表) 6 カラフル - アクセント 51"/>
    <w:basedOn w:val="a4"/>
    <w:uiPriority w:val="51"/>
    <w:rsid w:val="0022553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numbering" w:customStyle="1" w:styleId="1">
    <w:name w:val="スタイル1"/>
    <w:uiPriority w:val="99"/>
    <w:rsid w:val="00225534"/>
    <w:pPr>
      <w:numPr>
        <w:numId w:val="15"/>
      </w:numPr>
    </w:pPr>
  </w:style>
  <w:style w:type="table" w:customStyle="1" w:styleId="22">
    <w:name w:val="スタイル2"/>
    <w:basedOn w:val="a4"/>
    <w:uiPriority w:val="99"/>
    <w:rsid w:val="00225534"/>
    <w:rPr>
      <w:rFonts w:eastAsia="游ゴシック Medium"/>
    </w:rPr>
    <w:tblPr/>
  </w:style>
  <w:style w:type="character" w:customStyle="1" w:styleId="ae">
    <w:name w:val="リスト段落 (文字)"/>
    <w:aliases w:val="リスト段落-9pt (文字)"/>
    <w:basedOn w:val="a3"/>
    <w:link w:val="a"/>
    <w:uiPriority w:val="34"/>
    <w:rsid w:val="00225534"/>
    <w:rPr>
      <w:rFonts w:ascii="游ゴシック Medium" w:eastAsia="游ゴシック Medium" w:hAnsi="游ゴシック Medium"/>
      <w:color w:val="000000" w:themeColor="text1"/>
      <w:sz w:val="18"/>
    </w:rPr>
  </w:style>
  <w:style w:type="paragraph" w:styleId="aff4">
    <w:name w:val="List"/>
    <w:basedOn w:val="a2"/>
    <w:locked/>
    <w:rsid w:val="00225534"/>
    <w:pPr>
      <w:widowControl/>
      <w:spacing w:beforeLines="0"/>
      <w:ind w:firstLineChars="0" w:firstLine="0"/>
    </w:pPr>
    <w:rPr>
      <w:rFonts w:cs="Arial"/>
      <w:szCs w:val="21"/>
    </w:rPr>
  </w:style>
  <w:style w:type="table" w:styleId="1-3">
    <w:name w:val="List Table 1 Light Accent 3"/>
    <w:basedOn w:val="a4"/>
    <w:uiPriority w:val="46"/>
    <w:rsid w:val="00225534"/>
    <w:rPr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31">
    <w:name w:val="一覧 (表) 1 淡色 - アクセント 31"/>
    <w:basedOn w:val="a4"/>
    <w:uiPriority w:val="46"/>
    <w:rsid w:val="0022553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5">
    <w:name w:val="List Table 2 Accent 5"/>
    <w:basedOn w:val="a4"/>
    <w:uiPriority w:val="47"/>
    <w:rsid w:val="00225534"/>
    <w:rPr>
      <w:szCs w:val="20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50">
    <w:name w:val="List Table 4 Accent 5"/>
    <w:basedOn w:val="a4"/>
    <w:uiPriority w:val="49"/>
    <w:rsid w:val="00225534"/>
    <w:rPr>
      <w:szCs w:val="20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a0">
    <w:name w:val="中黒"/>
    <w:basedOn w:val="a"/>
    <w:link w:val="aff5"/>
    <w:qFormat/>
    <w:rsid w:val="00225534"/>
    <w:pPr>
      <w:numPr>
        <w:numId w:val="19"/>
      </w:numPr>
      <w:ind w:leftChars="300" w:rightChars="100" w:right="180"/>
    </w:pPr>
    <w:rPr>
      <w:noProof/>
    </w:rPr>
  </w:style>
  <w:style w:type="character" w:customStyle="1" w:styleId="aff5">
    <w:name w:val="中黒 (文字)"/>
    <w:basedOn w:val="a3"/>
    <w:link w:val="a0"/>
    <w:rsid w:val="00225534"/>
    <w:rPr>
      <w:rFonts w:ascii="游ゴシック Medium" w:eastAsia="游ゴシック Medium" w:hAnsi="游ゴシック Medium"/>
      <w:noProof/>
      <w:color w:val="000000" w:themeColor="text1"/>
      <w:sz w:val="18"/>
    </w:rPr>
  </w:style>
  <w:style w:type="paragraph" w:customStyle="1" w:styleId="aff6">
    <w:name w:val="表"/>
    <w:basedOn w:val="a1"/>
    <w:link w:val="aff7"/>
    <w:qFormat/>
    <w:rsid w:val="00225534"/>
    <w:pPr>
      <w:widowControl/>
    </w:pPr>
    <w:rPr>
      <w:rFonts w:ascii="游明朝" w:hAnsi="游明朝" w:cs="メイリオ"/>
    </w:rPr>
  </w:style>
  <w:style w:type="character" w:customStyle="1" w:styleId="aff7">
    <w:name w:val="表 (文字)"/>
    <w:basedOn w:val="a3"/>
    <w:link w:val="aff6"/>
    <w:rsid w:val="00225534"/>
    <w:rPr>
      <w:rFonts w:ascii="游明朝" w:eastAsia="游ゴシック Medium" w:hAnsi="游明朝" w:cs="メイリオ"/>
      <w:color w:val="000000" w:themeColor="text1"/>
      <w:sz w:val="18"/>
    </w:rPr>
  </w:style>
  <w:style w:type="table" w:customStyle="1" w:styleId="aff8">
    <w:name w:val="表のスタイル"/>
    <w:basedOn w:val="a4"/>
    <w:uiPriority w:val="49"/>
    <w:rsid w:val="00225534"/>
    <w:rPr>
      <w:rFonts w:eastAsia="游ゴシック"/>
      <w:sz w:val="1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rFonts w:ascii="游明朝" w:eastAsia="游ゴシック"/>
        <w:b/>
        <w:bCs/>
        <w:i w:val="0"/>
        <w:color w:val="FFFFFF" w:themeColor="background1"/>
        <w:sz w:val="18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 w:val="0"/>
        <w:bCs/>
        <w:color w:val="auto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aff9">
    <w:name w:val="表の文字"/>
    <w:basedOn w:val="a2"/>
    <w:qFormat/>
    <w:rsid w:val="00225534"/>
    <w:pPr>
      <w:widowControl/>
      <w:spacing w:beforeLines="0"/>
      <w:ind w:firstLineChars="0" w:firstLine="0"/>
    </w:pPr>
    <w:rPr>
      <w:rFonts w:cstheme="minorBidi"/>
      <w:bCs/>
      <w:szCs w:val="21"/>
    </w:rPr>
  </w:style>
  <w:style w:type="paragraph" w:customStyle="1" w:styleId="affa">
    <w:name w:val="表のタイトル"/>
    <w:basedOn w:val="aff9"/>
    <w:qFormat/>
    <w:rsid w:val="00225534"/>
    <w:rPr>
      <w:b/>
      <w:color w:val="FFFFFF" w:themeColor="background1"/>
    </w:rPr>
  </w:style>
  <w:style w:type="character" w:styleId="affb">
    <w:name w:val="Unresolved Mention"/>
    <w:basedOn w:val="a3"/>
    <w:uiPriority w:val="99"/>
    <w:semiHidden/>
    <w:unhideWhenUsed/>
    <w:rsid w:val="00225534"/>
    <w:rPr>
      <w:color w:val="605E5C"/>
      <w:shd w:val="clear" w:color="auto" w:fill="E1DFDD"/>
    </w:rPr>
  </w:style>
  <w:style w:type="paragraph" w:customStyle="1" w:styleId="-1">
    <w:name w:val="標準-赤字強調"/>
    <w:basedOn w:val="a1"/>
    <w:link w:val="-2"/>
    <w:qFormat/>
    <w:rsid w:val="006E6BCD"/>
    <w:pPr>
      <w:ind w:firstLine="221"/>
    </w:pPr>
    <w:rPr>
      <w:color w:val="FF0000"/>
      <w:sz w:val="24"/>
      <w:szCs w:val="32"/>
    </w:rPr>
  </w:style>
  <w:style w:type="character" w:customStyle="1" w:styleId="-2">
    <w:name w:val="標準-赤字強調 (文字)"/>
    <w:basedOn w:val="a3"/>
    <w:link w:val="-1"/>
    <w:rsid w:val="006E6BCD"/>
    <w:rPr>
      <w:rFonts w:ascii="游ゴシック Medium" w:eastAsia="游ゴシック Medium" w:hAnsi="游ゴシック Medium"/>
      <w:color w:val="FF000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Word&#12486;&#12531;&#12503;&#12524;&#12540;&#12488;\&#26481;&#20140;IT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メイリオ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D882AA-C775-413A-8DE9-C7D20F89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東京IT_テンプレート.dotx</Template>
  <TotalTime>5480</TotalTime>
  <Pages>11</Pages>
  <Words>386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18</vt:i4>
      </vt:variant>
    </vt:vector>
  </HeadingPairs>
  <TitlesOfParts>
    <vt:vector size="19" baseType="lpstr">
      <vt:lpstr/>
      <vt:lpstr>はじめに</vt:lpstr>
      <vt:lpstr>プログラム構成の変更・追加内容</vt:lpstr>
      <vt:lpstr>    プログラム全体構成の変更・追加内容</vt:lpstr>
      <vt:lpstr>        / (1) </vt:lpstr>
      <vt:lpstr>    パッケージ一覧の変更・追加内容</vt:lpstr>
      <vt:lpstr>    コントローラの構成の変更・追加内容</vt:lpstr>
      <vt:lpstr>    テンプレートファイル構成の変更・追加内容</vt:lpstr>
      <vt:lpstr>    変更・追加機能に関するURL一覧</vt:lpstr>
      <vt:lpstr>ユーザインターフェース設計 変更・追加内容</vt:lpstr>
      <vt:lpstr>    変更・追加機能に関する共通部品と画面レイアウト</vt:lpstr>
      <vt:lpstr>        (1)共通部品</vt:lpstr>
      <vt:lpstr>        (2)レイアウトの変更点</vt:lpstr>
      <vt:lpstr>    入力値チェックの変更・追加内容</vt:lpstr>
      <vt:lpstr>プログラム構造設計の変更・追加内容</vt:lpstr>
      <vt:lpstr>    概要</vt:lpstr>
      <vt:lpstr>    アクセス制御の方式</vt:lpstr>
      <vt:lpstr>    XXX処理の構造</vt:lpstr>
      <vt:lpstr>機能変更・追加に伴う技術的な制約および問題点</vt:lpstr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m-kurotani</dc:creator>
  <cp:keywords/>
  <dc:description/>
  <cp:lastModifiedBy>Matsumoto Yoko</cp:lastModifiedBy>
  <cp:revision>67</cp:revision>
  <cp:lastPrinted>2022-03-17T23:41:00Z</cp:lastPrinted>
  <dcterms:created xsi:type="dcterms:W3CDTF">2019-02-26T07:45:00Z</dcterms:created>
  <dcterms:modified xsi:type="dcterms:W3CDTF">2023-02-22T07:13:00Z</dcterms:modified>
</cp:coreProperties>
</file>