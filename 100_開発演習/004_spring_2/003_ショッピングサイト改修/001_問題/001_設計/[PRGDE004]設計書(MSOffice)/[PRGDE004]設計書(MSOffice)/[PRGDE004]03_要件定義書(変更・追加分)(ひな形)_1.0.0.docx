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70ADC9"/>
          <w:sz w:val="28"/>
          <w:szCs w:val="24"/>
        </w:rPr>
        <w:id w:val="15299789"/>
        <w:docPartObj>
          <w:docPartGallery w:val="Cover Pages"/>
          <w:docPartUnique/>
        </w:docPartObj>
      </w:sdtPr>
      <w:sdtEndPr>
        <w:rPr>
          <w:rFonts w:eastAsia="HG創英角ｺﾞｼｯｸUB"/>
          <w:sz w:val="48"/>
        </w:rPr>
      </w:sdtEndPr>
      <w:sdtContent>
        <w:p w14:paraId="2BFA3F7A" w14:textId="77777777" w:rsidR="00792964" w:rsidRDefault="00792964" w:rsidP="001965AE">
          <w:pPr>
            <w:ind w:firstLine="280"/>
          </w:pPr>
          <w:r w:rsidRPr="001965AE">
            <w:rPr>
              <w:rFonts w:hint="eastAsia"/>
              <w:bdr w:val="single" w:sz="4" w:space="0" w:color="auto"/>
            </w:rPr>
            <w:t>関係社外秘</w:t>
          </w:r>
        </w:p>
        <w:p w14:paraId="3A620323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5D1F2B0F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0FC3B405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  <w:r>
            <w:rPr>
              <w:rFonts w:ascii="メイリオ" w:eastAsia="メイリオ" w:hAnsi="メイリオ" w:cs="メイリオ"/>
              <w:noProof/>
            </w:rPr>
            <w:drawing>
              <wp:anchor distT="0" distB="0" distL="114300" distR="114300" simplePos="0" relativeHeight="251642880" behindDoc="1" locked="0" layoutInCell="1" allowOverlap="1" wp14:anchorId="7048FC2C" wp14:editId="3AFF1BD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769105"/>
                <wp:effectExtent l="19050" t="0" r="0" b="0"/>
                <wp:wrapNone/>
                <wp:docPr id="2" name="図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672" cy="781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1DDE7ED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19174D36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2DF9C97D" w14:textId="77777777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33594DD7" w14:textId="368C675A" w:rsidR="00792964" w:rsidRDefault="00792964" w:rsidP="00B52F5F">
          <w:pPr>
            <w:ind w:left="840"/>
            <w:rPr>
              <w:rFonts w:ascii="メイリオ" w:eastAsia="メイリオ" w:hAnsi="メイリオ" w:cs="メイリオ"/>
            </w:rPr>
          </w:pPr>
        </w:p>
        <w:p w14:paraId="32DB09A4" w14:textId="77777777" w:rsidR="00B87B00" w:rsidRDefault="00B87B00" w:rsidP="00B87B00">
          <w:pPr>
            <w:pStyle w:val="afd"/>
          </w:pPr>
          <w:r>
            <w:rPr>
              <w:rFonts w:hint="eastAsia"/>
            </w:rPr>
            <w:t>チーム開発演習</w:t>
          </w:r>
        </w:p>
        <w:p w14:paraId="180D999E" w14:textId="77777777" w:rsidR="00B87B00" w:rsidRDefault="00B87B00" w:rsidP="00B87B00">
          <w:pPr>
            <w:pStyle w:val="afd"/>
          </w:pPr>
          <w:r>
            <w:rPr>
              <w:rFonts w:hint="eastAsia"/>
            </w:rPr>
            <w:t>シェアードショップ</w:t>
          </w:r>
        </w:p>
        <w:p w14:paraId="5CCB0F59" w14:textId="77777777" w:rsidR="00B87B00" w:rsidRDefault="00B87B00" w:rsidP="00B87B00">
          <w:pPr>
            <w:pStyle w:val="afd"/>
          </w:pPr>
          <w:r>
            <w:rPr>
              <w:rFonts w:hint="eastAsia"/>
            </w:rPr>
            <w:t>通販システム</w:t>
          </w:r>
        </w:p>
        <w:p w14:paraId="7203668D" w14:textId="77777777" w:rsidR="00B87B00" w:rsidRDefault="00B87B00" w:rsidP="00B87B00">
          <w:pPr>
            <w:pStyle w:val="afd"/>
          </w:pPr>
          <w:r>
            <w:rPr>
              <w:rFonts w:hint="eastAsia"/>
            </w:rPr>
            <w:t>要件定義書</w:t>
          </w:r>
        </w:p>
        <w:p w14:paraId="505A9C93" w14:textId="59C83E1B" w:rsidR="00B87B00" w:rsidRPr="00B87B00" w:rsidRDefault="00B87B00" w:rsidP="00B87B00">
          <w:pPr>
            <w:pStyle w:val="afd"/>
          </w:pPr>
          <w:r>
            <w:rPr>
              <w:rFonts w:hint="eastAsia"/>
            </w:rPr>
            <w:t>(変更・追加分)</w:t>
          </w:r>
        </w:p>
        <w:p w14:paraId="040BF8F7" w14:textId="77777777" w:rsidR="00122561" w:rsidRDefault="00122561">
          <w:pPr>
            <w:widowControl/>
            <w:rPr>
              <w:sz w:val="24"/>
            </w:rPr>
          </w:pPr>
          <w:r>
            <w:br w:type="page"/>
          </w:r>
        </w:p>
        <w:p w14:paraId="5A5AD69F" w14:textId="77777777" w:rsidR="00792964" w:rsidRPr="0011330E" w:rsidRDefault="00792964" w:rsidP="00FA6826">
          <w:pPr>
            <w:pStyle w:val="12"/>
            <w:spacing w:before="180"/>
            <w:ind w:left="180" w:right="180"/>
          </w:pPr>
        </w:p>
        <w:sdt>
          <w:sdtPr>
            <w:rPr>
              <w:sz w:val="21"/>
              <w:lang w:val="ja-JP"/>
            </w:rPr>
            <w:id w:val="1043321754"/>
            <w:docPartObj>
              <w:docPartGallery w:val="Table of Contents"/>
              <w:docPartUnique/>
            </w:docPartObj>
          </w:sdtPr>
          <w:sdtEndPr>
            <w:rPr>
              <w:rFonts w:eastAsia="游ゴシック Medium" w:cstheme="minorBidi"/>
              <w:b/>
              <w:bCs/>
              <w:color w:val="000000" w:themeColor="text1"/>
              <w:sz w:val="18"/>
              <w:szCs w:val="21"/>
            </w:rPr>
          </w:sdtEndPr>
          <w:sdtContent>
            <w:p w14:paraId="69E8891F" w14:textId="77777777" w:rsidR="00122561" w:rsidRDefault="00122561" w:rsidP="00B87B00">
              <w:pPr>
                <w:pStyle w:val="af8"/>
                <w:spacing w:before="360"/>
                <w:ind w:firstLine="210"/>
              </w:pPr>
              <w:r>
                <w:rPr>
                  <w:rFonts w:hint="eastAsia"/>
                  <w:lang w:val="ja-JP"/>
                </w:rPr>
                <w:t>目次</w:t>
              </w:r>
            </w:p>
            <w:p w14:paraId="270B10DE" w14:textId="09D4D6BD" w:rsidR="00FA6826" w:rsidRDefault="00DD2494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r>
                <w:rPr>
                  <w:b w:val="0"/>
                  <w:noProof/>
                  <w:sz w:val="24"/>
                </w:rPr>
                <w:fldChar w:fldCharType="begin"/>
              </w:r>
              <w:r w:rsidR="00122561">
                <w:instrText xml:space="preserve"> TOC \o "1-3" \h \z \u </w:instrText>
              </w:r>
              <w:r>
                <w:rPr>
                  <w:b w:val="0"/>
                  <w:noProof/>
                  <w:sz w:val="24"/>
                </w:rPr>
                <w:fldChar w:fldCharType="separate"/>
              </w:r>
              <w:hyperlink w:anchor="_Toc100560652" w:history="1">
                <w:r w:rsidR="00FA6826" w:rsidRPr="00E21A67">
                  <w:rPr>
                    <w:rStyle w:val="af2"/>
                  </w:rPr>
                  <w:t>１ はじめに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_Toc100560652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2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6E92D72F" w14:textId="7BF63FC4" w:rsidR="00FA6826" w:rsidRDefault="00000000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hyperlink w:anchor="_Toc100560653" w:history="1">
                <w:r w:rsidR="00FA6826" w:rsidRPr="00E21A67">
                  <w:rPr>
                    <w:rStyle w:val="af2"/>
                  </w:rPr>
                  <w:t>２ シェアードショップのコンセプト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_Toc100560653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2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12560B4E" w14:textId="3769BCCE" w:rsidR="00FA6826" w:rsidRDefault="00000000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hyperlink w:anchor="_Toc100560654" w:history="1">
                <w:r w:rsidR="00FA6826" w:rsidRPr="00E21A67">
                  <w:rPr>
                    <w:rStyle w:val="af2"/>
                  </w:rPr>
                  <w:t>３ 要件変更・追加の目的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_Toc100560654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3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09FC721A" w14:textId="650CB7F4" w:rsidR="00FA6826" w:rsidRDefault="00000000">
              <w:pPr>
                <w:pStyle w:val="21"/>
                <w:rPr>
                  <w:noProof/>
                  <w:szCs w:val="22"/>
                </w:rPr>
              </w:pPr>
              <w:hyperlink w:anchor="_Toc100560655" w:history="1">
                <w:r w:rsidR="00FA6826" w:rsidRPr="00E21A67">
                  <w:rPr>
                    <w:rStyle w:val="af2"/>
                    <w:noProof/>
                  </w:rPr>
                  <w:t>３-１ 要件変更・追加のねらい</w:t>
                </w:r>
                <w:r w:rsidR="00FA6826">
                  <w:rPr>
                    <w:noProof/>
                    <w:webHidden/>
                  </w:rPr>
                  <w:tab/>
                </w:r>
                <w:r w:rsidR="00FA6826">
                  <w:rPr>
                    <w:noProof/>
                    <w:webHidden/>
                  </w:rPr>
                  <w:fldChar w:fldCharType="begin"/>
                </w:r>
                <w:r w:rsidR="00FA6826">
                  <w:rPr>
                    <w:noProof/>
                    <w:webHidden/>
                  </w:rPr>
                  <w:instrText xml:space="preserve"> PAGEREF _Toc100560655 \h </w:instrText>
                </w:r>
                <w:r w:rsidR="00FA6826">
                  <w:rPr>
                    <w:noProof/>
                    <w:webHidden/>
                  </w:rPr>
                </w:r>
                <w:r w:rsidR="00FA6826">
                  <w:rPr>
                    <w:noProof/>
                    <w:webHidden/>
                  </w:rPr>
                  <w:fldChar w:fldCharType="separate"/>
                </w:r>
                <w:r w:rsidR="006524E9">
                  <w:rPr>
                    <w:noProof/>
                    <w:webHidden/>
                  </w:rPr>
                  <w:t>3</w:t>
                </w:r>
                <w:r w:rsidR="00FA6826">
                  <w:rPr>
                    <w:noProof/>
                    <w:webHidden/>
                  </w:rPr>
                  <w:fldChar w:fldCharType="end"/>
                </w:r>
              </w:hyperlink>
            </w:p>
            <w:p w14:paraId="34B1FCDA" w14:textId="3A2AA9CE" w:rsidR="00FA6826" w:rsidRDefault="00000000">
              <w:pPr>
                <w:pStyle w:val="21"/>
                <w:rPr>
                  <w:noProof/>
                  <w:szCs w:val="22"/>
                </w:rPr>
              </w:pPr>
              <w:hyperlink w:anchor="_Toc100560656" w:history="1">
                <w:r w:rsidR="00FA6826" w:rsidRPr="00E21A67">
                  <w:rPr>
                    <w:rStyle w:val="af2"/>
                    <w:noProof/>
                  </w:rPr>
                  <w:t>３-２ 要件変更・追加の背景</w:t>
                </w:r>
                <w:r w:rsidR="00FA6826">
                  <w:rPr>
                    <w:noProof/>
                    <w:webHidden/>
                  </w:rPr>
                  <w:tab/>
                </w:r>
                <w:r w:rsidR="00FA6826">
                  <w:rPr>
                    <w:noProof/>
                    <w:webHidden/>
                  </w:rPr>
                  <w:fldChar w:fldCharType="begin"/>
                </w:r>
                <w:r w:rsidR="00FA6826">
                  <w:rPr>
                    <w:noProof/>
                    <w:webHidden/>
                  </w:rPr>
                  <w:instrText xml:space="preserve"> PAGEREF _Toc100560656 \h </w:instrText>
                </w:r>
                <w:r w:rsidR="00FA6826">
                  <w:rPr>
                    <w:noProof/>
                    <w:webHidden/>
                  </w:rPr>
                </w:r>
                <w:r w:rsidR="00FA6826">
                  <w:rPr>
                    <w:noProof/>
                    <w:webHidden/>
                  </w:rPr>
                  <w:fldChar w:fldCharType="separate"/>
                </w:r>
                <w:r w:rsidR="006524E9">
                  <w:rPr>
                    <w:noProof/>
                    <w:webHidden/>
                  </w:rPr>
                  <w:t>3</w:t>
                </w:r>
                <w:r w:rsidR="00FA6826">
                  <w:rPr>
                    <w:noProof/>
                    <w:webHidden/>
                  </w:rPr>
                  <w:fldChar w:fldCharType="end"/>
                </w:r>
              </w:hyperlink>
            </w:p>
            <w:p w14:paraId="2B3E13E2" w14:textId="3382D932" w:rsidR="00FA6826" w:rsidRDefault="00000000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hyperlink w:anchor="_Toc100560657" w:history="1">
                <w:r w:rsidR="00FA6826" w:rsidRPr="00E21A67">
                  <w:rPr>
                    <w:rStyle w:val="af2"/>
                  </w:rPr>
                  <w:t>４ 変更・追加機能要件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_Toc100560657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4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078D9308" w14:textId="3B66AD8B" w:rsidR="00FA6826" w:rsidRDefault="00000000">
              <w:pPr>
                <w:pStyle w:val="21"/>
                <w:rPr>
                  <w:noProof/>
                  <w:szCs w:val="22"/>
                </w:rPr>
              </w:pPr>
              <w:hyperlink w:anchor="_Toc100560658" w:history="1">
                <w:r w:rsidR="00FA6826" w:rsidRPr="00E21A67">
                  <w:rPr>
                    <w:rStyle w:val="af2"/>
                    <w:noProof/>
                  </w:rPr>
                  <w:t>４-１ 変更機能・追加機能全体像</w:t>
                </w:r>
                <w:r w:rsidR="00FA6826">
                  <w:rPr>
                    <w:noProof/>
                    <w:webHidden/>
                  </w:rPr>
                  <w:tab/>
                </w:r>
                <w:r w:rsidR="00FA6826">
                  <w:rPr>
                    <w:noProof/>
                    <w:webHidden/>
                  </w:rPr>
                  <w:fldChar w:fldCharType="begin"/>
                </w:r>
                <w:r w:rsidR="00FA6826">
                  <w:rPr>
                    <w:noProof/>
                    <w:webHidden/>
                  </w:rPr>
                  <w:instrText xml:space="preserve"> PAGEREF _Toc100560658 \h </w:instrText>
                </w:r>
                <w:r w:rsidR="00FA6826">
                  <w:rPr>
                    <w:noProof/>
                    <w:webHidden/>
                  </w:rPr>
                </w:r>
                <w:r w:rsidR="00FA6826">
                  <w:rPr>
                    <w:noProof/>
                    <w:webHidden/>
                  </w:rPr>
                  <w:fldChar w:fldCharType="separate"/>
                </w:r>
                <w:r w:rsidR="006524E9">
                  <w:rPr>
                    <w:noProof/>
                    <w:webHidden/>
                  </w:rPr>
                  <w:t>4</w:t>
                </w:r>
                <w:r w:rsidR="00FA6826">
                  <w:rPr>
                    <w:noProof/>
                    <w:webHidden/>
                  </w:rPr>
                  <w:fldChar w:fldCharType="end"/>
                </w:r>
              </w:hyperlink>
            </w:p>
            <w:p w14:paraId="5D4E49C9" w14:textId="275DA5EC" w:rsidR="00FA6826" w:rsidRDefault="00000000">
              <w:pPr>
                <w:pStyle w:val="21"/>
                <w:rPr>
                  <w:noProof/>
                  <w:szCs w:val="22"/>
                </w:rPr>
              </w:pPr>
              <w:hyperlink w:anchor="_Toc100560659" w:history="1">
                <w:r w:rsidR="00FA6826" w:rsidRPr="00E21A67">
                  <w:rPr>
                    <w:rStyle w:val="af2"/>
                    <w:noProof/>
                  </w:rPr>
                  <w:t>４-２ 変更機能・追加機能一覧</w:t>
                </w:r>
                <w:r w:rsidR="00FA6826">
                  <w:rPr>
                    <w:noProof/>
                    <w:webHidden/>
                  </w:rPr>
                  <w:tab/>
                </w:r>
                <w:r w:rsidR="00FA6826">
                  <w:rPr>
                    <w:noProof/>
                    <w:webHidden/>
                  </w:rPr>
                  <w:fldChar w:fldCharType="begin"/>
                </w:r>
                <w:r w:rsidR="00FA6826">
                  <w:rPr>
                    <w:noProof/>
                    <w:webHidden/>
                  </w:rPr>
                  <w:instrText xml:space="preserve"> PAGEREF _Toc100560659 \h </w:instrText>
                </w:r>
                <w:r w:rsidR="00FA6826">
                  <w:rPr>
                    <w:noProof/>
                    <w:webHidden/>
                  </w:rPr>
                </w:r>
                <w:r w:rsidR="00FA6826">
                  <w:rPr>
                    <w:noProof/>
                    <w:webHidden/>
                  </w:rPr>
                  <w:fldChar w:fldCharType="separate"/>
                </w:r>
                <w:r w:rsidR="006524E9">
                  <w:rPr>
                    <w:noProof/>
                    <w:webHidden/>
                  </w:rPr>
                  <w:t>4</w:t>
                </w:r>
                <w:r w:rsidR="00FA6826">
                  <w:rPr>
                    <w:noProof/>
                    <w:webHidden/>
                  </w:rPr>
                  <w:fldChar w:fldCharType="end"/>
                </w:r>
              </w:hyperlink>
            </w:p>
            <w:p w14:paraId="1F71807C" w14:textId="26BBAEA4" w:rsidR="00FA6826" w:rsidRDefault="00000000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hyperlink w:anchor="_Toc100560660" w:history="1">
                <w:r w:rsidR="00FA6826" w:rsidRPr="00E21A67">
                  <w:rPr>
                    <w:rStyle w:val="af2"/>
                  </w:rPr>
                  <w:t>５ 品質要求の変更点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_Toc100560660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5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605ACE11" w14:textId="640AD189" w:rsidR="00FA6826" w:rsidRDefault="00000000" w:rsidP="00FA6826">
              <w:pPr>
                <w:pStyle w:val="12"/>
                <w:spacing w:before="180"/>
                <w:ind w:left="180" w:right="180"/>
                <w:rPr>
                  <w:sz w:val="21"/>
                  <w:szCs w:val="22"/>
                </w:rPr>
              </w:pPr>
              <w:hyperlink w:anchor="_Toc100560661" w:history="1">
                <w:r w:rsidR="00FA6826" w:rsidRPr="00E21A67">
                  <w:rPr>
                    <w:rStyle w:val="af2"/>
                  </w:rPr>
                  <w:t>６ セキュリティ要求の変更点</w:t>
                </w:r>
                <w:r w:rsidR="00FA6826">
                  <w:rPr>
                    <w:webHidden/>
                  </w:rPr>
                  <w:tab/>
                </w:r>
                <w:r w:rsidR="00FA6826">
                  <w:rPr>
                    <w:webHidden/>
                  </w:rPr>
                  <w:fldChar w:fldCharType="begin"/>
                </w:r>
                <w:r w:rsidR="00FA6826">
                  <w:rPr>
                    <w:webHidden/>
                  </w:rPr>
                  <w:instrText xml:space="preserve"> PAGEREF _Toc100560661 \h </w:instrText>
                </w:r>
                <w:r w:rsidR="00FA6826">
                  <w:rPr>
                    <w:webHidden/>
                  </w:rPr>
                </w:r>
                <w:r w:rsidR="00FA6826">
                  <w:rPr>
                    <w:webHidden/>
                  </w:rPr>
                  <w:fldChar w:fldCharType="separate"/>
                </w:r>
                <w:r w:rsidR="006524E9">
                  <w:rPr>
                    <w:webHidden/>
                  </w:rPr>
                  <w:t>5</w:t>
                </w:r>
                <w:r w:rsidR="00FA6826">
                  <w:rPr>
                    <w:webHidden/>
                  </w:rPr>
                  <w:fldChar w:fldCharType="end"/>
                </w:r>
              </w:hyperlink>
            </w:p>
            <w:p w14:paraId="13B187FA" w14:textId="16A044C9" w:rsidR="00122561" w:rsidRDefault="00DD2494">
              <w:pPr>
                <w:ind w:left="840" w:firstLine="177"/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1CBA4A81" w14:textId="77777777" w:rsidR="00792964" w:rsidRDefault="00792964">
          <w:pPr>
            <w:widowControl/>
            <w:rPr>
              <w:sz w:val="24"/>
            </w:rPr>
          </w:pPr>
          <w:r>
            <w:br w:type="page"/>
          </w:r>
        </w:p>
        <w:p w14:paraId="03FB9CE4" w14:textId="77777777" w:rsidR="00CA114A" w:rsidRDefault="00CA114A" w:rsidP="00CA114A">
          <w:pPr>
            <w:pStyle w:val="10"/>
          </w:pPr>
          <w:bookmarkStart w:id="0" w:name="_Toc100560652"/>
          <w:bookmarkStart w:id="1" w:name="_Toc477244807"/>
          <w:r>
            <w:rPr>
              <w:rFonts w:hint="eastAsia"/>
            </w:rPr>
            <w:t>はじめに</w:t>
          </w:r>
          <w:bookmarkEnd w:id="0"/>
        </w:p>
        <w:p w14:paraId="487F4B95" w14:textId="7D2A162E" w:rsidR="00372B30" w:rsidRDefault="00372B30" w:rsidP="00B87B00">
          <w:bookmarkStart w:id="2" w:name="_Hlk100163055"/>
          <w:r>
            <w:rPr>
              <w:rFonts w:hint="eastAsia"/>
            </w:rPr>
            <w:t>顧客要望</w:t>
          </w:r>
          <w:r w:rsidR="0011330E">
            <w:rPr>
              <w:rFonts w:hint="eastAsia"/>
            </w:rPr>
            <w:t>から、シェアードショップ要件定義書に不足している点について決定した要件を</w:t>
          </w:r>
          <w:r>
            <w:rPr>
              <w:rFonts w:hint="eastAsia"/>
            </w:rPr>
            <w:t>まとめたもので</w:t>
          </w:r>
          <w:r w:rsidR="004B74AC">
            <w:rPr>
              <w:rFonts w:hint="eastAsia"/>
            </w:rPr>
            <w:t>ある</w:t>
          </w:r>
          <w:r>
            <w:rPr>
              <w:rFonts w:hint="eastAsia"/>
            </w:rPr>
            <w:t>。</w:t>
          </w:r>
        </w:p>
        <w:bookmarkEnd w:id="2"/>
        <w:p w14:paraId="24382309" w14:textId="77777777" w:rsidR="0011330E" w:rsidRDefault="0011330E" w:rsidP="0011330E">
          <w:pPr>
            <w:ind w:leftChars="200" w:left="360" w:firstLine="320"/>
            <w:rPr>
              <w:color w:val="FF0000"/>
              <w:sz w:val="32"/>
              <w:szCs w:val="32"/>
            </w:rPr>
          </w:pPr>
        </w:p>
        <w:p w14:paraId="6A1AC0D3" w14:textId="07203086" w:rsidR="0011330E" w:rsidRPr="00762290" w:rsidRDefault="0011330E" w:rsidP="00B87B00">
          <w:pPr>
            <w:ind w:leftChars="100" w:left="18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  <w:r>
            <w:rPr>
              <w:rFonts w:hint="eastAsia"/>
              <w:color w:val="FF0000"/>
              <w:sz w:val="32"/>
              <w:szCs w:val="32"/>
            </w:rPr>
            <w:t>特に顧客要望のうち、何を重視するかをここ</w:t>
          </w:r>
          <w:r w:rsidRPr="00762290">
            <w:rPr>
              <w:rFonts w:hint="eastAsia"/>
              <w:color w:val="FF0000"/>
              <w:sz w:val="32"/>
              <w:szCs w:val="32"/>
            </w:rPr>
            <w:t>に追記してください※</w:t>
          </w:r>
        </w:p>
        <w:p w14:paraId="628A2E30" w14:textId="77777777" w:rsidR="0011330E" w:rsidRPr="0011330E" w:rsidRDefault="0011330E" w:rsidP="00372B30">
          <w:pPr>
            <w:ind w:leftChars="200" w:left="360"/>
          </w:pPr>
        </w:p>
        <w:p w14:paraId="0F788F74" w14:textId="77777777" w:rsidR="0011330E" w:rsidRDefault="0011330E" w:rsidP="00BF2AE2">
          <w:pPr>
            <w:ind w:left="840"/>
          </w:pPr>
        </w:p>
        <w:p w14:paraId="3C5F2D6E" w14:textId="3E5F4B0F" w:rsidR="0011330E" w:rsidRDefault="0011330E" w:rsidP="0011330E">
          <w:pPr>
            <w:pStyle w:val="10"/>
          </w:pPr>
          <w:bookmarkStart w:id="3" w:name="_Toc100560653"/>
          <w:r>
            <w:rPr>
              <w:rFonts w:hint="eastAsia"/>
            </w:rPr>
            <w:t>シェアードショップのコンセプト</w:t>
          </w:r>
          <w:bookmarkEnd w:id="3"/>
        </w:p>
        <w:p w14:paraId="31A05F2A" w14:textId="77777777" w:rsidR="0011330E" w:rsidRDefault="0011330E" w:rsidP="0011330E">
          <w:pPr>
            <w:ind w:left="840"/>
          </w:pPr>
        </w:p>
        <w:p w14:paraId="1DC62D50" w14:textId="77777777" w:rsidR="0011330E" w:rsidRDefault="0011330E" w:rsidP="00B87B00">
          <w:r>
            <w:rPr>
              <w:rFonts w:hint="eastAsia"/>
            </w:rPr>
            <w:t>シェアードショップのコンセプトを下記のように定義し、機能を検討した。</w:t>
          </w:r>
        </w:p>
        <w:p w14:paraId="56C509E9" w14:textId="3157FCD0" w:rsidR="0011330E" w:rsidRDefault="0011330E" w:rsidP="0011330E">
          <w:pPr>
            <w:ind w:left="840"/>
          </w:pPr>
        </w:p>
        <w:p w14:paraId="36A054A1" w14:textId="280E193E" w:rsidR="0011330E" w:rsidRDefault="0011330E" w:rsidP="0011330E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  <w:r>
            <w:rPr>
              <w:rFonts w:hint="eastAsia"/>
              <w:color w:val="FF0000"/>
              <w:sz w:val="32"/>
              <w:szCs w:val="32"/>
            </w:rPr>
            <w:t>検討したコンセプトを</w:t>
          </w:r>
          <w:r w:rsidRPr="00762290">
            <w:rPr>
              <w:rFonts w:hint="eastAsia"/>
              <w:color w:val="FF0000"/>
              <w:sz w:val="32"/>
              <w:szCs w:val="32"/>
            </w:rPr>
            <w:t>ここに追記してください※</w:t>
          </w:r>
        </w:p>
        <w:p w14:paraId="3CA0067E" w14:textId="704CCC1F" w:rsidR="0011330E" w:rsidRPr="00762290" w:rsidRDefault="0011330E" w:rsidP="0011330E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  <w:r>
            <w:rPr>
              <w:rFonts w:hint="eastAsia"/>
              <w:color w:val="FF0000"/>
              <w:sz w:val="32"/>
              <w:szCs w:val="32"/>
            </w:rPr>
            <w:t>記載項目は自由に追加してください。</w:t>
          </w: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</w:p>
        <w:p w14:paraId="3FEB3012" w14:textId="77777777" w:rsidR="0011330E" w:rsidRPr="0011330E" w:rsidRDefault="0011330E" w:rsidP="0011330E">
          <w:pPr>
            <w:ind w:leftChars="200" w:left="360" w:firstLine="320"/>
            <w:rPr>
              <w:color w:val="FF0000"/>
              <w:sz w:val="32"/>
              <w:szCs w:val="32"/>
            </w:rPr>
          </w:pPr>
        </w:p>
        <w:p w14:paraId="178A7B13" w14:textId="77777777" w:rsidR="0011330E" w:rsidRPr="0011330E" w:rsidRDefault="0011330E" w:rsidP="0011330E">
          <w:pPr>
            <w:ind w:left="840"/>
          </w:pPr>
        </w:p>
        <w:p w14:paraId="601A2428" w14:textId="6021332B" w:rsidR="0011330E" w:rsidRDefault="0011330E" w:rsidP="00B87B00">
          <w:pPr>
            <w:pStyle w:val="a0"/>
            <w:ind w:left="847"/>
          </w:pPr>
          <w:r>
            <w:rPr>
              <w:rFonts w:hint="eastAsia"/>
            </w:rPr>
            <w:t>テーマカラー:</w:t>
          </w:r>
          <w:r>
            <w:t xml:space="preserve"> </w:t>
          </w:r>
        </w:p>
        <w:p w14:paraId="65E9FDAD" w14:textId="77777777" w:rsidR="0011330E" w:rsidRDefault="0011330E" w:rsidP="00B87B00">
          <w:pPr>
            <w:pStyle w:val="a0"/>
            <w:numPr>
              <w:ilvl w:val="0"/>
              <w:numId w:val="0"/>
            </w:numPr>
            <w:ind w:left="847"/>
            <w:rPr>
              <w:rFonts w:hint="eastAsia"/>
            </w:rPr>
          </w:pPr>
        </w:p>
        <w:p w14:paraId="5CB5CC4F" w14:textId="1379DD59" w:rsidR="0011330E" w:rsidRDefault="0011330E" w:rsidP="00B87B00">
          <w:pPr>
            <w:pStyle w:val="a0"/>
            <w:ind w:left="847"/>
          </w:pPr>
          <w:r>
            <w:rPr>
              <w:rFonts w:hint="eastAsia"/>
            </w:rPr>
            <w:t>コンセプト:</w:t>
          </w:r>
        </w:p>
        <w:p w14:paraId="456BD335" w14:textId="77777777" w:rsidR="0011330E" w:rsidRDefault="0011330E" w:rsidP="00B87B00">
          <w:pPr>
            <w:pStyle w:val="a0"/>
            <w:numPr>
              <w:ilvl w:val="0"/>
              <w:numId w:val="0"/>
            </w:numPr>
            <w:ind w:left="847"/>
            <w:rPr>
              <w:rFonts w:hint="eastAsia"/>
            </w:rPr>
          </w:pPr>
        </w:p>
        <w:p w14:paraId="5492704B" w14:textId="4E2C17E6" w:rsidR="0011330E" w:rsidRDefault="0011330E" w:rsidP="00B87B00">
          <w:pPr>
            <w:pStyle w:val="a0"/>
            <w:ind w:left="847"/>
          </w:pPr>
          <w:r>
            <w:rPr>
              <w:rFonts w:hint="eastAsia"/>
            </w:rPr>
            <w:t xml:space="preserve">ターゲット層: </w:t>
          </w:r>
        </w:p>
        <w:p w14:paraId="0C9DA9A0" w14:textId="77777777" w:rsidR="00B87B00" w:rsidRDefault="00B87B00" w:rsidP="00B87B00">
          <w:pPr>
            <w:pStyle w:val="a"/>
            <w:numPr>
              <w:ilvl w:val="0"/>
              <w:numId w:val="0"/>
            </w:numPr>
            <w:ind w:left="420"/>
            <w:rPr>
              <w:rFonts w:hint="eastAsia"/>
            </w:rPr>
          </w:pPr>
        </w:p>
        <w:p w14:paraId="10EAD77F" w14:textId="6BE74428" w:rsidR="0011330E" w:rsidRDefault="0011330E" w:rsidP="00B87B00">
          <w:pPr>
            <w:pStyle w:val="a0"/>
            <w:ind w:left="847"/>
          </w:pPr>
          <w:r>
            <w:rPr>
              <w:rFonts w:hint="eastAsia"/>
            </w:rPr>
            <w:t>ターゲット層の要望:</w:t>
          </w:r>
          <w:r w:rsidRPr="00CA5D20">
            <w:rPr>
              <w:rFonts w:hint="eastAsia"/>
            </w:rPr>
            <w:t xml:space="preserve"> </w:t>
          </w:r>
        </w:p>
        <w:p w14:paraId="0590C445" w14:textId="77777777" w:rsidR="0011330E" w:rsidRPr="0011330E" w:rsidRDefault="0011330E" w:rsidP="0011330E">
          <w:pPr>
            <w:ind w:left="840"/>
          </w:pPr>
        </w:p>
        <w:p w14:paraId="2CCD533F" w14:textId="706FA16D" w:rsidR="00ED6AB8" w:rsidRDefault="00ED6AB8" w:rsidP="0011330E">
          <w:pPr>
            <w:ind w:left="840"/>
          </w:pPr>
          <w:r>
            <w:br w:type="page"/>
          </w:r>
        </w:p>
        <w:p w14:paraId="31C8F1AF" w14:textId="64D7A35D" w:rsidR="00792964" w:rsidRPr="00054A5D" w:rsidRDefault="002D6245" w:rsidP="006B20B2">
          <w:pPr>
            <w:pStyle w:val="10"/>
          </w:pPr>
          <w:bookmarkStart w:id="4" w:name="_Toc100560654"/>
          <w:r>
            <w:rPr>
              <w:rFonts w:hint="eastAsia"/>
            </w:rPr>
            <w:t>要件変更</w:t>
          </w:r>
          <w:r w:rsidR="004B74AC">
            <w:rPr>
              <w:rFonts w:hint="eastAsia"/>
            </w:rPr>
            <w:t>・追加</w:t>
          </w:r>
          <w:r w:rsidR="00E12855">
            <w:rPr>
              <w:rFonts w:hint="eastAsia"/>
            </w:rPr>
            <w:t>の</w:t>
          </w:r>
          <w:bookmarkEnd w:id="1"/>
          <w:r w:rsidR="00E12855">
            <w:rPr>
              <w:rFonts w:hint="eastAsia"/>
            </w:rPr>
            <w:t>目的</w:t>
          </w:r>
          <w:bookmarkEnd w:id="4"/>
        </w:p>
        <w:p w14:paraId="04EC909B" w14:textId="29AE5A2D" w:rsidR="00E12855" w:rsidRDefault="002D6245" w:rsidP="006B20B2">
          <w:pPr>
            <w:pStyle w:val="2"/>
          </w:pPr>
          <w:bookmarkStart w:id="5" w:name="_Toc100560655"/>
          <w:r>
            <w:rPr>
              <w:rFonts w:hint="eastAsia"/>
            </w:rPr>
            <w:t>要件変更</w:t>
          </w:r>
          <w:r w:rsidR="004B74AC">
            <w:rPr>
              <w:rFonts w:hint="eastAsia"/>
            </w:rPr>
            <w:t>・追加</w:t>
          </w:r>
          <w:r w:rsidR="00E12855">
            <w:rPr>
              <w:rFonts w:hint="eastAsia"/>
            </w:rPr>
            <w:t>のねらい</w:t>
          </w:r>
          <w:bookmarkEnd w:id="5"/>
        </w:p>
        <w:p w14:paraId="7B6FA22C" w14:textId="6C1B86F7" w:rsidR="00E12855" w:rsidRPr="00762290" w:rsidRDefault="002D6245" w:rsidP="00E12855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※ここに追記してください※</w:t>
          </w:r>
        </w:p>
        <w:p w14:paraId="1927BD87" w14:textId="2A769FE9" w:rsidR="002D6245" w:rsidRDefault="002D6245" w:rsidP="00E12855">
          <w:pPr>
            <w:ind w:leftChars="200" w:left="360"/>
          </w:pPr>
        </w:p>
        <w:p w14:paraId="5EB1C3CD" w14:textId="77777777" w:rsidR="002D6245" w:rsidRPr="00494D17" w:rsidRDefault="002D6245" w:rsidP="00E12855">
          <w:pPr>
            <w:ind w:leftChars="200" w:left="360"/>
          </w:pPr>
        </w:p>
        <w:p w14:paraId="04AD6E72" w14:textId="20C6494A" w:rsidR="00E12855" w:rsidRPr="00E12855" w:rsidRDefault="006464AD" w:rsidP="006B20B2">
          <w:pPr>
            <w:pStyle w:val="2"/>
          </w:pPr>
          <w:bookmarkStart w:id="6" w:name="_Toc100560656"/>
          <w:r>
            <w:rPr>
              <w:rFonts w:hint="eastAsia"/>
            </w:rPr>
            <w:t>要件変更</w:t>
          </w:r>
          <w:r w:rsidR="004B74AC">
            <w:rPr>
              <w:rFonts w:hint="eastAsia"/>
            </w:rPr>
            <w:t>・追加</w:t>
          </w:r>
          <w:r w:rsidR="00E12855">
            <w:rPr>
              <w:rFonts w:hint="eastAsia"/>
            </w:rPr>
            <w:t>の背景</w:t>
          </w:r>
          <w:bookmarkEnd w:id="6"/>
        </w:p>
        <w:p w14:paraId="3A1BAFFD" w14:textId="77777777" w:rsidR="00E654CE" w:rsidRPr="00762290" w:rsidRDefault="00E654CE" w:rsidP="00E654CE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※ここに追記してください※</w:t>
          </w:r>
        </w:p>
        <w:p w14:paraId="3F991706" w14:textId="0C7BF837" w:rsidR="00456D9F" w:rsidRPr="00E654CE" w:rsidRDefault="00456D9F" w:rsidP="00456D9F">
          <w:pPr>
            <w:ind w:left="840"/>
          </w:pPr>
        </w:p>
        <w:p w14:paraId="058C8E31" w14:textId="35BCA94F" w:rsidR="00762290" w:rsidRDefault="00762290">
          <w:pPr>
            <w:widowControl/>
          </w:pPr>
          <w:r>
            <w:br w:type="page"/>
          </w:r>
        </w:p>
        <w:p w14:paraId="7DDF6AB4" w14:textId="71F666A9" w:rsidR="00792964" w:rsidRPr="002D1406" w:rsidRDefault="00E654CE" w:rsidP="006B20B2">
          <w:pPr>
            <w:pStyle w:val="10"/>
          </w:pPr>
          <w:bookmarkStart w:id="7" w:name="_Toc445992718"/>
          <w:bookmarkStart w:id="8" w:name="_Toc477244811"/>
          <w:bookmarkStart w:id="9" w:name="_Toc100560657"/>
          <w:bookmarkStart w:id="10" w:name="_Toc412801076"/>
          <w:bookmarkStart w:id="11" w:name="_Toc412819990"/>
          <w:bookmarkStart w:id="12" w:name="_Toc413412756"/>
          <w:r>
            <w:rPr>
              <w:rFonts w:hint="eastAsia"/>
            </w:rPr>
            <w:t>変更</w:t>
          </w:r>
          <w:r w:rsidR="004B74AC">
            <w:rPr>
              <w:rFonts w:hint="eastAsia"/>
            </w:rPr>
            <w:t>・追加</w:t>
          </w:r>
          <w:r w:rsidR="00792964" w:rsidRPr="002D1406">
            <w:rPr>
              <w:rFonts w:hint="eastAsia"/>
            </w:rPr>
            <w:t>機能要件</w:t>
          </w:r>
          <w:bookmarkEnd w:id="7"/>
          <w:bookmarkEnd w:id="8"/>
          <w:bookmarkEnd w:id="9"/>
        </w:p>
        <w:p w14:paraId="7F0D6A35" w14:textId="3155D6CA" w:rsidR="000A09B4" w:rsidRDefault="00E654CE" w:rsidP="006B20B2">
          <w:pPr>
            <w:pStyle w:val="2"/>
          </w:pPr>
          <w:bookmarkStart w:id="13" w:name="_Toc100560658"/>
          <w:r>
            <w:rPr>
              <w:rFonts w:hint="eastAsia"/>
            </w:rPr>
            <w:t>変更機能</w:t>
          </w:r>
          <w:r w:rsidR="004B74AC">
            <w:rPr>
              <w:rFonts w:hint="eastAsia"/>
            </w:rPr>
            <w:t>・追加</w:t>
          </w:r>
          <w:r w:rsidR="00535E25">
            <w:rPr>
              <w:rFonts w:hint="eastAsia"/>
            </w:rPr>
            <w:t>機能</w:t>
          </w:r>
          <w:r>
            <w:rPr>
              <w:rFonts w:hint="eastAsia"/>
            </w:rPr>
            <w:t>全体像</w:t>
          </w:r>
          <w:bookmarkEnd w:id="13"/>
        </w:p>
        <w:p w14:paraId="6FCD95F3" w14:textId="77777777" w:rsidR="00E654CE" w:rsidRPr="00762290" w:rsidRDefault="00E654CE" w:rsidP="00E654CE">
          <w:pPr>
            <w:ind w:leftChars="200" w:left="360" w:firstLine="320"/>
            <w:rPr>
              <w:color w:val="FF0000"/>
              <w:sz w:val="32"/>
              <w:szCs w:val="32"/>
            </w:rPr>
          </w:pPr>
          <w:bookmarkStart w:id="14" w:name="_Hlk99648450"/>
          <w:r w:rsidRPr="00762290">
            <w:rPr>
              <w:rFonts w:hint="eastAsia"/>
              <w:color w:val="FF0000"/>
              <w:sz w:val="32"/>
              <w:szCs w:val="32"/>
            </w:rPr>
            <w:t>※ここに追記してください※</w:t>
          </w:r>
        </w:p>
        <w:bookmarkEnd w:id="14"/>
        <w:p w14:paraId="42915330" w14:textId="45ED27DD" w:rsidR="00E940C1" w:rsidRDefault="00E940C1" w:rsidP="00E940C1">
          <w:pPr>
            <w:ind w:left="840"/>
          </w:pPr>
        </w:p>
        <w:p w14:paraId="361F3542" w14:textId="664AF4FF" w:rsidR="0047362C" w:rsidRDefault="0047362C" w:rsidP="00E940C1">
          <w:pPr>
            <w:ind w:left="840"/>
          </w:pPr>
        </w:p>
        <w:p w14:paraId="64A5DA8A" w14:textId="79F1E088" w:rsidR="0047362C" w:rsidRDefault="0047362C" w:rsidP="00E940C1">
          <w:pPr>
            <w:ind w:left="840"/>
          </w:pPr>
        </w:p>
        <w:p w14:paraId="4F3FAB81" w14:textId="58A3557E" w:rsidR="006A04F1" w:rsidRDefault="006A04F1" w:rsidP="00E940C1">
          <w:pPr>
            <w:ind w:left="840"/>
          </w:pPr>
        </w:p>
        <w:p w14:paraId="0D13B69E" w14:textId="6CDB1D60" w:rsidR="006A04F1" w:rsidRDefault="006A04F1" w:rsidP="00E940C1">
          <w:pPr>
            <w:ind w:left="840"/>
          </w:pPr>
        </w:p>
        <w:p w14:paraId="786EF533" w14:textId="30B0204A" w:rsidR="006A04F1" w:rsidRDefault="006A04F1" w:rsidP="00E940C1">
          <w:pPr>
            <w:ind w:left="840"/>
          </w:pPr>
          <w:r>
            <w:rPr>
              <w:noProof/>
            </w:rPr>
            <w:drawing>
              <wp:anchor distT="0" distB="0" distL="114300" distR="114300" simplePos="0" relativeHeight="251672576" behindDoc="1" locked="0" layoutInCell="1" allowOverlap="1" wp14:anchorId="46AADD6F" wp14:editId="57642873">
                <wp:simplePos x="0" y="0"/>
                <wp:positionH relativeFrom="column">
                  <wp:posOffset>333375</wp:posOffset>
                </wp:positionH>
                <wp:positionV relativeFrom="page">
                  <wp:posOffset>3656965</wp:posOffset>
                </wp:positionV>
                <wp:extent cx="2047875" cy="1533525"/>
                <wp:effectExtent l="76200" t="38100" r="85725" b="66675"/>
                <wp:wrapTight wrapText="bothSides">
                  <wp:wrapPolygon edited="0">
                    <wp:start x="11051" y="-537"/>
                    <wp:lineTo x="10448" y="4293"/>
                    <wp:lineTo x="-402" y="4293"/>
                    <wp:lineTo x="-804" y="13416"/>
                    <wp:lineTo x="8841" y="17173"/>
                    <wp:lineTo x="10448" y="17173"/>
                    <wp:lineTo x="11051" y="22539"/>
                    <wp:lineTo x="22303" y="22539"/>
                    <wp:lineTo x="22504" y="4293"/>
                    <wp:lineTo x="22102" y="268"/>
                    <wp:lineTo x="22102" y="-537"/>
                    <wp:lineTo x="11051" y="-537"/>
                  </wp:wrapPolygon>
                </wp:wrapTight>
                <wp:docPr id="26" name="図表 2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</wp:anchor>
            </w:drawing>
          </w:r>
          <w:r w:rsidRPr="006A04F1">
            <w:rPr>
              <w:noProof/>
            </w:rPr>
            <w:drawing>
              <wp:anchor distT="0" distB="0" distL="114300" distR="114300" simplePos="0" relativeHeight="251655168" behindDoc="1" locked="0" layoutInCell="1" allowOverlap="1" wp14:anchorId="5D732963" wp14:editId="30682953">
                <wp:simplePos x="0" y="0"/>
                <wp:positionH relativeFrom="column">
                  <wp:posOffset>2933700</wp:posOffset>
                </wp:positionH>
                <wp:positionV relativeFrom="page">
                  <wp:posOffset>3542665</wp:posOffset>
                </wp:positionV>
                <wp:extent cx="2047875" cy="1533525"/>
                <wp:effectExtent l="95250" t="38100" r="66675" b="47625"/>
                <wp:wrapTight wrapText="bothSides">
                  <wp:wrapPolygon edited="0">
                    <wp:start x="11252" y="-537"/>
                    <wp:lineTo x="10448" y="0"/>
                    <wp:lineTo x="10448" y="4293"/>
                    <wp:lineTo x="-603" y="4293"/>
                    <wp:lineTo x="-1005" y="13148"/>
                    <wp:lineTo x="9846" y="17173"/>
                    <wp:lineTo x="11252" y="22271"/>
                    <wp:lineTo x="21901" y="22271"/>
                    <wp:lineTo x="22102" y="21466"/>
                    <wp:lineTo x="22303" y="4293"/>
                    <wp:lineTo x="21901" y="268"/>
                    <wp:lineTo x="21901" y="-537"/>
                    <wp:lineTo x="11252" y="-537"/>
                  </wp:wrapPolygon>
                </wp:wrapTight>
                <wp:docPr id="33" name="図表 33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4" r:lo="rId15" r:qs="rId16" r:cs="rId17"/>
                  </a:graphicData>
                </a:graphic>
              </wp:anchor>
            </w:drawing>
          </w:r>
          <w:r w:rsidRPr="006A04F1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0D5743D4" wp14:editId="6BDA4A7A">
                <wp:simplePos x="0" y="0"/>
                <wp:positionH relativeFrom="column">
                  <wp:posOffset>2924175</wp:posOffset>
                </wp:positionH>
                <wp:positionV relativeFrom="page">
                  <wp:posOffset>4863465</wp:posOffset>
                </wp:positionV>
                <wp:extent cx="2047875" cy="952500"/>
                <wp:effectExtent l="76200" t="0" r="47625" b="0"/>
                <wp:wrapTight wrapText="bothSides">
                  <wp:wrapPolygon edited="0">
                    <wp:start x="-804" y="6480"/>
                    <wp:lineTo x="-804" y="15552"/>
                    <wp:lineTo x="22102" y="15552"/>
                    <wp:lineTo x="22102" y="6480"/>
                    <wp:lineTo x="-804" y="6480"/>
                  </wp:wrapPolygon>
                </wp:wrapTight>
                <wp:docPr id="34" name="図表 34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9" r:lo="rId20" r:qs="rId21" r:cs="rId22"/>
                  </a:graphicData>
                </a:graphic>
              </wp:anchor>
            </w:drawing>
          </w:r>
        </w:p>
        <w:p w14:paraId="477E42FD" w14:textId="76C9B548" w:rsidR="006A04F1" w:rsidRDefault="006A04F1" w:rsidP="00E940C1">
          <w:pPr>
            <w:ind w:left="840"/>
          </w:pPr>
        </w:p>
        <w:p w14:paraId="1EF4C311" w14:textId="2EEC2DCE" w:rsidR="006A04F1" w:rsidRDefault="006A04F1" w:rsidP="00E940C1">
          <w:pPr>
            <w:ind w:left="840"/>
          </w:pPr>
        </w:p>
        <w:p w14:paraId="35A60E61" w14:textId="3E827136" w:rsidR="006A04F1" w:rsidRDefault="006A04F1" w:rsidP="00E940C1">
          <w:pPr>
            <w:ind w:left="840"/>
          </w:pPr>
        </w:p>
        <w:p w14:paraId="2D3DF385" w14:textId="3CB3F30F" w:rsidR="006A04F1" w:rsidRDefault="006A04F1" w:rsidP="00E940C1">
          <w:pPr>
            <w:ind w:left="840"/>
          </w:pPr>
        </w:p>
        <w:p w14:paraId="5E8053B3" w14:textId="7C17DE47" w:rsidR="006A04F1" w:rsidRDefault="006A04F1" w:rsidP="00E940C1">
          <w:pPr>
            <w:ind w:left="840"/>
          </w:pPr>
        </w:p>
        <w:p w14:paraId="3AB74B58" w14:textId="3B5378CC" w:rsidR="006A04F1" w:rsidRDefault="006A04F1" w:rsidP="00E940C1">
          <w:pPr>
            <w:ind w:left="840"/>
          </w:pPr>
        </w:p>
        <w:p w14:paraId="32963AFE" w14:textId="4861F31F" w:rsidR="006A04F1" w:rsidRDefault="006A04F1" w:rsidP="00E940C1">
          <w:pPr>
            <w:ind w:left="840"/>
          </w:pPr>
        </w:p>
        <w:p w14:paraId="70B8C5B9" w14:textId="73129D55" w:rsidR="006A04F1" w:rsidRDefault="006A04F1" w:rsidP="00E940C1">
          <w:pPr>
            <w:ind w:left="840"/>
          </w:pPr>
        </w:p>
        <w:p w14:paraId="692F37E8" w14:textId="5380B90A" w:rsidR="006A04F1" w:rsidRDefault="006A04F1" w:rsidP="00E940C1">
          <w:pPr>
            <w:ind w:left="840"/>
          </w:pPr>
        </w:p>
        <w:p w14:paraId="0C4794D8" w14:textId="3125DEA3" w:rsidR="006A04F1" w:rsidRDefault="006A04F1" w:rsidP="00E940C1">
          <w:pPr>
            <w:ind w:left="840"/>
          </w:pPr>
        </w:p>
        <w:p w14:paraId="14DAE796" w14:textId="46176C3F" w:rsidR="006A04F1" w:rsidRDefault="006A04F1" w:rsidP="00E940C1">
          <w:pPr>
            <w:ind w:left="840"/>
          </w:pPr>
        </w:p>
        <w:p w14:paraId="0819D0DA" w14:textId="045AC88F" w:rsidR="006A04F1" w:rsidRDefault="00B87B00" w:rsidP="00E940C1">
          <w:pPr>
            <w:ind w:left="84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BF31C0" wp14:editId="78A59BE6">
                    <wp:simplePos x="0" y="0"/>
                    <wp:positionH relativeFrom="margin">
                      <wp:posOffset>5667375</wp:posOffset>
                    </wp:positionH>
                    <wp:positionV relativeFrom="paragraph">
                      <wp:posOffset>-2209800</wp:posOffset>
                    </wp:positionV>
                    <wp:extent cx="733425" cy="342900"/>
                    <wp:effectExtent l="47625" t="47625" r="47625" b="47625"/>
                    <wp:wrapNone/>
                    <wp:docPr id="3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425" cy="342900"/>
                            </a:xfrm>
                            <a:prstGeom prst="rect">
                              <a:avLst/>
                            </a:prstGeom>
                            <a:noFill/>
                            <a:ln w="82550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F0796C4" w14:textId="77777777" w:rsidR="006A04F1" w:rsidRDefault="006A04F1" w:rsidP="00B87B00">
                                <w:pPr>
                                  <w:pStyle w:val="-9p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変更対象</w:t>
                                </w:r>
                              </w:p>
                            </w:txbxContent>
                          </wps:txbx>
                          <wps:bodyPr rot="0" vert="horz" wrap="square" lIns="0" tIns="8890" rIns="0" bIns="889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F31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left:0;text-align:left;margin-left:446.25pt;margin-top:-174pt;width:5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" filled="f" strokecolor="#fbd4b4 [1305]" strokeweight="6.5pt">
                    <v:textbox inset="0,.7pt,0,.7pt">
                      <w:txbxContent>
                        <w:p w14:paraId="6F0796C4" w14:textId="77777777" w:rsidR="006A04F1" w:rsidRDefault="006A04F1" w:rsidP="00B87B00">
                          <w:pPr>
                            <w:pStyle w:val="-9p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変更対象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C6D0B9" wp14:editId="1578AC9F">
                    <wp:simplePos x="0" y="0"/>
                    <wp:positionH relativeFrom="column">
                      <wp:posOffset>5667375</wp:posOffset>
                    </wp:positionH>
                    <wp:positionV relativeFrom="paragraph">
                      <wp:posOffset>-1295400</wp:posOffset>
                    </wp:positionV>
                    <wp:extent cx="647700" cy="333375"/>
                    <wp:effectExtent l="0" t="0" r="0" b="9525"/>
                    <wp:wrapNone/>
                    <wp:docPr id="41" name="正方形/長方形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477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7A0B13" w14:textId="77777777" w:rsidR="006A04F1" w:rsidRPr="00C537F7" w:rsidRDefault="006A04F1" w:rsidP="006A04F1">
                                <w:pPr>
                                  <w:ind w:left="720" w:hangingChars="400" w:hanging="72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現行</w:t>
                                </w:r>
                                <w:r>
                                  <w:t>機能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C6D0B9" id="正方形/長方形 41" o:spid="_x0000_s1027" style="position:absolute;left:0;text-align:left;margin-left:446.25pt;margin-top:-102pt;width:51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" fillcolor="#eeece1 [3214]" strokecolor="black [3213]">
                    <v:stroke linestyle="thickThin"/>
                    <v:path arrowok="t"/>
                    <v:textbox inset="0,0,0,0">
                      <w:txbxContent>
                        <w:p w14:paraId="127A0B13" w14:textId="77777777" w:rsidR="006A04F1" w:rsidRPr="00C537F7" w:rsidRDefault="006A04F1" w:rsidP="006A04F1">
                          <w:pPr>
                            <w:ind w:left="720" w:hangingChars="400" w:hanging="72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現行</w:t>
                          </w:r>
                          <w:r>
                            <w:t>機能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29ABB" wp14:editId="35893648">
                    <wp:simplePos x="0" y="0"/>
                    <wp:positionH relativeFrom="column">
                      <wp:posOffset>5667375</wp:posOffset>
                    </wp:positionH>
                    <wp:positionV relativeFrom="paragraph">
                      <wp:posOffset>-1752600</wp:posOffset>
                    </wp:positionV>
                    <wp:extent cx="647700" cy="333375"/>
                    <wp:effectExtent l="19050" t="19050" r="19050" b="19050"/>
                    <wp:wrapNone/>
                    <wp:docPr id="1" name="正方形/長方形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7700" cy="3333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5283BE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9DB01C" w14:textId="77777777" w:rsidR="006A04F1" w:rsidRPr="00C537F7" w:rsidRDefault="006A04F1" w:rsidP="006A04F1">
                                <w:pPr>
                                  <w:ind w:left="720" w:hangingChars="400" w:hanging="72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実現</w:t>
                                </w:r>
                                <w:r>
                                  <w:t>対象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129ABB" id="正方形/長方形 38" o:spid="_x0000_s1028" style="position:absolute;left:0;text-align:left;margin-left:446.25pt;margin-top:-138pt;width:5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" filled="f" strokecolor="#5283be" strokeweight="2.25pt">
                    <v:textbox inset="0,0,0,0">
                      <w:txbxContent>
                        <w:p w14:paraId="4E9DB01C" w14:textId="77777777" w:rsidR="006A04F1" w:rsidRPr="00C537F7" w:rsidRDefault="006A04F1" w:rsidP="006A04F1">
                          <w:pPr>
                            <w:ind w:left="720" w:hangingChars="400" w:hanging="72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実現</w:t>
                          </w:r>
                          <w:r>
                            <w:t>対象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FAD6E3" wp14:editId="34C400B7">
                    <wp:simplePos x="0" y="0"/>
                    <wp:positionH relativeFrom="column">
                      <wp:posOffset>2552700</wp:posOffset>
                    </wp:positionH>
                    <wp:positionV relativeFrom="page">
                      <wp:posOffset>3018790</wp:posOffset>
                    </wp:positionV>
                    <wp:extent cx="2828925" cy="3019425"/>
                    <wp:effectExtent l="0" t="0" r="9525" b="9525"/>
                    <wp:wrapNone/>
                    <wp:docPr id="36" name="角丸四角形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28925" cy="30194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5626D" w14:textId="77777777" w:rsidR="006A04F1" w:rsidRDefault="006A04F1" w:rsidP="006A04F1">
                                <w:pPr>
                                  <w:ind w:left="840"/>
                                </w:pPr>
                                <w:r>
                                  <w:rPr>
                                    <w:rFonts w:hint="eastAsia"/>
                                  </w:rPr>
                                  <w:t>商品管理システム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4FAD6E3" id="角丸四角形 36" o:spid="_x0000_s1029" style="position:absolute;left:0;text-align:left;margin-left:201pt;margin-top:237.7pt;width:222.75pt;height:2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" filled="f" strokecolor="#4bacc6 [3208]" strokeweight="2pt">
                    <v:path arrowok="t"/>
                    <v:textbox>
                      <w:txbxContent>
                        <w:p w14:paraId="2905626D" w14:textId="77777777" w:rsidR="006A04F1" w:rsidRDefault="006A04F1" w:rsidP="006A04F1">
                          <w:pPr>
                            <w:ind w:left="840"/>
                          </w:pPr>
                          <w:r>
                            <w:rPr>
                              <w:rFonts w:hint="eastAsia"/>
                            </w:rPr>
                            <w:t>商品管理システム</w:t>
                          </w:r>
                        </w:p>
                      </w:txbxContent>
                    </v:textbox>
                    <w10:wrap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2D5AA2" wp14:editId="37169633">
                    <wp:simplePos x="0" y="0"/>
                    <wp:positionH relativeFrom="column">
                      <wp:posOffset>238125</wp:posOffset>
                    </wp:positionH>
                    <wp:positionV relativeFrom="page">
                      <wp:posOffset>3018790</wp:posOffset>
                    </wp:positionV>
                    <wp:extent cx="2276475" cy="3000375"/>
                    <wp:effectExtent l="0" t="0" r="9525" b="9525"/>
                    <wp:wrapNone/>
                    <wp:docPr id="35" name="角丸四角形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76475" cy="30003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5AFC8" w14:textId="77777777" w:rsidR="006A04F1" w:rsidRDefault="006A04F1" w:rsidP="006A04F1">
                                <w:pPr>
                                  <w:ind w:left="840"/>
                                </w:pPr>
                                <w:r>
                                  <w:rPr>
                                    <w:rFonts w:hint="eastAsia"/>
                                  </w:rPr>
                                  <w:t>通販</w:t>
                                </w:r>
                                <w:r>
                                  <w:t>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62D5AA2" id="角丸四角形 35" o:spid="_x0000_s1030" style="position:absolute;left:0;text-align:left;margin-left:18.75pt;margin-top:237.7pt;width:179.25pt;height:2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" filled="f" strokecolor="#4bacc6 [3208]" strokeweight="2pt">
                    <v:path arrowok="t"/>
                    <v:textbox>
                      <w:txbxContent>
                        <w:p w14:paraId="2615AFC8" w14:textId="77777777" w:rsidR="006A04F1" w:rsidRDefault="006A04F1" w:rsidP="006A04F1">
                          <w:pPr>
                            <w:ind w:left="840"/>
                          </w:pPr>
                          <w:r>
                            <w:rPr>
                              <w:rFonts w:hint="eastAsia"/>
                            </w:rPr>
                            <w:t>通販</w:t>
                          </w:r>
                          <w:r>
                            <w:t>システム</w:t>
                          </w:r>
                        </w:p>
                      </w:txbxContent>
                    </v:textbox>
                    <w10:wrap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2BDCB4E" wp14:editId="3D5A4B74">
                    <wp:simplePos x="0" y="0"/>
                    <wp:positionH relativeFrom="column">
                      <wp:posOffset>5534025</wp:posOffset>
                    </wp:positionH>
                    <wp:positionV relativeFrom="paragraph">
                      <wp:posOffset>-2552700</wp:posOffset>
                    </wp:positionV>
                    <wp:extent cx="944880" cy="1714500"/>
                    <wp:effectExtent l="0" t="0" r="7620" b="0"/>
                    <wp:wrapNone/>
                    <wp:docPr id="43" name="テキスト ボックス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44880" cy="171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ACC20" w14:textId="77777777" w:rsidR="006A04F1" w:rsidRDefault="006A04F1" w:rsidP="006A04F1">
                                <w:pPr>
                                  <w:ind w:leftChars="67" w:left="121"/>
                                </w:pPr>
                                <w:r>
                                  <w:rPr>
                                    <w:rFonts w:hint="eastAsia"/>
                                  </w:rPr>
                                  <w:t>＜凡例＞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BDCB4E" id="テキスト ボックス 43" o:spid="_x0000_s1031" type="#_x0000_t202" style="position:absolute;left:0;text-align:left;margin-left:435.75pt;margin-top:-201pt;width:74.4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" filled="f" strokeweight=".5pt">
                    <v:path arrowok="t"/>
                    <v:textbox inset="0,0,0,0">
                      <w:txbxContent>
                        <w:p w14:paraId="331ACC20" w14:textId="77777777" w:rsidR="006A04F1" w:rsidRDefault="006A04F1" w:rsidP="006A04F1">
                          <w:pPr>
                            <w:ind w:leftChars="67" w:left="121"/>
                          </w:pPr>
                          <w:r>
                            <w:rPr>
                              <w:rFonts w:hint="eastAsia"/>
                            </w:rPr>
                            <w:t>＜凡例＞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EED7320" w14:textId="466638FD" w:rsidR="0047362C" w:rsidRDefault="0047362C" w:rsidP="00E940C1">
          <w:pPr>
            <w:ind w:left="840"/>
          </w:pPr>
        </w:p>
        <w:p w14:paraId="5AA51BBF" w14:textId="30510EC3" w:rsidR="0047362C" w:rsidRPr="00E654CE" w:rsidRDefault="0047362C" w:rsidP="00E940C1">
          <w:pPr>
            <w:ind w:left="840"/>
          </w:pPr>
        </w:p>
        <w:p w14:paraId="6588131B" w14:textId="2E6D6377" w:rsidR="00B87B00" w:rsidRDefault="00B87B00">
          <w:pPr>
            <w:widowControl/>
            <w:ind w:firstLineChars="0" w:firstLine="0"/>
          </w:pPr>
          <w:r>
            <w:br w:type="page"/>
          </w:r>
        </w:p>
        <w:p w14:paraId="358D94D6" w14:textId="77777777" w:rsidR="00E654CE" w:rsidRDefault="00E654CE" w:rsidP="00E940C1">
          <w:pPr>
            <w:ind w:left="840"/>
          </w:pPr>
        </w:p>
        <w:p w14:paraId="5AB9FC16" w14:textId="00B64858" w:rsidR="000A09B4" w:rsidRPr="000A09B4" w:rsidRDefault="00E654CE" w:rsidP="006B20B2">
          <w:pPr>
            <w:pStyle w:val="2"/>
          </w:pPr>
          <w:bookmarkStart w:id="15" w:name="_Toc100560659"/>
          <w:r>
            <w:rPr>
              <w:rFonts w:hint="eastAsia"/>
            </w:rPr>
            <w:t>変更機能</w:t>
          </w:r>
          <w:r w:rsidR="004B74AC">
            <w:rPr>
              <w:rFonts w:hint="eastAsia"/>
            </w:rPr>
            <w:t>・追加</w:t>
          </w:r>
          <w:r w:rsidR="00535E25">
            <w:rPr>
              <w:rFonts w:hint="eastAsia"/>
            </w:rPr>
            <w:t>機能</w:t>
          </w:r>
          <w:r>
            <w:rPr>
              <w:rFonts w:hint="eastAsia"/>
            </w:rPr>
            <w:t>一覧</w:t>
          </w:r>
          <w:bookmarkEnd w:id="15"/>
        </w:p>
        <w:p w14:paraId="3E49A5BA" w14:textId="503D3E5C" w:rsidR="007F7B86" w:rsidRDefault="00E654CE" w:rsidP="00E654CE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  <w:r>
            <w:rPr>
              <w:rFonts w:hint="eastAsia"/>
              <w:color w:val="FF0000"/>
              <w:sz w:val="32"/>
              <w:szCs w:val="32"/>
            </w:rPr>
            <w:t>以下の表に</w:t>
          </w:r>
          <w:r w:rsidRPr="00762290">
            <w:rPr>
              <w:rFonts w:hint="eastAsia"/>
              <w:color w:val="FF0000"/>
              <w:sz w:val="32"/>
              <w:szCs w:val="32"/>
            </w:rPr>
            <w:t>追記してください※</w:t>
          </w:r>
        </w:p>
        <w:p w14:paraId="588E2643" w14:textId="386BE2CA" w:rsidR="00067D1F" w:rsidRDefault="00067D1F" w:rsidP="00E654CE">
          <w:pPr>
            <w:ind w:leftChars="200" w:left="360" w:firstLine="320"/>
            <w:rPr>
              <w:color w:val="FF0000"/>
              <w:sz w:val="32"/>
              <w:szCs w:val="32"/>
            </w:rPr>
          </w:pPr>
          <w:r>
            <w:rPr>
              <w:rFonts w:hint="eastAsia"/>
              <w:color w:val="FF0000"/>
              <w:sz w:val="32"/>
              <w:szCs w:val="32"/>
            </w:rPr>
            <w:t>※機能番号、大分類、小分類の分け方、記述内容の</w:t>
          </w:r>
          <w:r w:rsidR="00ED4CB7">
            <w:rPr>
              <w:rFonts w:hint="eastAsia"/>
              <w:color w:val="FF0000"/>
              <w:sz w:val="32"/>
              <w:szCs w:val="32"/>
            </w:rPr>
            <w:t>粒度</w:t>
          </w:r>
          <w:r>
            <w:rPr>
              <w:rFonts w:hint="eastAsia"/>
              <w:color w:val="FF0000"/>
              <w:sz w:val="32"/>
              <w:szCs w:val="32"/>
            </w:rPr>
            <w:t>は</w:t>
          </w:r>
        </w:p>
        <w:p w14:paraId="2549C1BD" w14:textId="0BB6D138" w:rsidR="00067D1F" w:rsidRPr="00E654CE" w:rsidRDefault="00067D1F" w:rsidP="00E654CE">
          <w:pPr>
            <w:ind w:leftChars="200" w:left="360" w:firstLine="320"/>
            <w:rPr>
              <w:color w:val="FF0000"/>
              <w:sz w:val="32"/>
              <w:szCs w:val="32"/>
            </w:rPr>
          </w:pPr>
          <w:r>
            <w:rPr>
              <w:rFonts w:hint="eastAsia"/>
              <w:color w:val="FF0000"/>
              <w:sz w:val="32"/>
              <w:szCs w:val="32"/>
            </w:rPr>
            <w:t xml:space="preserve">  既存の要件定義書に従うこと</w:t>
          </w:r>
        </w:p>
        <w:p w14:paraId="0354D200" w14:textId="77777777" w:rsidR="00E654CE" w:rsidRPr="00E654CE" w:rsidRDefault="00E654CE" w:rsidP="00ED6AB8">
          <w:pPr>
            <w:ind w:leftChars="50" w:left="720" w:hangingChars="350" w:hanging="630"/>
            <w:rPr>
              <w:rFonts w:ascii="メイリオ" w:eastAsia="メイリオ" w:hAnsi="メイリオ" w:cs="メイリオ"/>
            </w:rPr>
          </w:pPr>
        </w:p>
        <w:tbl>
          <w:tblPr>
            <w:tblStyle w:val="aff8"/>
            <w:tblW w:w="10343" w:type="dxa"/>
            <w:jc w:val="center"/>
            <w:tblLook w:val="04A0" w:firstRow="1" w:lastRow="0" w:firstColumn="1" w:lastColumn="0" w:noHBand="0" w:noVBand="1"/>
          </w:tblPr>
          <w:tblGrid>
            <w:gridCol w:w="419"/>
            <w:gridCol w:w="1384"/>
            <w:gridCol w:w="328"/>
            <w:gridCol w:w="2117"/>
            <w:gridCol w:w="6095"/>
          </w:tblGrid>
          <w:tr w:rsidR="00C33B14" w:rsidRPr="00C33B14" w14:paraId="5E09EB3E" w14:textId="77777777" w:rsidTr="00B87B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  <w:gridSpan w:val="4"/>
              </w:tcPr>
              <w:p w14:paraId="582650AB" w14:textId="77777777" w:rsidR="00C33B14" w:rsidRPr="00C33B14" w:rsidRDefault="00C33B14" w:rsidP="00B87B00">
                <w:pPr>
                  <w:pStyle w:val="affa"/>
                </w:pPr>
                <w:r w:rsidRPr="00C33B14">
                  <w:rPr>
                    <w:rFonts w:hint="eastAsia"/>
                  </w:rPr>
                  <w:t>機能名</w:t>
                </w:r>
              </w:p>
            </w:tc>
            <w:tc>
              <w:tcPr>
                <w:tcW w:w="6095" w:type="dxa"/>
                <w:vMerge w:val="restart"/>
              </w:tcPr>
              <w:p w14:paraId="50F18F0E" w14:textId="77777777" w:rsidR="00C33B14" w:rsidRPr="00B87B00" w:rsidRDefault="00C33B14" w:rsidP="00B87B00">
                <w:pPr>
                  <w:pStyle w:val="affa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87B00">
                  <w:rPr>
                    <w:rFonts w:hint="eastAsia"/>
                  </w:rPr>
                  <w:t>概要</w:t>
                </w:r>
              </w:p>
            </w:tc>
          </w:tr>
          <w:tr w:rsidR="00C33B14" w:rsidRPr="00C33B14" w14:paraId="24A71B63" w14:textId="77777777" w:rsidTr="00B87B0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gridSpan w:val="2"/>
              </w:tcPr>
              <w:p w14:paraId="3D929D96" w14:textId="77777777" w:rsidR="00C33B14" w:rsidRPr="00C33B14" w:rsidRDefault="00C33B14" w:rsidP="00B87B00">
                <w:pPr>
                  <w:pStyle w:val="aff9"/>
                </w:pPr>
                <w:r w:rsidRPr="00C33B14">
                  <w:rPr>
                    <w:rFonts w:hint="eastAsia"/>
                  </w:rPr>
                  <w:t>大分類</w:t>
                </w:r>
              </w:p>
            </w:tc>
            <w:tc>
              <w:tcPr>
                <w:tcW w:w="2445" w:type="dxa"/>
                <w:gridSpan w:val="2"/>
              </w:tcPr>
              <w:p w14:paraId="3CB46B32" w14:textId="77777777" w:rsidR="00C33B14" w:rsidRPr="00B87B00" w:rsidRDefault="00C33B14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87B00">
                  <w:rPr>
                    <w:rFonts w:hint="eastAsia"/>
                  </w:rPr>
                  <w:t>小分類</w:t>
                </w:r>
              </w:p>
            </w:tc>
            <w:tc>
              <w:tcPr>
                <w:tcW w:w="6095" w:type="dxa"/>
                <w:vMerge/>
              </w:tcPr>
              <w:p w14:paraId="70811F9F" w14:textId="77777777" w:rsidR="00C33B14" w:rsidRPr="00C33B14" w:rsidRDefault="00C33B14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  <w:tr w:rsidR="0051428D" w:rsidRPr="00C33B14" w14:paraId="0EE7EDB0" w14:textId="77777777" w:rsidTr="00B87B00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9" w:type="dxa"/>
                <w:vMerge w:val="restart"/>
              </w:tcPr>
              <w:p w14:paraId="39D26BEC" w14:textId="6EF02087" w:rsidR="0051428D" w:rsidRPr="00C33B14" w:rsidRDefault="0051428D" w:rsidP="00B87B00">
                <w:pPr>
                  <w:pStyle w:val="aff9"/>
                  <w:rPr>
                    <w:b/>
                  </w:rPr>
                </w:pPr>
              </w:p>
            </w:tc>
            <w:tc>
              <w:tcPr>
                <w:tcW w:w="1384" w:type="dxa"/>
                <w:vMerge w:val="restart"/>
              </w:tcPr>
              <w:p w14:paraId="58831719" w14:textId="56FACF50" w:rsidR="0051428D" w:rsidRPr="00C33B14" w:rsidRDefault="0051428D" w:rsidP="00B87B00">
                <w:pPr>
                  <w:pStyle w:val="aff9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28" w:type="dxa"/>
              </w:tcPr>
              <w:p w14:paraId="3819F62B" w14:textId="36543179" w:rsidR="0051428D" w:rsidRPr="00C33B14" w:rsidRDefault="0051428D" w:rsidP="00B87B00">
                <w:pPr>
                  <w:pStyle w:val="aff9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17" w:type="dxa"/>
              </w:tcPr>
              <w:p w14:paraId="5705B286" w14:textId="296C2F02" w:rsidR="0051428D" w:rsidRPr="00C33B14" w:rsidRDefault="0051428D" w:rsidP="00B87B00">
                <w:pPr>
                  <w:pStyle w:val="aff9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6095" w:type="dxa"/>
              </w:tcPr>
              <w:p w14:paraId="3901A371" w14:textId="7CB79215" w:rsidR="0051428D" w:rsidRPr="006011F1" w:rsidRDefault="0051428D" w:rsidP="00B87B00">
                <w:pPr>
                  <w:pStyle w:val="aff9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51428D" w:rsidRPr="00C33B14" w14:paraId="6E501188" w14:textId="77777777" w:rsidTr="00B87B0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9" w:type="dxa"/>
                <w:vMerge/>
              </w:tcPr>
              <w:p w14:paraId="72961EEC" w14:textId="77777777" w:rsidR="0051428D" w:rsidRPr="00C33B14" w:rsidRDefault="0051428D" w:rsidP="00B87B00">
                <w:pPr>
                  <w:pStyle w:val="aff9"/>
                  <w:rPr>
                    <w:b/>
                  </w:rPr>
                </w:pPr>
              </w:p>
            </w:tc>
            <w:tc>
              <w:tcPr>
                <w:tcW w:w="1384" w:type="dxa"/>
                <w:vMerge/>
              </w:tcPr>
              <w:p w14:paraId="042D4776" w14:textId="77777777" w:rsidR="0051428D" w:rsidRPr="00C33B14" w:rsidRDefault="0051428D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</w:p>
            </w:tc>
            <w:tc>
              <w:tcPr>
                <w:tcW w:w="328" w:type="dxa"/>
              </w:tcPr>
              <w:p w14:paraId="581B39EE" w14:textId="6A058258" w:rsidR="0051428D" w:rsidRPr="00C33B14" w:rsidRDefault="0051428D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17" w:type="dxa"/>
              </w:tcPr>
              <w:p w14:paraId="278A44EA" w14:textId="2505C93A" w:rsidR="0051428D" w:rsidRPr="00C33B14" w:rsidRDefault="0051428D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095" w:type="dxa"/>
              </w:tcPr>
              <w:p w14:paraId="73BE8061" w14:textId="0D1CCD89" w:rsidR="0051428D" w:rsidRPr="00C33B14" w:rsidRDefault="0051428D" w:rsidP="00B87B00">
                <w:pPr>
                  <w:pStyle w:val="aff9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30313DB" w14:textId="05AD4523" w:rsidR="00364D2F" w:rsidRDefault="00364D2F">
          <w:pPr>
            <w:ind w:left="840"/>
          </w:pPr>
        </w:p>
        <w:p w14:paraId="549840C2" w14:textId="38903DC4" w:rsidR="009D4DEC" w:rsidRPr="00E654CE" w:rsidRDefault="008F56B7">
          <w:pPr>
            <w:widowControl/>
            <w:ind w:firstLine="177"/>
            <w:rPr>
              <w:b/>
              <w:bCs/>
            </w:rPr>
          </w:pPr>
          <w:r>
            <w:rPr>
              <w:b/>
              <w:bCs/>
            </w:rPr>
            <w:br w:type="page"/>
          </w:r>
          <w:bookmarkEnd w:id="10"/>
          <w:bookmarkEnd w:id="11"/>
          <w:bookmarkEnd w:id="12"/>
        </w:p>
        <w:p w14:paraId="4B81A167" w14:textId="77777777" w:rsidR="008779A8" w:rsidRPr="008779A8" w:rsidRDefault="008779A8" w:rsidP="008779A8"/>
        <w:p w14:paraId="0314645B" w14:textId="0DED1FAC" w:rsidR="00792964" w:rsidRPr="002D1406" w:rsidRDefault="00792964" w:rsidP="006B20B2">
          <w:pPr>
            <w:pStyle w:val="10"/>
          </w:pPr>
          <w:bookmarkStart w:id="16" w:name="_Toc477244812"/>
          <w:bookmarkStart w:id="17" w:name="_Toc100560660"/>
          <w:r w:rsidRPr="002D1406">
            <w:rPr>
              <w:rFonts w:hint="eastAsia"/>
            </w:rPr>
            <w:t>品質要求</w:t>
          </w:r>
          <w:bookmarkEnd w:id="16"/>
          <w:r w:rsidR="00067D1F">
            <w:rPr>
              <w:rFonts w:hint="eastAsia"/>
            </w:rPr>
            <w:t>の変更点</w:t>
          </w:r>
          <w:bookmarkEnd w:id="17"/>
        </w:p>
        <w:p w14:paraId="4C7D0EB2" w14:textId="30772AF9" w:rsidR="00067D1F" w:rsidRPr="00762290" w:rsidRDefault="00067D1F" w:rsidP="00067D1F">
          <w:pPr>
            <w:ind w:leftChars="200" w:left="360" w:firstLine="320"/>
            <w:rPr>
              <w:color w:val="FF0000"/>
              <w:sz w:val="32"/>
              <w:szCs w:val="32"/>
            </w:rPr>
          </w:pPr>
          <w:r w:rsidRPr="00762290">
            <w:rPr>
              <w:rFonts w:hint="eastAsia"/>
              <w:color w:val="FF0000"/>
              <w:sz w:val="32"/>
              <w:szCs w:val="32"/>
            </w:rPr>
            <w:t>※</w:t>
          </w:r>
          <w:r>
            <w:rPr>
              <w:rFonts w:hint="eastAsia"/>
              <w:color w:val="FF0000"/>
              <w:sz w:val="32"/>
              <w:szCs w:val="32"/>
            </w:rPr>
            <w:t>品質要求の変更点があれば、</w:t>
          </w:r>
          <w:r w:rsidRPr="00762290">
            <w:rPr>
              <w:rFonts w:hint="eastAsia"/>
              <w:color w:val="FF0000"/>
              <w:sz w:val="32"/>
              <w:szCs w:val="32"/>
            </w:rPr>
            <w:t>ここに追記してください※</w:t>
          </w:r>
        </w:p>
        <w:p w14:paraId="73079D6F" w14:textId="77777777" w:rsidR="001C1587" w:rsidRPr="00067D1F" w:rsidRDefault="001C1587" w:rsidP="00AB133F">
          <w:pPr>
            <w:ind w:left="840"/>
          </w:pPr>
        </w:p>
        <w:p w14:paraId="22710C70" w14:textId="77777777" w:rsidR="000D6571" w:rsidRDefault="000D6571" w:rsidP="00AB133F">
          <w:pPr>
            <w:ind w:left="840"/>
          </w:pPr>
        </w:p>
        <w:p w14:paraId="6BB2045C" w14:textId="5D6334FB" w:rsidR="00792964" w:rsidRDefault="00792964" w:rsidP="006B20B2">
          <w:pPr>
            <w:pStyle w:val="10"/>
          </w:pPr>
          <w:bookmarkStart w:id="18" w:name="_Toc477244813"/>
          <w:bookmarkStart w:id="19" w:name="_Toc100560661"/>
          <w:r w:rsidRPr="002D1406">
            <w:rPr>
              <w:rFonts w:hint="eastAsia"/>
            </w:rPr>
            <w:t>セキュリティ要求</w:t>
          </w:r>
          <w:bookmarkEnd w:id="18"/>
          <w:r w:rsidR="006A04F1">
            <w:rPr>
              <w:rFonts w:hint="eastAsia"/>
            </w:rPr>
            <w:t>の変更点</w:t>
          </w:r>
        </w:p>
      </w:sdtContent>
    </w:sdt>
    <w:bookmarkEnd w:id="19" w:displacedByCustomXml="prev"/>
    <w:p w14:paraId="4EF18DA8" w14:textId="085A758D" w:rsidR="00067D1F" w:rsidRPr="00762290" w:rsidRDefault="00067D1F" w:rsidP="00067D1F">
      <w:pPr>
        <w:ind w:leftChars="200" w:left="360" w:firstLine="320"/>
        <w:rPr>
          <w:color w:val="FF0000"/>
          <w:sz w:val="32"/>
          <w:szCs w:val="32"/>
        </w:rPr>
      </w:pPr>
      <w:r w:rsidRPr="00762290">
        <w:rPr>
          <w:rFonts w:hint="eastAsia"/>
          <w:color w:val="FF0000"/>
          <w:sz w:val="32"/>
          <w:szCs w:val="32"/>
        </w:rPr>
        <w:t>※</w:t>
      </w:r>
      <w:r>
        <w:rPr>
          <w:rFonts w:hint="eastAsia"/>
          <w:color w:val="FF0000"/>
          <w:sz w:val="32"/>
          <w:szCs w:val="32"/>
        </w:rPr>
        <w:t>セキュリティ要求の変更点があれば、</w:t>
      </w:r>
      <w:r w:rsidRPr="00762290">
        <w:rPr>
          <w:rFonts w:hint="eastAsia"/>
          <w:color w:val="FF0000"/>
          <w:sz w:val="32"/>
          <w:szCs w:val="32"/>
        </w:rPr>
        <w:t>ここに追記してください※</w:t>
      </w:r>
    </w:p>
    <w:p w14:paraId="3191E7B7" w14:textId="361F1FC8" w:rsidR="001C1587" w:rsidRPr="00067D1F" w:rsidRDefault="001C1587" w:rsidP="00AB133F">
      <w:pPr>
        <w:ind w:left="840"/>
      </w:pPr>
    </w:p>
    <w:p w14:paraId="45733870" w14:textId="7FECAFBF" w:rsidR="00AB133F" w:rsidRPr="00AB133F" w:rsidRDefault="00AB133F" w:rsidP="001C1587">
      <w:pPr>
        <w:widowControl/>
      </w:pPr>
    </w:p>
    <w:sectPr w:rsidR="00AB133F" w:rsidRPr="00AB133F" w:rsidSect="00167E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566" w:bottom="1440" w:left="108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3918" w14:textId="77777777" w:rsidR="005A3B28" w:rsidRDefault="005A3B28" w:rsidP="00A11582">
      <w:pPr>
        <w:ind w:left="840"/>
      </w:pPr>
      <w:r>
        <w:separator/>
      </w:r>
    </w:p>
    <w:p w14:paraId="47B55BEF" w14:textId="77777777" w:rsidR="005A3B28" w:rsidRDefault="005A3B28" w:rsidP="00A11582">
      <w:pPr>
        <w:ind w:left="840"/>
      </w:pPr>
    </w:p>
  </w:endnote>
  <w:endnote w:type="continuationSeparator" w:id="0">
    <w:p w14:paraId="4A3F1077" w14:textId="77777777" w:rsidR="005A3B28" w:rsidRDefault="005A3B28" w:rsidP="00A11582">
      <w:pPr>
        <w:ind w:left="840"/>
      </w:pPr>
      <w:r>
        <w:continuationSeparator/>
      </w:r>
    </w:p>
    <w:p w14:paraId="70678AE8" w14:textId="77777777" w:rsidR="005A3B28" w:rsidRDefault="005A3B28" w:rsidP="00A11582">
      <w:pPr>
        <w:ind w:left="8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38FF" w14:textId="77777777" w:rsidR="00A3123A" w:rsidRDefault="00A3123A" w:rsidP="00A11582">
    <w:pPr>
      <w:pStyle w:val="a8"/>
      <w:spacing w:before="240"/>
      <w:ind w:left="840"/>
    </w:pPr>
  </w:p>
  <w:p w14:paraId="721D6EFE" w14:textId="77777777" w:rsidR="00A3123A" w:rsidRDefault="00A3123A" w:rsidP="00A11582">
    <w:pPr>
      <w:ind w:left="8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B791" w14:textId="0CD48F82" w:rsidR="00A3123A" w:rsidRPr="00B87B00" w:rsidRDefault="00B87B00" w:rsidP="00B87B00">
    <w:pPr>
      <w:pStyle w:val="a8"/>
      <w:spacing w:before="240"/>
      <w:rPr>
        <w:rFonts w:hint="eastAsia"/>
      </w:rPr>
    </w:pPr>
    <w:sdt>
      <w:sdtPr>
        <w:rPr>
          <w:rFonts w:hint="eastAsia"/>
        </w:rPr>
        <w:id w:val="1728636285"/>
        <w:docPartObj>
          <w:docPartGallery w:val="Page Numbers (Top of Page)"/>
          <w:docPartUnique/>
        </w:docPartObj>
      </w:sdtPr>
      <w:sdtContent>
        <w:r>
          <w:rPr>
            <w:rFonts w:hint="eastAsia"/>
            <w:lang w:val="ja-JP"/>
          </w:rPr>
          <w:t xml:space="preserve"> </w:t>
        </w:r>
        <w:r>
          <w:rPr>
            <w:rFonts w:hint="eastAsia"/>
            <w:sz w:val="44"/>
            <w:szCs w:val="44"/>
          </w:rPr>
          <w:fldChar w:fldCharType="begin"/>
        </w:r>
        <w:r>
          <w:rPr>
            <w:rFonts w:hint="eastAsia"/>
            <w:sz w:val="44"/>
            <w:szCs w:val="44"/>
          </w:rPr>
          <w:instrText>PAGE</w:instrText>
        </w:r>
        <w:r>
          <w:rPr>
            <w:rFonts w:hint="eastAsia"/>
            <w:sz w:val="44"/>
            <w:szCs w:val="44"/>
          </w:rPr>
          <w:fldChar w:fldCharType="separate"/>
        </w:r>
        <w:r>
          <w:rPr>
            <w:sz w:val="44"/>
            <w:szCs w:val="44"/>
          </w:rPr>
          <w:t>1</w:t>
        </w:r>
        <w:r>
          <w:rPr>
            <w:rFonts w:hint="eastAsia"/>
            <w:sz w:val="44"/>
            <w:szCs w:val="44"/>
          </w:rPr>
          <w:fldChar w:fldCharType="end"/>
        </w:r>
        <w:r>
          <w:rPr>
            <w:rFonts w:hint="eastAsia"/>
          </w:rPr>
          <w:t xml:space="preserve"> / </w: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=</w:instrTex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=</w:instrText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>NUMPAGES</w:instrText>
        </w:r>
        <w:r>
          <w:rPr>
            <w:rFonts w:hint="eastAsia"/>
          </w:rPr>
          <w:fldChar w:fldCharType="separate"/>
        </w:r>
        <w:r>
          <w:rPr>
            <w:noProof/>
          </w:rPr>
          <w:instrText>6</w:instrText>
        </w:r>
        <w:r>
          <w:rPr>
            <w:rFonts w:hint="eastAsia"/>
          </w:rPr>
          <w:fldChar w:fldCharType="end"/>
        </w:r>
        <w:r>
          <w:rPr>
            <w:rFonts w:hint="eastAsia"/>
          </w:rPr>
          <w:fldChar w:fldCharType="separate"/>
        </w:r>
        <w:r>
          <w:rPr>
            <w:noProof/>
          </w:rPr>
          <w:instrText>6</w:instrText>
        </w:r>
        <w:r>
          <w:rPr>
            <w:rFonts w:hint="eastAsia"/>
          </w:rPr>
          <w:fldChar w:fldCharType="end"/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  <w:fldChar w:fldCharType="separate"/>
        </w:r>
        <w:r>
          <w:rPr>
            <w:noProof/>
          </w:rPr>
          <w:t>6</w:t>
        </w:r>
        <w:r>
          <w:rPr>
            <w:rFonts w:hint="eastAsia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FE17" w14:textId="77777777" w:rsidR="00A3123A" w:rsidRDefault="00A3123A" w:rsidP="009E1DEA">
    <w:pPr>
      <w:pStyle w:val="a8"/>
      <w:spacing w:before="240"/>
      <w:ind w:left="840"/>
    </w:pPr>
    <w:r>
      <w:fldChar w:fldCharType="begin"/>
    </w:r>
    <w:r>
      <w:instrText xml:space="preserve"> </w:instrText>
    </w:r>
    <w:r>
      <w:fldChar w:fldCharType="begin"/>
    </w:r>
    <w:r>
      <w:instrText xml:space="preserve">  </w:instrText>
    </w:r>
    <w:r>
      <w:fldChar w:fldCharType="end"/>
    </w:r>
    <w:r>
      <w:instrText xml:space="preserve">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B58B" w14:textId="77777777" w:rsidR="005A3B28" w:rsidRDefault="005A3B28" w:rsidP="00390FE4">
      <w:pPr>
        <w:ind w:left="840"/>
      </w:pPr>
      <w:r>
        <w:separator/>
      </w:r>
    </w:p>
    <w:p w14:paraId="63445A21" w14:textId="77777777" w:rsidR="005A3B28" w:rsidRDefault="005A3B28" w:rsidP="00A11582">
      <w:pPr>
        <w:ind w:left="840"/>
      </w:pPr>
    </w:p>
  </w:footnote>
  <w:footnote w:type="continuationSeparator" w:id="0">
    <w:p w14:paraId="24156657" w14:textId="77777777" w:rsidR="005A3B28" w:rsidRDefault="005A3B28" w:rsidP="00A11582">
      <w:pPr>
        <w:ind w:left="840"/>
      </w:pPr>
      <w:r>
        <w:continuationSeparator/>
      </w:r>
    </w:p>
    <w:p w14:paraId="6403EEE5" w14:textId="77777777" w:rsidR="005A3B28" w:rsidRDefault="005A3B28" w:rsidP="00A11582">
      <w:pPr>
        <w:ind w:left="8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A8B3" w14:textId="77777777" w:rsidR="00A3123A" w:rsidRDefault="00A3123A" w:rsidP="00A11582">
    <w:pPr>
      <w:pStyle w:val="a6"/>
      <w:ind w:left="840"/>
    </w:pPr>
  </w:p>
  <w:p w14:paraId="4655A7AE" w14:textId="77777777" w:rsidR="00A3123A" w:rsidRDefault="00A3123A" w:rsidP="00A11582">
    <w:pPr>
      <w:ind w:left="8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A86C" w14:textId="77777777" w:rsidR="00A3123A" w:rsidRDefault="00A3123A" w:rsidP="00B52F5F">
    <w:pPr>
      <w:pStyle w:val="a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4E619468" wp14:editId="10872636">
          <wp:simplePos x="0" y="0"/>
          <wp:positionH relativeFrom="column">
            <wp:posOffset>-409574</wp:posOffset>
          </wp:positionH>
          <wp:positionV relativeFrom="paragraph">
            <wp:posOffset>-297497</wp:posOffset>
          </wp:positionV>
          <wp:extent cx="2409825" cy="442912"/>
          <wp:effectExtent l="19050" t="0" r="9525" b="0"/>
          <wp:wrapNone/>
          <wp:docPr id="4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3600" behindDoc="0" locked="1" layoutInCell="1" allowOverlap="1" wp14:anchorId="2BD1A396" wp14:editId="247D6D49">
          <wp:simplePos x="0" y="0"/>
          <wp:positionH relativeFrom="column">
            <wp:posOffset>4255861</wp:posOffset>
          </wp:positionH>
          <wp:positionV relativeFrom="paragraph">
            <wp:posOffset>-605790</wp:posOffset>
          </wp:positionV>
          <wp:extent cx="1120680" cy="1120680"/>
          <wp:effectExtent l="0" t="0" r="3810" b="3810"/>
          <wp:wrapNone/>
          <wp:docPr id="5" name="図 5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680" cy="112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4624" behindDoc="0" locked="1" layoutInCell="1" allowOverlap="1" wp14:anchorId="7AD66168" wp14:editId="0D63D576">
          <wp:simplePos x="0" y="0"/>
          <wp:positionH relativeFrom="column">
            <wp:posOffset>5112566</wp:posOffset>
          </wp:positionH>
          <wp:positionV relativeFrom="paragraph">
            <wp:posOffset>-911044</wp:posOffset>
          </wp:positionV>
          <wp:extent cx="2242080" cy="2242080"/>
          <wp:effectExtent l="0" t="0" r="6350" b="6350"/>
          <wp:wrapNone/>
          <wp:docPr id="6" name="図 6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080" cy="224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9CDA" w14:textId="77777777" w:rsidR="00A3123A" w:rsidRDefault="00A3123A" w:rsidP="00BC0F47">
    <w:pPr>
      <w:pStyle w:val="a6"/>
    </w:pPr>
    <w:r>
      <w:rPr>
        <w:noProof/>
      </w:rPr>
      <w:drawing>
        <wp:anchor distT="0" distB="0" distL="114300" distR="114300" simplePos="0" relativeHeight="251669504" behindDoc="0" locked="1" layoutInCell="1" allowOverlap="1" wp14:anchorId="4A00BAF3" wp14:editId="1910E721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600" cy="5706720"/>
          <wp:effectExtent l="19050" t="0" r="0" b="0"/>
          <wp:wrapNone/>
          <wp:docPr id="7" name="図 7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600" cy="570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026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2E0E4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8A0A4C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51581A2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2AA198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3086F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362BAB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8EE27B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CE0C28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9AE5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F3606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70220"/>
    <w:multiLevelType w:val="multilevel"/>
    <w:tmpl w:val="64CC725E"/>
    <w:lvl w:ilvl="0">
      <w:start w:val="1"/>
      <w:numFmt w:val="decimalFullWidth"/>
      <w:suff w:val="nothing"/>
      <w:lvlText w:val="%1"/>
      <w:lvlJc w:val="left"/>
      <w:pPr>
        <w:ind w:left="2835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FAD214E"/>
    <w:multiLevelType w:val="hybridMultilevel"/>
    <w:tmpl w:val="8B363390"/>
    <w:lvl w:ilvl="0" w:tplc="0D00F8E8">
      <w:start w:val="1"/>
      <w:numFmt w:val="bullet"/>
      <w:pStyle w:val="a"/>
      <w:suff w:val="space"/>
      <w:lvlText w:val=""/>
      <w:lvlJc w:val="left"/>
      <w:pPr>
        <w:ind w:left="420" w:hanging="307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E59A8"/>
    <w:multiLevelType w:val="multilevel"/>
    <w:tmpl w:val="6D864438"/>
    <w:styleLink w:val="1"/>
    <w:lvl w:ilvl="0">
      <w:start w:val="2"/>
      <w:numFmt w:val="decimalFullWidth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EE7408D"/>
    <w:multiLevelType w:val="multilevel"/>
    <w:tmpl w:val="D4623CDC"/>
    <w:lvl w:ilvl="0">
      <w:start w:val="1"/>
      <w:numFmt w:val="decimalFullWidth"/>
      <w:pStyle w:val="10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"/>
      <w:lvlJc w:val="left"/>
      <w:pPr>
        <w:ind w:left="84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7D1D090A"/>
    <w:multiLevelType w:val="hybridMultilevel"/>
    <w:tmpl w:val="05723FCE"/>
    <w:lvl w:ilvl="0" w:tplc="760073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3A6FF0"/>
    <w:multiLevelType w:val="hybridMultilevel"/>
    <w:tmpl w:val="2F8C5E92"/>
    <w:lvl w:ilvl="0" w:tplc="76F03738">
      <w:numFmt w:val="bullet"/>
      <w:pStyle w:val="a0"/>
      <w:suff w:val="space"/>
      <w:lvlText w:val="・"/>
      <w:lvlJc w:val="left"/>
      <w:rPr>
        <w:rFonts w:ascii="Yu Gothic UI" w:eastAsia="Yu Gothic UI" w:hAnsi="Yu Gothic UI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56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6090" w:hanging="420"/>
      </w:pPr>
      <w:rPr>
        <w:rFonts w:ascii="Wingdings" w:hAnsi="Wingdings" w:hint="default"/>
      </w:rPr>
    </w:lvl>
  </w:abstractNum>
  <w:num w:numId="1" w16cid:durableId="1142885987">
    <w:abstractNumId w:val="10"/>
  </w:num>
  <w:num w:numId="2" w16cid:durableId="1893035949">
    <w:abstractNumId w:val="14"/>
  </w:num>
  <w:num w:numId="3" w16cid:durableId="1414160210">
    <w:abstractNumId w:val="9"/>
  </w:num>
  <w:num w:numId="4" w16cid:durableId="1802336599">
    <w:abstractNumId w:val="7"/>
  </w:num>
  <w:num w:numId="5" w16cid:durableId="1917588095">
    <w:abstractNumId w:val="6"/>
  </w:num>
  <w:num w:numId="6" w16cid:durableId="761488870">
    <w:abstractNumId w:val="5"/>
  </w:num>
  <w:num w:numId="7" w16cid:durableId="956645067">
    <w:abstractNumId w:val="4"/>
  </w:num>
  <w:num w:numId="8" w16cid:durableId="1174999293">
    <w:abstractNumId w:val="8"/>
  </w:num>
  <w:num w:numId="9" w16cid:durableId="1552571858">
    <w:abstractNumId w:val="3"/>
  </w:num>
  <w:num w:numId="10" w16cid:durableId="2054186298">
    <w:abstractNumId w:val="2"/>
  </w:num>
  <w:num w:numId="11" w16cid:durableId="56980337">
    <w:abstractNumId w:val="1"/>
  </w:num>
  <w:num w:numId="12" w16cid:durableId="1190608775">
    <w:abstractNumId w:val="0"/>
  </w:num>
  <w:num w:numId="13" w16cid:durableId="191960495">
    <w:abstractNumId w:val="12"/>
  </w:num>
  <w:num w:numId="14" w16cid:durableId="454909740">
    <w:abstractNumId w:val="11"/>
  </w:num>
  <w:num w:numId="15" w16cid:durableId="1437215187">
    <w:abstractNumId w:val="13"/>
  </w:num>
  <w:num w:numId="16" w16cid:durableId="1902868287">
    <w:abstractNumId w:val="13"/>
  </w:num>
  <w:num w:numId="17" w16cid:durableId="203865573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50" style="mso-position-horizontal-relative:margin;v-text-anchor:middle" fill="f" fillcolor="white" strokecolor="none [1305]">
      <v:fill color="white" on="f"/>
      <v:stroke color="none [1305]" weight="6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6"/>
    <w:rsid w:val="000000CC"/>
    <w:rsid w:val="00000FD5"/>
    <w:rsid w:val="00002C3C"/>
    <w:rsid w:val="00005D3C"/>
    <w:rsid w:val="0000683E"/>
    <w:rsid w:val="000100DF"/>
    <w:rsid w:val="000102E8"/>
    <w:rsid w:val="00010547"/>
    <w:rsid w:val="000106A5"/>
    <w:rsid w:val="0001197E"/>
    <w:rsid w:val="000120AE"/>
    <w:rsid w:val="00012DCB"/>
    <w:rsid w:val="000133E7"/>
    <w:rsid w:val="0001397D"/>
    <w:rsid w:val="00014671"/>
    <w:rsid w:val="000170EE"/>
    <w:rsid w:val="0001737E"/>
    <w:rsid w:val="00017A3C"/>
    <w:rsid w:val="0002034A"/>
    <w:rsid w:val="000217C0"/>
    <w:rsid w:val="000224F8"/>
    <w:rsid w:val="00022B8B"/>
    <w:rsid w:val="00022D83"/>
    <w:rsid w:val="00023301"/>
    <w:rsid w:val="000238E6"/>
    <w:rsid w:val="000248C7"/>
    <w:rsid w:val="00024FCB"/>
    <w:rsid w:val="00025BEC"/>
    <w:rsid w:val="00026195"/>
    <w:rsid w:val="000263F8"/>
    <w:rsid w:val="0002670D"/>
    <w:rsid w:val="000268FF"/>
    <w:rsid w:val="00027969"/>
    <w:rsid w:val="00027A99"/>
    <w:rsid w:val="00030ABC"/>
    <w:rsid w:val="0003171B"/>
    <w:rsid w:val="0003621F"/>
    <w:rsid w:val="000368EA"/>
    <w:rsid w:val="00037D91"/>
    <w:rsid w:val="00040060"/>
    <w:rsid w:val="0004028C"/>
    <w:rsid w:val="0004080C"/>
    <w:rsid w:val="00040ADB"/>
    <w:rsid w:val="000432B3"/>
    <w:rsid w:val="000443B3"/>
    <w:rsid w:val="00047F76"/>
    <w:rsid w:val="00050926"/>
    <w:rsid w:val="000517CB"/>
    <w:rsid w:val="00051BE3"/>
    <w:rsid w:val="00053EBA"/>
    <w:rsid w:val="000544D9"/>
    <w:rsid w:val="00054A5D"/>
    <w:rsid w:val="00054D20"/>
    <w:rsid w:val="00054D94"/>
    <w:rsid w:val="000554CA"/>
    <w:rsid w:val="00057632"/>
    <w:rsid w:val="0006026D"/>
    <w:rsid w:val="00060521"/>
    <w:rsid w:val="0006070E"/>
    <w:rsid w:val="00060B41"/>
    <w:rsid w:val="0006205E"/>
    <w:rsid w:val="00062147"/>
    <w:rsid w:val="000630CA"/>
    <w:rsid w:val="00064A83"/>
    <w:rsid w:val="00065165"/>
    <w:rsid w:val="00067D1F"/>
    <w:rsid w:val="00071086"/>
    <w:rsid w:val="00071131"/>
    <w:rsid w:val="000712C2"/>
    <w:rsid w:val="00071B95"/>
    <w:rsid w:val="00071F23"/>
    <w:rsid w:val="00072CEB"/>
    <w:rsid w:val="00074038"/>
    <w:rsid w:val="000752E1"/>
    <w:rsid w:val="00075FC6"/>
    <w:rsid w:val="00077229"/>
    <w:rsid w:val="00082A1B"/>
    <w:rsid w:val="0008322A"/>
    <w:rsid w:val="00083346"/>
    <w:rsid w:val="000835C0"/>
    <w:rsid w:val="00085247"/>
    <w:rsid w:val="00085526"/>
    <w:rsid w:val="0008696E"/>
    <w:rsid w:val="000871B0"/>
    <w:rsid w:val="0008789A"/>
    <w:rsid w:val="00087DDC"/>
    <w:rsid w:val="000900F6"/>
    <w:rsid w:val="00090803"/>
    <w:rsid w:val="00090B9F"/>
    <w:rsid w:val="00092955"/>
    <w:rsid w:val="00092BE3"/>
    <w:rsid w:val="00093922"/>
    <w:rsid w:val="000940D1"/>
    <w:rsid w:val="000A09B4"/>
    <w:rsid w:val="000A2139"/>
    <w:rsid w:val="000A2AE1"/>
    <w:rsid w:val="000A32A6"/>
    <w:rsid w:val="000A3B75"/>
    <w:rsid w:val="000A59D2"/>
    <w:rsid w:val="000A60F6"/>
    <w:rsid w:val="000A6234"/>
    <w:rsid w:val="000A6F52"/>
    <w:rsid w:val="000B053C"/>
    <w:rsid w:val="000B0DC6"/>
    <w:rsid w:val="000B2111"/>
    <w:rsid w:val="000B2430"/>
    <w:rsid w:val="000B25D1"/>
    <w:rsid w:val="000B288F"/>
    <w:rsid w:val="000B3E5F"/>
    <w:rsid w:val="000B4508"/>
    <w:rsid w:val="000B471A"/>
    <w:rsid w:val="000B7AE7"/>
    <w:rsid w:val="000B7E49"/>
    <w:rsid w:val="000C0223"/>
    <w:rsid w:val="000C0630"/>
    <w:rsid w:val="000C0A21"/>
    <w:rsid w:val="000C13D8"/>
    <w:rsid w:val="000C2714"/>
    <w:rsid w:val="000C2B1D"/>
    <w:rsid w:val="000C2BB3"/>
    <w:rsid w:val="000C3F60"/>
    <w:rsid w:val="000C411B"/>
    <w:rsid w:val="000C4E2E"/>
    <w:rsid w:val="000C62C6"/>
    <w:rsid w:val="000C6DA4"/>
    <w:rsid w:val="000C704D"/>
    <w:rsid w:val="000C7095"/>
    <w:rsid w:val="000C7390"/>
    <w:rsid w:val="000D11B4"/>
    <w:rsid w:val="000D12DE"/>
    <w:rsid w:val="000D1B61"/>
    <w:rsid w:val="000D2D9C"/>
    <w:rsid w:val="000D32B8"/>
    <w:rsid w:val="000D3889"/>
    <w:rsid w:val="000D599B"/>
    <w:rsid w:val="000D6571"/>
    <w:rsid w:val="000D6ECB"/>
    <w:rsid w:val="000E1DAF"/>
    <w:rsid w:val="000E2AE6"/>
    <w:rsid w:val="000E341E"/>
    <w:rsid w:val="000E368B"/>
    <w:rsid w:val="000E5654"/>
    <w:rsid w:val="000E567E"/>
    <w:rsid w:val="000E6D97"/>
    <w:rsid w:val="000E7EF5"/>
    <w:rsid w:val="000F0191"/>
    <w:rsid w:val="000F0D78"/>
    <w:rsid w:val="000F0FB4"/>
    <w:rsid w:val="000F18AE"/>
    <w:rsid w:val="000F21FB"/>
    <w:rsid w:val="000F4763"/>
    <w:rsid w:val="000F50B7"/>
    <w:rsid w:val="000F596B"/>
    <w:rsid w:val="000F5A52"/>
    <w:rsid w:val="000F6D36"/>
    <w:rsid w:val="000F7FBC"/>
    <w:rsid w:val="00101123"/>
    <w:rsid w:val="0010181A"/>
    <w:rsid w:val="00101E81"/>
    <w:rsid w:val="001024D3"/>
    <w:rsid w:val="00102568"/>
    <w:rsid w:val="001028B1"/>
    <w:rsid w:val="00102A88"/>
    <w:rsid w:val="001042FB"/>
    <w:rsid w:val="0010624D"/>
    <w:rsid w:val="00106878"/>
    <w:rsid w:val="00110BF1"/>
    <w:rsid w:val="00110D13"/>
    <w:rsid w:val="00110D94"/>
    <w:rsid w:val="00110DEE"/>
    <w:rsid w:val="00111094"/>
    <w:rsid w:val="00111802"/>
    <w:rsid w:val="00112865"/>
    <w:rsid w:val="00112C7E"/>
    <w:rsid w:val="001131B6"/>
    <w:rsid w:val="0011330E"/>
    <w:rsid w:val="00114DC7"/>
    <w:rsid w:val="0011598B"/>
    <w:rsid w:val="0011609E"/>
    <w:rsid w:val="0011761E"/>
    <w:rsid w:val="0011791F"/>
    <w:rsid w:val="00117BA3"/>
    <w:rsid w:val="00117DA8"/>
    <w:rsid w:val="00120ACB"/>
    <w:rsid w:val="00121D43"/>
    <w:rsid w:val="001223D3"/>
    <w:rsid w:val="00122561"/>
    <w:rsid w:val="00124A13"/>
    <w:rsid w:val="00124EDF"/>
    <w:rsid w:val="0012508F"/>
    <w:rsid w:val="00125BC6"/>
    <w:rsid w:val="001269ED"/>
    <w:rsid w:val="00127745"/>
    <w:rsid w:val="00127CD9"/>
    <w:rsid w:val="00127EDD"/>
    <w:rsid w:val="00130845"/>
    <w:rsid w:val="00131B0C"/>
    <w:rsid w:val="00131E25"/>
    <w:rsid w:val="00133AB8"/>
    <w:rsid w:val="00134A19"/>
    <w:rsid w:val="00134EFF"/>
    <w:rsid w:val="00136182"/>
    <w:rsid w:val="00136CCA"/>
    <w:rsid w:val="00137053"/>
    <w:rsid w:val="001373D3"/>
    <w:rsid w:val="00137F21"/>
    <w:rsid w:val="001408FB"/>
    <w:rsid w:val="00140F7B"/>
    <w:rsid w:val="00141EC2"/>
    <w:rsid w:val="00144022"/>
    <w:rsid w:val="00144E7F"/>
    <w:rsid w:val="00144F2D"/>
    <w:rsid w:val="00146205"/>
    <w:rsid w:val="0014772E"/>
    <w:rsid w:val="00147B9C"/>
    <w:rsid w:val="0015153A"/>
    <w:rsid w:val="001523D1"/>
    <w:rsid w:val="00153399"/>
    <w:rsid w:val="00153BB9"/>
    <w:rsid w:val="00153F8E"/>
    <w:rsid w:val="00155675"/>
    <w:rsid w:val="001562BF"/>
    <w:rsid w:val="00156723"/>
    <w:rsid w:val="00156ABC"/>
    <w:rsid w:val="00157020"/>
    <w:rsid w:val="00157D87"/>
    <w:rsid w:val="001606B9"/>
    <w:rsid w:val="001617C8"/>
    <w:rsid w:val="001628E9"/>
    <w:rsid w:val="00162F3D"/>
    <w:rsid w:val="001635AF"/>
    <w:rsid w:val="00163778"/>
    <w:rsid w:val="00163ECD"/>
    <w:rsid w:val="00164199"/>
    <w:rsid w:val="001643DE"/>
    <w:rsid w:val="001666A1"/>
    <w:rsid w:val="0016713E"/>
    <w:rsid w:val="0016738D"/>
    <w:rsid w:val="00167EE5"/>
    <w:rsid w:val="00167F88"/>
    <w:rsid w:val="00170247"/>
    <w:rsid w:val="001710DC"/>
    <w:rsid w:val="001726CA"/>
    <w:rsid w:val="00173B5D"/>
    <w:rsid w:val="0017629E"/>
    <w:rsid w:val="00176716"/>
    <w:rsid w:val="00176C60"/>
    <w:rsid w:val="001820EE"/>
    <w:rsid w:val="001826DC"/>
    <w:rsid w:val="001849E6"/>
    <w:rsid w:val="0018611D"/>
    <w:rsid w:val="00186F78"/>
    <w:rsid w:val="00187D8F"/>
    <w:rsid w:val="0019083F"/>
    <w:rsid w:val="00190D2E"/>
    <w:rsid w:val="001920AB"/>
    <w:rsid w:val="00192469"/>
    <w:rsid w:val="0019336E"/>
    <w:rsid w:val="0019343B"/>
    <w:rsid w:val="001965AE"/>
    <w:rsid w:val="0019661A"/>
    <w:rsid w:val="001971AC"/>
    <w:rsid w:val="00197614"/>
    <w:rsid w:val="00197788"/>
    <w:rsid w:val="00197FF7"/>
    <w:rsid w:val="001A3305"/>
    <w:rsid w:val="001A4078"/>
    <w:rsid w:val="001A47C6"/>
    <w:rsid w:val="001A4C04"/>
    <w:rsid w:val="001A654C"/>
    <w:rsid w:val="001A7700"/>
    <w:rsid w:val="001A7A97"/>
    <w:rsid w:val="001B0A5B"/>
    <w:rsid w:val="001B0D21"/>
    <w:rsid w:val="001B0F77"/>
    <w:rsid w:val="001B357F"/>
    <w:rsid w:val="001B537D"/>
    <w:rsid w:val="001B62D6"/>
    <w:rsid w:val="001C0433"/>
    <w:rsid w:val="001C045A"/>
    <w:rsid w:val="001C0740"/>
    <w:rsid w:val="001C1587"/>
    <w:rsid w:val="001C2121"/>
    <w:rsid w:val="001C2721"/>
    <w:rsid w:val="001C3943"/>
    <w:rsid w:val="001C3A96"/>
    <w:rsid w:val="001C49C0"/>
    <w:rsid w:val="001C5C18"/>
    <w:rsid w:val="001C6C8E"/>
    <w:rsid w:val="001C6CC8"/>
    <w:rsid w:val="001C7B29"/>
    <w:rsid w:val="001D1233"/>
    <w:rsid w:val="001D1625"/>
    <w:rsid w:val="001D1B45"/>
    <w:rsid w:val="001D2583"/>
    <w:rsid w:val="001D2F2D"/>
    <w:rsid w:val="001D4497"/>
    <w:rsid w:val="001D4CF6"/>
    <w:rsid w:val="001D51ED"/>
    <w:rsid w:val="001D77AD"/>
    <w:rsid w:val="001D7EB5"/>
    <w:rsid w:val="001E194F"/>
    <w:rsid w:val="001E2213"/>
    <w:rsid w:val="001E3222"/>
    <w:rsid w:val="001E4151"/>
    <w:rsid w:val="001E43DF"/>
    <w:rsid w:val="001E54B6"/>
    <w:rsid w:val="001E69C9"/>
    <w:rsid w:val="001E7133"/>
    <w:rsid w:val="001E739B"/>
    <w:rsid w:val="001E7D34"/>
    <w:rsid w:val="001E7F6E"/>
    <w:rsid w:val="001F01B3"/>
    <w:rsid w:val="001F1986"/>
    <w:rsid w:val="001F1EBA"/>
    <w:rsid w:val="001F4070"/>
    <w:rsid w:val="001F5CBD"/>
    <w:rsid w:val="001F647C"/>
    <w:rsid w:val="001F65A9"/>
    <w:rsid w:val="00200EC2"/>
    <w:rsid w:val="00202870"/>
    <w:rsid w:val="00203759"/>
    <w:rsid w:val="0020479F"/>
    <w:rsid w:val="002047F9"/>
    <w:rsid w:val="0020514E"/>
    <w:rsid w:val="00205339"/>
    <w:rsid w:val="00205CD7"/>
    <w:rsid w:val="0020656E"/>
    <w:rsid w:val="00206D66"/>
    <w:rsid w:val="00206E06"/>
    <w:rsid w:val="002078C6"/>
    <w:rsid w:val="002105F9"/>
    <w:rsid w:val="00211AC3"/>
    <w:rsid w:val="00211FF4"/>
    <w:rsid w:val="002132EB"/>
    <w:rsid w:val="0021390C"/>
    <w:rsid w:val="00213F37"/>
    <w:rsid w:val="00214BF2"/>
    <w:rsid w:val="00216A1E"/>
    <w:rsid w:val="0022269F"/>
    <w:rsid w:val="002235E5"/>
    <w:rsid w:val="00223EF7"/>
    <w:rsid w:val="00225EA9"/>
    <w:rsid w:val="002268F2"/>
    <w:rsid w:val="00227C70"/>
    <w:rsid w:val="00231794"/>
    <w:rsid w:val="00232386"/>
    <w:rsid w:val="0023238A"/>
    <w:rsid w:val="002330C9"/>
    <w:rsid w:val="00234CD5"/>
    <w:rsid w:val="002355BA"/>
    <w:rsid w:val="0023596A"/>
    <w:rsid w:val="0023631D"/>
    <w:rsid w:val="00236463"/>
    <w:rsid w:val="002365DC"/>
    <w:rsid w:val="0023689F"/>
    <w:rsid w:val="002368CB"/>
    <w:rsid w:val="00243637"/>
    <w:rsid w:val="00243A89"/>
    <w:rsid w:val="0024594D"/>
    <w:rsid w:val="0024611F"/>
    <w:rsid w:val="002463AF"/>
    <w:rsid w:val="002471EC"/>
    <w:rsid w:val="0024781A"/>
    <w:rsid w:val="00247B00"/>
    <w:rsid w:val="00250122"/>
    <w:rsid w:val="002501E2"/>
    <w:rsid w:val="00250B28"/>
    <w:rsid w:val="00251ABB"/>
    <w:rsid w:val="0025266F"/>
    <w:rsid w:val="002533B0"/>
    <w:rsid w:val="0025356C"/>
    <w:rsid w:val="002537B3"/>
    <w:rsid w:val="00253902"/>
    <w:rsid w:val="00253AE4"/>
    <w:rsid w:val="00253D4E"/>
    <w:rsid w:val="0025483E"/>
    <w:rsid w:val="002550CB"/>
    <w:rsid w:val="00255CBC"/>
    <w:rsid w:val="0025706A"/>
    <w:rsid w:val="00260C04"/>
    <w:rsid w:val="002617A2"/>
    <w:rsid w:val="0026237A"/>
    <w:rsid w:val="002623EE"/>
    <w:rsid w:val="00262757"/>
    <w:rsid w:val="00262BF6"/>
    <w:rsid w:val="00263520"/>
    <w:rsid w:val="002640C4"/>
    <w:rsid w:val="002645AD"/>
    <w:rsid w:val="00266AFC"/>
    <w:rsid w:val="002678C5"/>
    <w:rsid w:val="002703A6"/>
    <w:rsid w:val="00272573"/>
    <w:rsid w:val="002736B0"/>
    <w:rsid w:val="00274824"/>
    <w:rsid w:val="002757EE"/>
    <w:rsid w:val="00275B84"/>
    <w:rsid w:val="00275FBA"/>
    <w:rsid w:val="00281102"/>
    <w:rsid w:val="002812C5"/>
    <w:rsid w:val="00281405"/>
    <w:rsid w:val="00281904"/>
    <w:rsid w:val="00281DE6"/>
    <w:rsid w:val="002835B2"/>
    <w:rsid w:val="00283663"/>
    <w:rsid w:val="00283C0D"/>
    <w:rsid w:val="00284AC0"/>
    <w:rsid w:val="002862D0"/>
    <w:rsid w:val="00290787"/>
    <w:rsid w:val="002941E6"/>
    <w:rsid w:val="00296BB6"/>
    <w:rsid w:val="002A07D6"/>
    <w:rsid w:val="002A1B97"/>
    <w:rsid w:val="002A1D7C"/>
    <w:rsid w:val="002A31CC"/>
    <w:rsid w:val="002A36B4"/>
    <w:rsid w:val="002A4A3C"/>
    <w:rsid w:val="002A4C0A"/>
    <w:rsid w:val="002A5FB9"/>
    <w:rsid w:val="002A6222"/>
    <w:rsid w:val="002A67E3"/>
    <w:rsid w:val="002A7398"/>
    <w:rsid w:val="002B10B4"/>
    <w:rsid w:val="002B14D3"/>
    <w:rsid w:val="002B5C88"/>
    <w:rsid w:val="002B60E6"/>
    <w:rsid w:val="002B7843"/>
    <w:rsid w:val="002B7A4E"/>
    <w:rsid w:val="002B7F30"/>
    <w:rsid w:val="002C0574"/>
    <w:rsid w:val="002C2C56"/>
    <w:rsid w:val="002C3A2D"/>
    <w:rsid w:val="002C3D2A"/>
    <w:rsid w:val="002C4DE9"/>
    <w:rsid w:val="002C57D1"/>
    <w:rsid w:val="002C639E"/>
    <w:rsid w:val="002C7EC8"/>
    <w:rsid w:val="002D08FE"/>
    <w:rsid w:val="002D3DFF"/>
    <w:rsid w:val="002D42F9"/>
    <w:rsid w:val="002D4DF4"/>
    <w:rsid w:val="002D5021"/>
    <w:rsid w:val="002D56EC"/>
    <w:rsid w:val="002D6245"/>
    <w:rsid w:val="002D65B5"/>
    <w:rsid w:val="002E14A0"/>
    <w:rsid w:val="002E19B8"/>
    <w:rsid w:val="002E1F16"/>
    <w:rsid w:val="002E2399"/>
    <w:rsid w:val="002E4001"/>
    <w:rsid w:val="002E7517"/>
    <w:rsid w:val="002E7D54"/>
    <w:rsid w:val="002E7E7B"/>
    <w:rsid w:val="002F01E9"/>
    <w:rsid w:val="002F04E1"/>
    <w:rsid w:val="002F1BCB"/>
    <w:rsid w:val="002F1F0F"/>
    <w:rsid w:val="002F2026"/>
    <w:rsid w:val="002F28A9"/>
    <w:rsid w:val="002F46E3"/>
    <w:rsid w:val="002F49E7"/>
    <w:rsid w:val="002F592B"/>
    <w:rsid w:val="002F76F8"/>
    <w:rsid w:val="002F78FE"/>
    <w:rsid w:val="0030099F"/>
    <w:rsid w:val="00301D7A"/>
    <w:rsid w:val="00301E76"/>
    <w:rsid w:val="00302523"/>
    <w:rsid w:val="00304DBE"/>
    <w:rsid w:val="00305489"/>
    <w:rsid w:val="00305537"/>
    <w:rsid w:val="0030684B"/>
    <w:rsid w:val="00307A4D"/>
    <w:rsid w:val="00307F3C"/>
    <w:rsid w:val="00310076"/>
    <w:rsid w:val="0031036C"/>
    <w:rsid w:val="00311A18"/>
    <w:rsid w:val="003120EB"/>
    <w:rsid w:val="00312999"/>
    <w:rsid w:val="00312D83"/>
    <w:rsid w:val="00313794"/>
    <w:rsid w:val="00313A69"/>
    <w:rsid w:val="00313D04"/>
    <w:rsid w:val="003143DB"/>
    <w:rsid w:val="00315567"/>
    <w:rsid w:val="003159BA"/>
    <w:rsid w:val="003164CD"/>
    <w:rsid w:val="00317030"/>
    <w:rsid w:val="00317748"/>
    <w:rsid w:val="00320B91"/>
    <w:rsid w:val="00321CC2"/>
    <w:rsid w:val="0032234D"/>
    <w:rsid w:val="0032464F"/>
    <w:rsid w:val="00324D27"/>
    <w:rsid w:val="00324F52"/>
    <w:rsid w:val="00325017"/>
    <w:rsid w:val="00325796"/>
    <w:rsid w:val="00330BF1"/>
    <w:rsid w:val="003341D9"/>
    <w:rsid w:val="003358A7"/>
    <w:rsid w:val="00335922"/>
    <w:rsid w:val="00336208"/>
    <w:rsid w:val="00336B8A"/>
    <w:rsid w:val="00340FBB"/>
    <w:rsid w:val="003417EA"/>
    <w:rsid w:val="00342203"/>
    <w:rsid w:val="0034339A"/>
    <w:rsid w:val="0034352B"/>
    <w:rsid w:val="00343DA1"/>
    <w:rsid w:val="00344CCD"/>
    <w:rsid w:val="0034553E"/>
    <w:rsid w:val="003461EB"/>
    <w:rsid w:val="00346AC9"/>
    <w:rsid w:val="00347AF5"/>
    <w:rsid w:val="00350529"/>
    <w:rsid w:val="003516A4"/>
    <w:rsid w:val="003520EC"/>
    <w:rsid w:val="003530ED"/>
    <w:rsid w:val="0035395A"/>
    <w:rsid w:val="00353DC6"/>
    <w:rsid w:val="00353DE5"/>
    <w:rsid w:val="003541AD"/>
    <w:rsid w:val="0035467A"/>
    <w:rsid w:val="00355488"/>
    <w:rsid w:val="00355601"/>
    <w:rsid w:val="00355CD0"/>
    <w:rsid w:val="00355F28"/>
    <w:rsid w:val="0035622A"/>
    <w:rsid w:val="00356A54"/>
    <w:rsid w:val="00360172"/>
    <w:rsid w:val="0036067B"/>
    <w:rsid w:val="00360E57"/>
    <w:rsid w:val="00361308"/>
    <w:rsid w:val="00361F33"/>
    <w:rsid w:val="003627F5"/>
    <w:rsid w:val="00363ED9"/>
    <w:rsid w:val="00363F82"/>
    <w:rsid w:val="00364502"/>
    <w:rsid w:val="00364D2F"/>
    <w:rsid w:val="00365B52"/>
    <w:rsid w:val="00366BAF"/>
    <w:rsid w:val="00366BC5"/>
    <w:rsid w:val="00371EF6"/>
    <w:rsid w:val="0037272D"/>
    <w:rsid w:val="00372B30"/>
    <w:rsid w:val="00373B3C"/>
    <w:rsid w:val="00374482"/>
    <w:rsid w:val="00375215"/>
    <w:rsid w:val="00375664"/>
    <w:rsid w:val="003761CB"/>
    <w:rsid w:val="00376556"/>
    <w:rsid w:val="00377CF2"/>
    <w:rsid w:val="00381128"/>
    <w:rsid w:val="003813FD"/>
    <w:rsid w:val="00382DBC"/>
    <w:rsid w:val="00383032"/>
    <w:rsid w:val="0038326A"/>
    <w:rsid w:val="00384806"/>
    <w:rsid w:val="00386B05"/>
    <w:rsid w:val="003872EE"/>
    <w:rsid w:val="003909EE"/>
    <w:rsid w:val="00390FE4"/>
    <w:rsid w:val="003910FD"/>
    <w:rsid w:val="00392479"/>
    <w:rsid w:val="00393FF4"/>
    <w:rsid w:val="003946DD"/>
    <w:rsid w:val="00395242"/>
    <w:rsid w:val="00397D45"/>
    <w:rsid w:val="003A04B1"/>
    <w:rsid w:val="003A0C54"/>
    <w:rsid w:val="003A15E5"/>
    <w:rsid w:val="003A198F"/>
    <w:rsid w:val="003A1EE5"/>
    <w:rsid w:val="003A4609"/>
    <w:rsid w:val="003A4F94"/>
    <w:rsid w:val="003A4FCE"/>
    <w:rsid w:val="003A777F"/>
    <w:rsid w:val="003B0DBE"/>
    <w:rsid w:val="003B1304"/>
    <w:rsid w:val="003B1484"/>
    <w:rsid w:val="003B1BCA"/>
    <w:rsid w:val="003B2EFB"/>
    <w:rsid w:val="003B3314"/>
    <w:rsid w:val="003B33A4"/>
    <w:rsid w:val="003B44F5"/>
    <w:rsid w:val="003B46CB"/>
    <w:rsid w:val="003B6BCD"/>
    <w:rsid w:val="003B6C44"/>
    <w:rsid w:val="003B7E3E"/>
    <w:rsid w:val="003B7F57"/>
    <w:rsid w:val="003C0B8F"/>
    <w:rsid w:val="003C1A3E"/>
    <w:rsid w:val="003C3EFA"/>
    <w:rsid w:val="003C5114"/>
    <w:rsid w:val="003C5267"/>
    <w:rsid w:val="003C551C"/>
    <w:rsid w:val="003C7BEC"/>
    <w:rsid w:val="003D1A59"/>
    <w:rsid w:val="003D22C5"/>
    <w:rsid w:val="003D5CC7"/>
    <w:rsid w:val="003D6452"/>
    <w:rsid w:val="003D6820"/>
    <w:rsid w:val="003D6CA1"/>
    <w:rsid w:val="003E1587"/>
    <w:rsid w:val="003E2576"/>
    <w:rsid w:val="003E2C7F"/>
    <w:rsid w:val="003E502E"/>
    <w:rsid w:val="003E528D"/>
    <w:rsid w:val="003E7E9D"/>
    <w:rsid w:val="003F06CB"/>
    <w:rsid w:val="003F0FB0"/>
    <w:rsid w:val="003F11F1"/>
    <w:rsid w:val="003F17AD"/>
    <w:rsid w:val="003F1857"/>
    <w:rsid w:val="003F2FD3"/>
    <w:rsid w:val="003F32A5"/>
    <w:rsid w:val="003F351F"/>
    <w:rsid w:val="003F3FB7"/>
    <w:rsid w:val="003F44A6"/>
    <w:rsid w:val="003F48B3"/>
    <w:rsid w:val="004005CF"/>
    <w:rsid w:val="00401B83"/>
    <w:rsid w:val="004048B4"/>
    <w:rsid w:val="00404D41"/>
    <w:rsid w:val="00404F45"/>
    <w:rsid w:val="004070C9"/>
    <w:rsid w:val="00407275"/>
    <w:rsid w:val="004114D2"/>
    <w:rsid w:val="00411A88"/>
    <w:rsid w:val="00411B81"/>
    <w:rsid w:val="00413091"/>
    <w:rsid w:val="004134DC"/>
    <w:rsid w:val="00413952"/>
    <w:rsid w:val="00413A29"/>
    <w:rsid w:val="0041562E"/>
    <w:rsid w:val="00415837"/>
    <w:rsid w:val="00415A15"/>
    <w:rsid w:val="00415D3E"/>
    <w:rsid w:val="00415F2A"/>
    <w:rsid w:val="00416A68"/>
    <w:rsid w:val="00420393"/>
    <w:rsid w:val="00421A20"/>
    <w:rsid w:val="00421CA9"/>
    <w:rsid w:val="00422647"/>
    <w:rsid w:val="00423579"/>
    <w:rsid w:val="004255F0"/>
    <w:rsid w:val="00425EC9"/>
    <w:rsid w:val="00432F85"/>
    <w:rsid w:val="004335F2"/>
    <w:rsid w:val="00433BBF"/>
    <w:rsid w:val="00434027"/>
    <w:rsid w:val="00440A7F"/>
    <w:rsid w:val="00441171"/>
    <w:rsid w:val="00441D96"/>
    <w:rsid w:val="00442327"/>
    <w:rsid w:val="0044279E"/>
    <w:rsid w:val="00443838"/>
    <w:rsid w:val="00443C02"/>
    <w:rsid w:val="004440E5"/>
    <w:rsid w:val="004445D8"/>
    <w:rsid w:val="0045238B"/>
    <w:rsid w:val="00452526"/>
    <w:rsid w:val="00453474"/>
    <w:rsid w:val="00454066"/>
    <w:rsid w:val="004541AB"/>
    <w:rsid w:val="00454A3A"/>
    <w:rsid w:val="00455027"/>
    <w:rsid w:val="00456D9F"/>
    <w:rsid w:val="00457C8A"/>
    <w:rsid w:val="0046033E"/>
    <w:rsid w:val="00460B34"/>
    <w:rsid w:val="0046195F"/>
    <w:rsid w:val="00463A33"/>
    <w:rsid w:val="004640DD"/>
    <w:rsid w:val="00465845"/>
    <w:rsid w:val="00465DDA"/>
    <w:rsid w:val="004668D6"/>
    <w:rsid w:val="00467CE9"/>
    <w:rsid w:val="00470C7B"/>
    <w:rsid w:val="00471A56"/>
    <w:rsid w:val="0047362C"/>
    <w:rsid w:val="00473E06"/>
    <w:rsid w:val="004749BC"/>
    <w:rsid w:val="00475040"/>
    <w:rsid w:val="00475A64"/>
    <w:rsid w:val="004762E2"/>
    <w:rsid w:val="0047664C"/>
    <w:rsid w:val="0047790B"/>
    <w:rsid w:val="004801EE"/>
    <w:rsid w:val="00480F92"/>
    <w:rsid w:val="00481459"/>
    <w:rsid w:val="00484CEB"/>
    <w:rsid w:val="0048705C"/>
    <w:rsid w:val="00491FE0"/>
    <w:rsid w:val="00492436"/>
    <w:rsid w:val="00492DFC"/>
    <w:rsid w:val="00493265"/>
    <w:rsid w:val="00494CFD"/>
    <w:rsid w:val="00494D17"/>
    <w:rsid w:val="004965BD"/>
    <w:rsid w:val="00497EEE"/>
    <w:rsid w:val="004A0197"/>
    <w:rsid w:val="004A08D9"/>
    <w:rsid w:val="004A0CE9"/>
    <w:rsid w:val="004A148C"/>
    <w:rsid w:val="004A148E"/>
    <w:rsid w:val="004A1782"/>
    <w:rsid w:val="004A17B3"/>
    <w:rsid w:val="004A1883"/>
    <w:rsid w:val="004A3350"/>
    <w:rsid w:val="004A36BB"/>
    <w:rsid w:val="004A546E"/>
    <w:rsid w:val="004A57B1"/>
    <w:rsid w:val="004A5CE8"/>
    <w:rsid w:val="004A6F14"/>
    <w:rsid w:val="004B09F0"/>
    <w:rsid w:val="004B1714"/>
    <w:rsid w:val="004B25D3"/>
    <w:rsid w:val="004B289A"/>
    <w:rsid w:val="004B2F19"/>
    <w:rsid w:val="004B3C92"/>
    <w:rsid w:val="004B6774"/>
    <w:rsid w:val="004B74AC"/>
    <w:rsid w:val="004C028F"/>
    <w:rsid w:val="004C1B83"/>
    <w:rsid w:val="004C23B2"/>
    <w:rsid w:val="004C26AA"/>
    <w:rsid w:val="004C350E"/>
    <w:rsid w:val="004C419D"/>
    <w:rsid w:val="004C53E7"/>
    <w:rsid w:val="004C5E22"/>
    <w:rsid w:val="004D0071"/>
    <w:rsid w:val="004D0C5E"/>
    <w:rsid w:val="004D0FF3"/>
    <w:rsid w:val="004D320B"/>
    <w:rsid w:val="004D3893"/>
    <w:rsid w:val="004D696C"/>
    <w:rsid w:val="004D7704"/>
    <w:rsid w:val="004E00F3"/>
    <w:rsid w:val="004E2364"/>
    <w:rsid w:val="004E2D1F"/>
    <w:rsid w:val="004E2E96"/>
    <w:rsid w:val="004E360B"/>
    <w:rsid w:val="004E3F84"/>
    <w:rsid w:val="004E4689"/>
    <w:rsid w:val="004E4CEE"/>
    <w:rsid w:val="004E7300"/>
    <w:rsid w:val="004E7686"/>
    <w:rsid w:val="004E7D4B"/>
    <w:rsid w:val="004E7E03"/>
    <w:rsid w:val="004E7FA1"/>
    <w:rsid w:val="004F0201"/>
    <w:rsid w:val="004F0ACC"/>
    <w:rsid w:val="004F1333"/>
    <w:rsid w:val="004F1EDD"/>
    <w:rsid w:val="004F4E78"/>
    <w:rsid w:val="004F59E3"/>
    <w:rsid w:val="004F69F3"/>
    <w:rsid w:val="004F792E"/>
    <w:rsid w:val="00500137"/>
    <w:rsid w:val="00500CD9"/>
    <w:rsid w:val="005013C7"/>
    <w:rsid w:val="005017CB"/>
    <w:rsid w:val="00501C45"/>
    <w:rsid w:val="00502288"/>
    <w:rsid w:val="005023A7"/>
    <w:rsid w:val="00502BE8"/>
    <w:rsid w:val="00503541"/>
    <w:rsid w:val="005035D4"/>
    <w:rsid w:val="00503BCF"/>
    <w:rsid w:val="0050419A"/>
    <w:rsid w:val="005060C9"/>
    <w:rsid w:val="00506479"/>
    <w:rsid w:val="00506BE9"/>
    <w:rsid w:val="0050746B"/>
    <w:rsid w:val="00507981"/>
    <w:rsid w:val="00511B84"/>
    <w:rsid w:val="00511CAE"/>
    <w:rsid w:val="0051428D"/>
    <w:rsid w:val="00514C79"/>
    <w:rsid w:val="00514EA7"/>
    <w:rsid w:val="00515134"/>
    <w:rsid w:val="005154F6"/>
    <w:rsid w:val="00515D77"/>
    <w:rsid w:val="00516890"/>
    <w:rsid w:val="00516C7A"/>
    <w:rsid w:val="00516D3C"/>
    <w:rsid w:val="00517DF9"/>
    <w:rsid w:val="00517F0D"/>
    <w:rsid w:val="00520D70"/>
    <w:rsid w:val="00520E19"/>
    <w:rsid w:val="00520F06"/>
    <w:rsid w:val="00521F99"/>
    <w:rsid w:val="00523959"/>
    <w:rsid w:val="00524487"/>
    <w:rsid w:val="005249CE"/>
    <w:rsid w:val="00524CF9"/>
    <w:rsid w:val="00526D69"/>
    <w:rsid w:val="00526DEA"/>
    <w:rsid w:val="005271DD"/>
    <w:rsid w:val="0052793C"/>
    <w:rsid w:val="005307D6"/>
    <w:rsid w:val="005326E3"/>
    <w:rsid w:val="00532A2A"/>
    <w:rsid w:val="00532EC7"/>
    <w:rsid w:val="0053378C"/>
    <w:rsid w:val="00533F07"/>
    <w:rsid w:val="005341FB"/>
    <w:rsid w:val="00534223"/>
    <w:rsid w:val="00534AA8"/>
    <w:rsid w:val="00534C2E"/>
    <w:rsid w:val="00535DAA"/>
    <w:rsid w:val="00535E25"/>
    <w:rsid w:val="00536090"/>
    <w:rsid w:val="0053611A"/>
    <w:rsid w:val="00540737"/>
    <w:rsid w:val="00540E0C"/>
    <w:rsid w:val="00542214"/>
    <w:rsid w:val="005448F5"/>
    <w:rsid w:val="00545098"/>
    <w:rsid w:val="00545741"/>
    <w:rsid w:val="005458BC"/>
    <w:rsid w:val="00545F00"/>
    <w:rsid w:val="005463D7"/>
    <w:rsid w:val="005468D9"/>
    <w:rsid w:val="00551793"/>
    <w:rsid w:val="005517A8"/>
    <w:rsid w:val="00552614"/>
    <w:rsid w:val="005527E3"/>
    <w:rsid w:val="005533D0"/>
    <w:rsid w:val="0055465E"/>
    <w:rsid w:val="00554C83"/>
    <w:rsid w:val="00554C8F"/>
    <w:rsid w:val="00555BD8"/>
    <w:rsid w:val="00556382"/>
    <w:rsid w:val="005573BF"/>
    <w:rsid w:val="00557DC4"/>
    <w:rsid w:val="00560110"/>
    <w:rsid w:val="00560D93"/>
    <w:rsid w:val="0056218D"/>
    <w:rsid w:val="005625B4"/>
    <w:rsid w:val="00562FCB"/>
    <w:rsid w:val="00564971"/>
    <w:rsid w:val="00564B87"/>
    <w:rsid w:val="0056549B"/>
    <w:rsid w:val="0056592F"/>
    <w:rsid w:val="00566846"/>
    <w:rsid w:val="00566ECD"/>
    <w:rsid w:val="005670DC"/>
    <w:rsid w:val="005672A3"/>
    <w:rsid w:val="0056766F"/>
    <w:rsid w:val="005723B7"/>
    <w:rsid w:val="00572466"/>
    <w:rsid w:val="00572690"/>
    <w:rsid w:val="00572845"/>
    <w:rsid w:val="005748B5"/>
    <w:rsid w:val="00574E11"/>
    <w:rsid w:val="005753BD"/>
    <w:rsid w:val="00576661"/>
    <w:rsid w:val="00576E37"/>
    <w:rsid w:val="005770F3"/>
    <w:rsid w:val="005773AE"/>
    <w:rsid w:val="00580A14"/>
    <w:rsid w:val="00581FCA"/>
    <w:rsid w:val="005826EF"/>
    <w:rsid w:val="00582A07"/>
    <w:rsid w:val="00582E87"/>
    <w:rsid w:val="00583950"/>
    <w:rsid w:val="00583AD5"/>
    <w:rsid w:val="00584E9B"/>
    <w:rsid w:val="00585C7D"/>
    <w:rsid w:val="00585CC2"/>
    <w:rsid w:val="00591688"/>
    <w:rsid w:val="005917E6"/>
    <w:rsid w:val="00593420"/>
    <w:rsid w:val="00593E04"/>
    <w:rsid w:val="00596098"/>
    <w:rsid w:val="00596146"/>
    <w:rsid w:val="005976DC"/>
    <w:rsid w:val="005A00E7"/>
    <w:rsid w:val="005A10A5"/>
    <w:rsid w:val="005A10CC"/>
    <w:rsid w:val="005A1D45"/>
    <w:rsid w:val="005A2CCD"/>
    <w:rsid w:val="005A3310"/>
    <w:rsid w:val="005A39F8"/>
    <w:rsid w:val="005A3B28"/>
    <w:rsid w:val="005A4296"/>
    <w:rsid w:val="005A73E0"/>
    <w:rsid w:val="005B0790"/>
    <w:rsid w:val="005B184D"/>
    <w:rsid w:val="005B1F1B"/>
    <w:rsid w:val="005B469B"/>
    <w:rsid w:val="005B51E9"/>
    <w:rsid w:val="005B536E"/>
    <w:rsid w:val="005B53CC"/>
    <w:rsid w:val="005B56E8"/>
    <w:rsid w:val="005B5C0F"/>
    <w:rsid w:val="005C2DD4"/>
    <w:rsid w:val="005C3100"/>
    <w:rsid w:val="005C32F6"/>
    <w:rsid w:val="005C39D6"/>
    <w:rsid w:val="005C4A27"/>
    <w:rsid w:val="005C537B"/>
    <w:rsid w:val="005C555A"/>
    <w:rsid w:val="005C5810"/>
    <w:rsid w:val="005C5B41"/>
    <w:rsid w:val="005C5BB7"/>
    <w:rsid w:val="005C6E15"/>
    <w:rsid w:val="005D02B1"/>
    <w:rsid w:val="005D0970"/>
    <w:rsid w:val="005D1174"/>
    <w:rsid w:val="005D2D6A"/>
    <w:rsid w:val="005D3BD1"/>
    <w:rsid w:val="005D3EA4"/>
    <w:rsid w:val="005D4C54"/>
    <w:rsid w:val="005D5462"/>
    <w:rsid w:val="005D5A86"/>
    <w:rsid w:val="005D5C9B"/>
    <w:rsid w:val="005D6696"/>
    <w:rsid w:val="005E0874"/>
    <w:rsid w:val="005E39F3"/>
    <w:rsid w:val="005E5153"/>
    <w:rsid w:val="005F0397"/>
    <w:rsid w:val="005F0713"/>
    <w:rsid w:val="005F13F6"/>
    <w:rsid w:val="005F1B6E"/>
    <w:rsid w:val="005F3B64"/>
    <w:rsid w:val="005F3D9D"/>
    <w:rsid w:val="005F3DF1"/>
    <w:rsid w:val="005F401B"/>
    <w:rsid w:val="005F4E0B"/>
    <w:rsid w:val="005F5B4A"/>
    <w:rsid w:val="005F60F0"/>
    <w:rsid w:val="005F6354"/>
    <w:rsid w:val="00600360"/>
    <w:rsid w:val="006011F1"/>
    <w:rsid w:val="00601BFE"/>
    <w:rsid w:val="00602979"/>
    <w:rsid w:val="00602F41"/>
    <w:rsid w:val="006037B9"/>
    <w:rsid w:val="0060595A"/>
    <w:rsid w:val="00605E28"/>
    <w:rsid w:val="00606777"/>
    <w:rsid w:val="00607D17"/>
    <w:rsid w:val="0061037D"/>
    <w:rsid w:val="00611376"/>
    <w:rsid w:val="00613EA2"/>
    <w:rsid w:val="00614991"/>
    <w:rsid w:val="00614DE2"/>
    <w:rsid w:val="00614F09"/>
    <w:rsid w:val="0061501B"/>
    <w:rsid w:val="00616110"/>
    <w:rsid w:val="006174D4"/>
    <w:rsid w:val="0062054D"/>
    <w:rsid w:val="00620B0F"/>
    <w:rsid w:val="006215F9"/>
    <w:rsid w:val="00621F0D"/>
    <w:rsid w:val="00622C15"/>
    <w:rsid w:val="00624FD6"/>
    <w:rsid w:val="006253FE"/>
    <w:rsid w:val="006256F5"/>
    <w:rsid w:val="00625B84"/>
    <w:rsid w:val="00626DAE"/>
    <w:rsid w:val="00626FEE"/>
    <w:rsid w:val="006315F6"/>
    <w:rsid w:val="00632297"/>
    <w:rsid w:val="00633A9D"/>
    <w:rsid w:val="0063448E"/>
    <w:rsid w:val="00634899"/>
    <w:rsid w:val="0063571A"/>
    <w:rsid w:val="006370F5"/>
    <w:rsid w:val="00637878"/>
    <w:rsid w:val="00641496"/>
    <w:rsid w:val="00641A14"/>
    <w:rsid w:val="00643227"/>
    <w:rsid w:val="00643DDF"/>
    <w:rsid w:val="00645CE6"/>
    <w:rsid w:val="006464AD"/>
    <w:rsid w:val="00647CF3"/>
    <w:rsid w:val="006514BB"/>
    <w:rsid w:val="00651F60"/>
    <w:rsid w:val="006524E9"/>
    <w:rsid w:val="00652D7A"/>
    <w:rsid w:val="00653CDA"/>
    <w:rsid w:val="006544EE"/>
    <w:rsid w:val="00655893"/>
    <w:rsid w:val="006561E5"/>
    <w:rsid w:val="00656921"/>
    <w:rsid w:val="00657A78"/>
    <w:rsid w:val="00657D5C"/>
    <w:rsid w:val="0066078B"/>
    <w:rsid w:val="00660EC2"/>
    <w:rsid w:val="0066281B"/>
    <w:rsid w:val="00666689"/>
    <w:rsid w:val="00666FD0"/>
    <w:rsid w:val="0066710A"/>
    <w:rsid w:val="006675FA"/>
    <w:rsid w:val="00671B62"/>
    <w:rsid w:val="00672362"/>
    <w:rsid w:val="00673A28"/>
    <w:rsid w:val="00675B0A"/>
    <w:rsid w:val="00676D73"/>
    <w:rsid w:val="00682687"/>
    <w:rsid w:val="00682762"/>
    <w:rsid w:val="0068504C"/>
    <w:rsid w:val="006862F3"/>
    <w:rsid w:val="0068798D"/>
    <w:rsid w:val="006907DC"/>
    <w:rsid w:val="00691581"/>
    <w:rsid w:val="00691AAC"/>
    <w:rsid w:val="00691CD3"/>
    <w:rsid w:val="00692028"/>
    <w:rsid w:val="006923CE"/>
    <w:rsid w:val="00692703"/>
    <w:rsid w:val="00692A85"/>
    <w:rsid w:val="006930DE"/>
    <w:rsid w:val="00693AC3"/>
    <w:rsid w:val="00693EE0"/>
    <w:rsid w:val="00695846"/>
    <w:rsid w:val="00695BFA"/>
    <w:rsid w:val="006A04F1"/>
    <w:rsid w:val="006A200F"/>
    <w:rsid w:val="006A26CC"/>
    <w:rsid w:val="006A2DE5"/>
    <w:rsid w:val="006A394D"/>
    <w:rsid w:val="006A46EB"/>
    <w:rsid w:val="006A4F2E"/>
    <w:rsid w:val="006B1FAB"/>
    <w:rsid w:val="006B20B2"/>
    <w:rsid w:val="006B2F90"/>
    <w:rsid w:val="006B3AA3"/>
    <w:rsid w:val="006B3B62"/>
    <w:rsid w:val="006B3E79"/>
    <w:rsid w:val="006B49FA"/>
    <w:rsid w:val="006B4E14"/>
    <w:rsid w:val="006B6044"/>
    <w:rsid w:val="006B646D"/>
    <w:rsid w:val="006B6B29"/>
    <w:rsid w:val="006B7AE6"/>
    <w:rsid w:val="006C010C"/>
    <w:rsid w:val="006C11BE"/>
    <w:rsid w:val="006C2E1B"/>
    <w:rsid w:val="006C4717"/>
    <w:rsid w:val="006C628F"/>
    <w:rsid w:val="006C69F2"/>
    <w:rsid w:val="006C700B"/>
    <w:rsid w:val="006C7351"/>
    <w:rsid w:val="006D0A66"/>
    <w:rsid w:val="006D1DB9"/>
    <w:rsid w:val="006D2074"/>
    <w:rsid w:val="006D273D"/>
    <w:rsid w:val="006D5301"/>
    <w:rsid w:val="006D5DDA"/>
    <w:rsid w:val="006D61E9"/>
    <w:rsid w:val="006D6B6A"/>
    <w:rsid w:val="006D6BF8"/>
    <w:rsid w:val="006D7E2D"/>
    <w:rsid w:val="006E0797"/>
    <w:rsid w:val="006E0A16"/>
    <w:rsid w:val="006E1019"/>
    <w:rsid w:val="006E2A51"/>
    <w:rsid w:val="006E4499"/>
    <w:rsid w:val="006E4F16"/>
    <w:rsid w:val="006E6A98"/>
    <w:rsid w:val="006E72D6"/>
    <w:rsid w:val="006F06B7"/>
    <w:rsid w:val="006F098E"/>
    <w:rsid w:val="006F0A52"/>
    <w:rsid w:val="006F13A3"/>
    <w:rsid w:val="006F2BFF"/>
    <w:rsid w:val="006F3581"/>
    <w:rsid w:val="006F530B"/>
    <w:rsid w:val="006F7F16"/>
    <w:rsid w:val="0070082B"/>
    <w:rsid w:val="00701753"/>
    <w:rsid w:val="00701A73"/>
    <w:rsid w:val="007044C2"/>
    <w:rsid w:val="0071111A"/>
    <w:rsid w:val="00711272"/>
    <w:rsid w:val="0071247F"/>
    <w:rsid w:val="007127B7"/>
    <w:rsid w:val="00715058"/>
    <w:rsid w:val="00715B73"/>
    <w:rsid w:val="00716842"/>
    <w:rsid w:val="00716A1F"/>
    <w:rsid w:val="00717D52"/>
    <w:rsid w:val="00720C78"/>
    <w:rsid w:val="00721A63"/>
    <w:rsid w:val="00723337"/>
    <w:rsid w:val="00723386"/>
    <w:rsid w:val="00723CAD"/>
    <w:rsid w:val="007247B6"/>
    <w:rsid w:val="00724A22"/>
    <w:rsid w:val="0072500F"/>
    <w:rsid w:val="00725376"/>
    <w:rsid w:val="00725790"/>
    <w:rsid w:val="007258D3"/>
    <w:rsid w:val="00725F4F"/>
    <w:rsid w:val="0072698A"/>
    <w:rsid w:val="007305DE"/>
    <w:rsid w:val="00730B1A"/>
    <w:rsid w:val="00731151"/>
    <w:rsid w:val="00731BBB"/>
    <w:rsid w:val="00732123"/>
    <w:rsid w:val="00733C3D"/>
    <w:rsid w:val="0073454E"/>
    <w:rsid w:val="00735204"/>
    <w:rsid w:val="0073552A"/>
    <w:rsid w:val="007355A9"/>
    <w:rsid w:val="00735F79"/>
    <w:rsid w:val="00737394"/>
    <w:rsid w:val="00740F2A"/>
    <w:rsid w:val="0074169B"/>
    <w:rsid w:val="007417FE"/>
    <w:rsid w:val="007425BE"/>
    <w:rsid w:val="00743B75"/>
    <w:rsid w:val="00743CCB"/>
    <w:rsid w:val="007453A3"/>
    <w:rsid w:val="00745422"/>
    <w:rsid w:val="0074776B"/>
    <w:rsid w:val="0075028C"/>
    <w:rsid w:val="00750451"/>
    <w:rsid w:val="0075362F"/>
    <w:rsid w:val="00753C2C"/>
    <w:rsid w:val="00754106"/>
    <w:rsid w:val="007570E4"/>
    <w:rsid w:val="00760C42"/>
    <w:rsid w:val="00761000"/>
    <w:rsid w:val="00761F0A"/>
    <w:rsid w:val="00762290"/>
    <w:rsid w:val="00762A5B"/>
    <w:rsid w:val="00762C10"/>
    <w:rsid w:val="0076459D"/>
    <w:rsid w:val="007649DE"/>
    <w:rsid w:val="00764A86"/>
    <w:rsid w:val="007655B6"/>
    <w:rsid w:val="00765CDE"/>
    <w:rsid w:val="007673AE"/>
    <w:rsid w:val="00770FAB"/>
    <w:rsid w:val="00772E5C"/>
    <w:rsid w:val="0077302D"/>
    <w:rsid w:val="00773B1A"/>
    <w:rsid w:val="00774CF4"/>
    <w:rsid w:val="00774E41"/>
    <w:rsid w:val="00774F46"/>
    <w:rsid w:val="007752E2"/>
    <w:rsid w:val="00776DF8"/>
    <w:rsid w:val="007770EA"/>
    <w:rsid w:val="007772E8"/>
    <w:rsid w:val="0077738A"/>
    <w:rsid w:val="00777F0F"/>
    <w:rsid w:val="00777F10"/>
    <w:rsid w:val="00780A5A"/>
    <w:rsid w:val="00780BC0"/>
    <w:rsid w:val="007811ED"/>
    <w:rsid w:val="007821E2"/>
    <w:rsid w:val="007821EA"/>
    <w:rsid w:val="00784408"/>
    <w:rsid w:val="00784461"/>
    <w:rsid w:val="007847CB"/>
    <w:rsid w:val="00784A47"/>
    <w:rsid w:val="00784A9A"/>
    <w:rsid w:val="0078524F"/>
    <w:rsid w:val="0078550E"/>
    <w:rsid w:val="00787541"/>
    <w:rsid w:val="00790346"/>
    <w:rsid w:val="0079143F"/>
    <w:rsid w:val="00791C44"/>
    <w:rsid w:val="00792964"/>
    <w:rsid w:val="0079490A"/>
    <w:rsid w:val="00796093"/>
    <w:rsid w:val="00797C67"/>
    <w:rsid w:val="007A1424"/>
    <w:rsid w:val="007A17FA"/>
    <w:rsid w:val="007A1957"/>
    <w:rsid w:val="007A28E4"/>
    <w:rsid w:val="007A3275"/>
    <w:rsid w:val="007A37DC"/>
    <w:rsid w:val="007A3BC5"/>
    <w:rsid w:val="007A550E"/>
    <w:rsid w:val="007A5E89"/>
    <w:rsid w:val="007A5FB5"/>
    <w:rsid w:val="007A6138"/>
    <w:rsid w:val="007A6AF4"/>
    <w:rsid w:val="007A6E7A"/>
    <w:rsid w:val="007A6F59"/>
    <w:rsid w:val="007A7280"/>
    <w:rsid w:val="007A7738"/>
    <w:rsid w:val="007A7E5A"/>
    <w:rsid w:val="007A7E5C"/>
    <w:rsid w:val="007B0F5B"/>
    <w:rsid w:val="007B1160"/>
    <w:rsid w:val="007B18BF"/>
    <w:rsid w:val="007B1B57"/>
    <w:rsid w:val="007B237D"/>
    <w:rsid w:val="007B375D"/>
    <w:rsid w:val="007B5081"/>
    <w:rsid w:val="007B5E74"/>
    <w:rsid w:val="007B7FE9"/>
    <w:rsid w:val="007C05BE"/>
    <w:rsid w:val="007C1553"/>
    <w:rsid w:val="007C1816"/>
    <w:rsid w:val="007C235E"/>
    <w:rsid w:val="007C2B81"/>
    <w:rsid w:val="007C2F87"/>
    <w:rsid w:val="007C369B"/>
    <w:rsid w:val="007D0E7A"/>
    <w:rsid w:val="007D0FE9"/>
    <w:rsid w:val="007D1341"/>
    <w:rsid w:val="007D2564"/>
    <w:rsid w:val="007D2786"/>
    <w:rsid w:val="007D3785"/>
    <w:rsid w:val="007D3F01"/>
    <w:rsid w:val="007D47CE"/>
    <w:rsid w:val="007D50D2"/>
    <w:rsid w:val="007D5C54"/>
    <w:rsid w:val="007D6ABF"/>
    <w:rsid w:val="007D6E91"/>
    <w:rsid w:val="007D7875"/>
    <w:rsid w:val="007E00DC"/>
    <w:rsid w:val="007E139E"/>
    <w:rsid w:val="007E1F18"/>
    <w:rsid w:val="007E2BC2"/>
    <w:rsid w:val="007E3121"/>
    <w:rsid w:val="007E3F68"/>
    <w:rsid w:val="007E5A50"/>
    <w:rsid w:val="007E5A67"/>
    <w:rsid w:val="007E6058"/>
    <w:rsid w:val="007E6C50"/>
    <w:rsid w:val="007E6DB7"/>
    <w:rsid w:val="007F00BB"/>
    <w:rsid w:val="007F0639"/>
    <w:rsid w:val="007F189B"/>
    <w:rsid w:val="007F19A7"/>
    <w:rsid w:val="007F19DE"/>
    <w:rsid w:val="007F3525"/>
    <w:rsid w:val="007F68F0"/>
    <w:rsid w:val="007F6966"/>
    <w:rsid w:val="007F7B86"/>
    <w:rsid w:val="008003C5"/>
    <w:rsid w:val="00800995"/>
    <w:rsid w:val="00801D9D"/>
    <w:rsid w:val="00802C86"/>
    <w:rsid w:val="00804C6E"/>
    <w:rsid w:val="00804DD5"/>
    <w:rsid w:val="008055E7"/>
    <w:rsid w:val="00805B3A"/>
    <w:rsid w:val="0080611B"/>
    <w:rsid w:val="0080618E"/>
    <w:rsid w:val="00806A37"/>
    <w:rsid w:val="00807609"/>
    <w:rsid w:val="00813151"/>
    <w:rsid w:val="008133C4"/>
    <w:rsid w:val="00813B84"/>
    <w:rsid w:val="00814A17"/>
    <w:rsid w:val="00814FB9"/>
    <w:rsid w:val="008203A5"/>
    <w:rsid w:val="0082060F"/>
    <w:rsid w:val="00820FF6"/>
    <w:rsid w:val="00821112"/>
    <w:rsid w:val="008220CA"/>
    <w:rsid w:val="00823C69"/>
    <w:rsid w:val="008248CE"/>
    <w:rsid w:val="00825770"/>
    <w:rsid w:val="00825FBC"/>
    <w:rsid w:val="00830B00"/>
    <w:rsid w:val="00830E67"/>
    <w:rsid w:val="008318F2"/>
    <w:rsid w:val="00831CDC"/>
    <w:rsid w:val="00831CE2"/>
    <w:rsid w:val="0083271F"/>
    <w:rsid w:val="00835711"/>
    <w:rsid w:val="0083674F"/>
    <w:rsid w:val="0084150F"/>
    <w:rsid w:val="00842C84"/>
    <w:rsid w:val="0084329C"/>
    <w:rsid w:val="008437B2"/>
    <w:rsid w:val="00844992"/>
    <w:rsid w:val="008461AE"/>
    <w:rsid w:val="00846ABA"/>
    <w:rsid w:val="00847681"/>
    <w:rsid w:val="00850645"/>
    <w:rsid w:val="00850F96"/>
    <w:rsid w:val="00852509"/>
    <w:rsid w:val="00852B07"/>
    <w:rsid w:val="0085321B"/>
    <w:rsid w:val="008554DF"/>
    <w:rsid w:val="00855EB8"/>
    <w:rsid w:val="008576CF"/>
    <w:rsid w:val="0086010A"/>
    <w:rsid w:val="00860F56"/>
    <w:rsid w:val="00863B45"/>
    <w:rsid w:val="00863CA8"/>
    <w:rsid w:val="00864EE5"/>
    <w:rsid w:val="00865A5E"/>
    <w:rsid w:val="008700E6"/>
    <w:rsid w:val="00870E0D"/>
    <w:rsid w:val="00871CCB"/>
    <w:rsid w:val="008720B9"/>
    <w:rsid w:val="0087284C"/>
    <w:rsid w:val="0087354B"/>
    <w:rsid w:val="00873865"/>
    <w:rsid w:val="00874B90"/>
    <w:rsid w:val="008759E3"/>
    <w:rsid w:val="00876BED"/>
    <w:rsid w:val="008779A8"/>
    <w:rsid w:val="0088006A"/>
    <w:rsid w:val="0088053D"/>
    <w:rsid w:val="00880CD1"/>
    <w:rsid w:val="008818B4"/>
    <w:rsid w:val="00882795"/>
    <w:rsid w:val="008830DD"/>
    <w:rsid w:val="00887911"/>
    <w:rsid w:val="0089063A"/>
    <w:rsid w:val="008907F5"/>
    <w:rsid w:val="00891D6F"/>
    <w:rsid w:val="00893218"/>
    <w:rsid w:val="00896732"/>
    <w:rsid w:val="00896A19"/>
    <w:rsid w:val="0089752C"/>
    <w:rsid w:val="00897E41"/>
    <w:rsid w:val="008A064A"/>
    <w:rsid w:val="008A0DBC"/>
    <w:rsid w:val="008A13E8"/>
    <w:rsid w:val="008A1660"/>
    <w:rsid w:val="008A303C"/>
    <w:rsid w:val="008A4923"/>
    <w:rsid w:val="008A4FD2"/>
    <w:rsid w:val="008A5146"/>
    <w:rsid w:val="008A6874"/>
    <w:rsid w:val="008A6A8E"/>
    <w:rsid w:val="008A774B"/>
    <w:rsid w:val="008B0045"/>
    <w:rsid w:val="008B1432"/>
    <w:rsid w:val="008B2FDD"/>
    <w:rsid w:val="008B3020"/>
    <w:rsid w:val="008B3976"/>
    <w:rsid w:val="008B41D1"/>
    <w:rsid w:val="008B47A8"/>
    <w:rsid w:val="008B5474"/>
    <w:rsid w:val="008B5900"/>
    <w:rsid w:val="008B5A65"/>
    <w:rsid w:val="008C039B"/>
    <w:rsid w:val="008C03FA"/>
    <w:rsid w:val="008C084B"/>
    <w:rsid w:val="008C0DC4"/>
    <w:rsid w:val="008C1FAA"/>
    <w:rsid w:val="008C2878"/>
    <w:rsid w:val="008C40DC"/>
    <w:rsid w:val="008C5509"/>
    <w:rsid w:val="008C6BFA"/>
    <w:rsid w:val="008C6E12"/>
    <w:rsid w:val="008D033B"/>
    <w:rsid w:val="008D0F65"/>
    <w:rsid w:val="008D1E9C"/>
    <w:rsid w:val="008D2E90"/>
    <w:rsid w:val="008D336E"/>
    <w:rsid w:val="008D3886"/>
    <w:rsid w:val="008D50CE"/>
    <w:rsid w:val="008D6E5B"/>
    <w:rsid w:val="008D6F23"/>
    <w:rsid w:val="008D744D"/>
    <w:rsid w:val="008E068A"/>
    <w:rsid w:val="008E0BDB"/>
    <w:rsid w:val="008E1F35"/>
    <w:rsid w:val="008E246A"/>
    <w:rsid w:val="008E2623"/>
    <w:rsid w:val="008E2893"/>
    <w:rsid w:val="008E34EB"/>
    <w:rsid w:val="008E4CD3"/>
    <w:rsid w:val="008E52DE"/>
    <w:rsid w:val="008E56A2"/>
    <w:rsid w:val="008E5DBD"/>
    <w:rsid w:val="008E65FD"/>
    <w:rsid w:val="008E7DA0"/>
    <w:rsid w:val="008F00CB"/>
    <w:rsid w:val="008F0662"/>
    <w:rsid w:val="008F09E2"/>
    <w:rsid w:val="008F392B"/>
    <w:rsid w:val="008F3D96"/>
    <w:rsid w:val="008F458D"/>
    <w:rsid w:val="008F538A"/>
    <w:rsid w:val="008F56B7"/>
    <w:rsid w:val="008F5E13"/>
    <w:rsid w:val="008F6045"/>
    <w:rsid w:val="008F6EF2"/>
    <w:rsid w:val="008F76E1"/>
    <w:rsid w:val="009004C7"/>
    <w:rsid w:val="0090151E"/>
    <w:rsid w:val="00901AA1"/>
    <w:rsid w:val="00902804"/>
    <w:rsid w:val="00902D6F"/>
    <w:rsid w:val="00903DDD"/>
    <w:rsid w:val="00904D5B"/>
    <w:rsid w:val="00906521"/>
    <w:rsid w:val="0090745F"/>
    <w:rsid w:val="00907DC0"/>
    <w:rsid w:val="00907E5C"/>
    <w:rsid w:val="009106C3"/>
    <w:rsid w:val="00910E50"/>
    <w:rsid w:val="00911E28"/>
    <w:rsid w:val="00912D28"/>
    <w:rsid w:val="0091317E"/>
    <w:rsid w:val="0091638B"/>
    <w:rsid w:val="00917F9F"/>
    <w:rsid w:val="00920128"/>
    <w:rsid w:val="00920F94"/>
    <w:rsid w:val="00923A16"/>
    <w:rsid w:val="00924984"/>
    <w:rsid w:val="00926F8C"/>
    <w:rsid w:val="00931234"/>
    <w:rsid w:val="0093145D"/>
    <w:rsid w:val="009322D1"/>
    <w:rsid w:val="00932AE8"/>
    <w:rsid w:val="009331CD"/>
    <w:rsid w:val="00933615"/>
    <w:rsid w:val="00933707"/>
    <w:rsid w:val="00933C93"/>
    <w:rsid w:val="0093597C"/>
    <w:rsid w:val="0093674A"/>
    <w:rsid w:val="00937E06"/>
    <w:rsid w:val="00940046"/>
    <w:rsid w:val="00940D37"/>
    <w:rsid w:val="00940D7E"/>
    <w:rsid w:val="00940DAD"/>
    <w:rsid w:val="009449DB"/>
    <w:rsid w:val="0094500E"/>
    <w:rsid w:val="009450CD"/>
    <w:rsid w:val="0094563D"/>
    <w:rsid w:val="00945F4F"/>
    <w:rsid w:val="0094627B"/>
    <w:rsid w:val="009517A3"/>
    <w:rsid w:val="00952709"/>
    <w:rsid w:val="009529BC"/>
    <w:rsid w:val="00952D24"/>
    <w:rsid w:val="00954490"/>
    <w:rsid w:val="009572F4"/>
    <w:rsid w:val="009573F8"/>
    <w:rsid w:val="009579C6"/>
    <w:rsid w:val="0096413D"/>
    <w:rsid w:val="00966444"/>
    <w:rsid w:val="00967896"/>
    <w:rsid w:val="00972164"/>
    <w:rsid w:val="00972A6E"/>
    <w:rsid w:val="009737FD"/>
    <w:rsid w:val="00976A07"/>
    <w:rsid w:val="009802A0"/>
    <w:rsid w:val="00980E04"/>
    <w:rsid w:val="00981890"/>
    <w:rsid w:val="00982768"/>
    <w:rsid w:val="0098288B"/>
    <w:rsid w:val="00982F14"/>
    <w:rsid w:val="00984864"/>
    <w:rsid w:val="0098549C"/>
    <w:rsid w:val="009856AA"/>
    <w:rsid w:val="009856DD"/>
    <w:rsid w:val="00985AA0"/>
    <w:rsid w:val="00986921"/>
    <w:rsid w:val="0098740B"/>
    <w:rsid w:val="009900D2"/>
    <w:rsid w:val="00990AD7"/>
    <w:rsid w:val="00990C5E"/>
    <w:rsid w:val="00993FFD"/>
    <w:rsid w:val="0099636A"/>
    <w:rsid w:val="009978C2"/>
    <w:rsid w:val="009A0420"/>
    <w:rsid w:val="009A0B18"/>
    <w:rsid w:val="009A0BA3"/>
    <w:rsid w:val="009A1149"/>
    <w:rsid w:val="009A277B"/>
    <w:rsid w:val="009A3717"/>
    <w:rsid w:val="009A4051"/>
    <w:rsid w:val="009A4519"/>
    <w:rsid w:val="009A4613"/>
    <w:rsid w:val="009A507B"/>
    <w:rsid w:val="009A7074"/>
    <w:rsid w:val="009B0212"/>
    <w:rsid w:val="009B0B58"/>
    <w:rsid w:val="009B46CD"/>
    <w:rsid w:val="009B4702"/>
    <w:rsid w:val="009B48B5"/>
    <w:rsid w:val="009B51EA"/>
    <w:rsid w:val="009B5362"/>
    <w:rsid w:val="009B5995"/>
    <w:rsid w:val="009B7F33"/>
    <w:rsid w:val="009B7FCC"/>
    <w:rsid w:val="009C0961"/>
    <w:rsid w:val="009C0A1B"/>
    <w:rsid w:val="009C37D3"/>
    <w:rsid w:val="009C3922"/>
    <w:rsid w:val="009C57CC"/>
    <w:rsid w:val="009C5A2D"/>
    <w:rsid w:val="009C5CED"/>
    <w:rsid w:val="009D19EF"/>
    <w:rsid w:val="009D2F2A"/>
    <w:rsid w:val="009D4168"/>
    <w:rsid w:val="009D44EB"/>
    <w:rsid w:val="009D498A"/>
    <w:rsid w:val="009D4DEC"/>
    <w:rsid w:val="009D5011"/>
    <w:rsid w:val="009D52D6"/>
    <w:rsid w:val="009D612A"/>
    <w:rsid w:val="009D682F"/>
    <w:rsid w:val="009D6E1D"/>
    <w:rsid w:val="009D7B16"/>
    <w:rsid w:val="009E1DEA"/>
    <w:rsid w:val="009E24B3"/>
    <w:rsid w:val="009E2DAB"/>
    <w:rsid w:val="009E2F18"/>
    <w:rsid w:val="009E3BD4"/>
    <w:rsid w:val="009E3E0F"/>
    <w:rsid w:val="009E4B6E"/>
    <w:rsid w:val="009E7A79"/>
    <w:rsid w:val="009E7CD2"/>
    <w:rsid w:val="009F0A0E"/>
    <w:rsid w:val="009F27E4"/>
    <w:rsid w:val="009F285D"/>
    <w:rsid w:val="009F3625"/>
    <w:rsid w:val="009F5761"/>
    <w:rsid w:val="009F5907"/>
    <w:rsid w:val="009F74BB"/>
    <w:rsid w:val="009F77CD"/>
    <w:rsid w:val="009F7922"/>
    <w:rsid w:val="009F797A"/>
    <w:rsid w:val="009F7BD9"/>
    <w:rsid w:val="00A02168"/>
    <w:rsid w:val="00A02EB8"/>
    <w:rsid w:val="00A02FBF"/>
    <w:rsid w:val="00A03176"/>
    <w:rsid w:val="00A045D7"/>
    <w:rsid w:val="00A059E1"/>
    <w:rsid w:val="00A07313"/>
    <w:rsid w:val="00A078ED"/>
    <w:rsid w:val="00A10A5B"/>
    <w:rsid w:val="00A11582"/>
    <w:rsid w:val="00A141C2"/>
    <w:rsid w:val="00A14AA8"/>
    <w:rsid w:val="00A151B2"/>
    <w:rsid w:val="00A16728"/>
    <w:rsid w:val="00A16B05"/>
    <w:rsid w:val="00A16C43"/>
    <w:rsid w:val="00A17A6D"/>
    <w:rsid w:val="00A20972"/>
    <w:rsid w:val="00A20D6B"/>
    <w:rsid w:val="00A2191E"/>
    <w:rsid w:val="00A2224B"/>
    <w:rsid w:val="00A223F6"/>
    <w:rsid w:val="00A22449"/>
    <w:rsid w:val="00A24C7C"/>
    <w:rsid w:val="00A25456"/>
    <w:rsid w:val="00A25A92"/>
    <w:rsid w:val="00A26348"/>
    <w:rsid w:val="00A27201"/>
    <w:rsid w:val="00A30A3D"/>
    <w:rsid w:val="00A3123A"/>
    <w:rsid w:val="00A31F9A"/>
    <w:rsid w:val="00A32040"/>
    <w:rsid w:val="00A33F92"/>
    <w:rsid w:val="00A341AD"/>
    <w:rsid w:val="00A350EC"/>
    <w:rsid w:val="00A3524C"/>
    <w:rsid w:val="00A35769"/>
    <w:rsid w:val="00A375D6"/>
    <w:rsid w:val="00A40306"/>
    <w:rsid w:val="00A40A82"/>
    <w:rsid w:val="00A4113D"/>
    <w:rsid w:val="00A413F5"/>
    <w:rsid w:val="00A41589"/>
    <w:rsid w:val="00A41CBD"/>
    <w:rsid w:val="00A428EC"/>
    <w:rsid w:val="00A42AFB"/>
    <w:rsid w:val="00A44D08"/>
    <w:rsid w:val="00A44E19"/>
    <w:rsid w:val="00A45B16"/>
    <w:rsid w:val="00A47E46"/>
    <w:rsid w:val="00A50791"/>
    <w:rsid w:val="00A50C9E"/>
    <w:rsid w:val="00A51000"/>
    <w:rsid w:val="00A52EEF"/>
    <w:rsid w:val="00A52F33"/>
    <w:rsid w:val="00A534BC"/>
    <w:rsid w:val="00A54621"/>
    <w:rsid w:val="00A556E6"/>
    <w:rsid w:val="00A57034"/>
    <w:rsid w:val="00A607B5"/>
    <w:rsid w:val="00A60970"/>
    <w:rsid w:val="00A60C38"/>
    <w:rsid w:val="00A61446"/>
    <w:rsid w:val="00A61B31"/>
    <w:rsid w:val="00A62C63"/>
    <w:rsid w:val="00A63B19"/>
    <w:rsid w:val="00A63FC7"/>
    <w:rsid w:val="00A642C2"/>
    <w:rsid w:val="00A66257"/>
    <w:rsid w:val="00A66612"/>
    <w:rsid w:val="00A70726"/>
    <w:rsid w:val="00A717FE"/>
    <w:rsid w:val="00A72209"/>
    <w:rsid w:val="00A72339"/>
    <w:rsid w:val="00A72B62"/>
    <w:rsid w:val="00A73505"/>
    <w:rsid w:val="00A73B88"/>
    <w:rsid w:val="00A7459C"/>
    <w:rsid w:val="00A752AA"/>
    <w:rsid w:val="00A765C1"/>
    <w:rsid w:val="00A7661D"/>
    <w:rsid w:val="00A76EEB"/>
    <w:rsid w:val="00A774C1"/>
    <w:rsid w:val="00A779A7"/>
    <w:rsid w:val="00A80FB4"/>
    <w:rsid w:val="00A81317"/>
    <w:rsid w:val="00A81735"/>
    <w:rsid w:val="00A844F1"/>
    <w:rsid w:val="00A85758"/>
    <w:rsid w:val="00A86E3B"/>
    <w:rsid w:val="00A87845"/>
    <w:rsid w:val="00A87DB2"/>
    <w:rsid w:val="00A90CD1"/>
    <w:rsid w:val="00A90ECB"/>
    <w:rsid w:val="00A92B33"/>
    <w:rsid w:val="00A95624"/>
    <w:rsid w:val="00A95C95"/>
    <w:rsid w:val="00A95F4A"/>
    <w:rsid w:val="00A96802"/>
    <w:rsid w:val="00A96D90"/>
    <w:rsid w:val="00AA0054"/>
    <w:rsid w:val="00AA09E4"/>
    <w:rsid w:val="00AA0F9D"/>
    <w:rsid w:val="00AA6305"/>
    <w:rsid w:val="00AA69B1"/>
    <w:rsid w:val="00AA7772"/>
    <w:rsid w:val="00AA799E"/>
    <w:rsid w:val="00AB133F"/>
    <w:rsid w:val="00AB2528"/>
    <w:rsid w:val="00AB2AAF"/>
    <w:rsid w:val="00AB39E4"/>
    <w:rsid w:val="00AB5098"/>
    <w:rsid w:val="00AB51CE"/>
    <w:rsid w:val="00AB6D57"/>
    <w:rsid w:val="00AC0204"/>
    <w:rsid w:val="00AC29FC"/>
    <w:rsid w:val="00AC5847"/>
    <w:rsid w:val="00AC5DFB"/>
    <w:rsid w:val="00AC6514"/>
    <w:rsid w:val="00AC6F37"/>
    <w:rsid w:val="00AC75A5"/>
    <w:rsid w:val="00AC7C59"/>
    <w:rsid w:val="00AD0357"/>
    <w:rsid w:val="00AD044B"/>
    <w:rsid w:val="00AD15A6"/>
    <w:rsid w:val="00AD24D9"/>
    <w:rsid w:val="00AD31AF"/>
    <w:rsid w:val="00AD3D89"/>
    <w:rsid w:val="00AD5797"/>
    <w:rsid w:val="00AD64D0"/>
    <w:rsid w:val="00AD6D49"/>
    <w:rsid w:val="00AD6E8A"/>
    <w:rsid w:val="00AD7022"/>
    <w:rsid w:val="00AD744D"/>
    <w:rsid w:val="00AD7FD6"/>
    <w:rsid w:val="00AE0553"/>
    <w:rsid w:val="00AE35BB"/>
    <w:rsid w:val="00AE3F9F"/>
    <w:rsid w:val="00AE4050"/>
    <w:rsid w:val="00AE5B86"/>
    <w:rsid w:val="00AE74A1"/>
    <w:rsid w:val="00AE74EB"/>
    <w:rsid w:val="00AF015B"/>
    <w:rsid w:val="00AF0773"/>
    <w:rsid w:val="00AF123F"/>
    <w:rsid w:val="00AF1982"/>
    <w:rsid w:val="00AF2CE2"/>
    <w:rsid w:val="00AF40F8"/>
    <w:rsid w:val="00AF4C6F"/>
    <w:rsid w:val="00AF4EAF"/>
    <w:rsid w:val="00AF5772"/>
    <w:rsid w:val="00AF7E6D"/>
    <w:rsid w:val="00B010B7"/>
    <w:rsid w:val="00B01AF3"/>
    <w:rsid w:val="00B01E5F"/>
    <w:rsid w:val="00B020F7"/>
    <w:rsid w:val="00B02BF1"/>
    <w:rsid w:val="00B03B78"/>
    <w:rsid w:val="00B03C1B"/>
    <w:rsid w:val="00B03CD4"/>
    <w:rsid w:val="00B042B3"/>
    <w:rsid w:val="00B0496C"/>
    <w:rsid w:val="00B0553E"/>
    <w:rsid w:val="00B05689"/>
    <w:rsid w:val="00B0590C"/>
    <w:rsid w:val="00B10606"/>
    <w:rsid w:val="00B1120E"/>
    <w:rsid w:val="00B11771"/>
    <w:rsid w:val="00B11ACC"/>
    <w:rsid w:val="00B11DD9"/>
    <w:rsid w:val="00B11F15"/>
    <w:rsid w:val="00B125AF"/>
    <w:rsid w:val="00B13BE8"/>
    <w:rsid w:val="00B14FAF"/>
    <w:rsid w:val="00B16027"/>
    <w:rsid w:val="00B16115"/>
    <w:rsid w:val="00B17512"/>
    <w:rsid w:val="00B17947"/>
    <w:rsid w:val="00B209D0"/>
    <w:rsid w:val="00B21BD5"/>
    <w:rsid w:val="00B22100"/>
    <w:rsid w:val="00B22623"/>
    <w:rsid w:val="00B22ED2"/>
    <w:rsid w:val="00B239B6"/>
    <w:rsid w:val="00B24EE0"/>
    <w:rsid w:val="00B25045"/>
    <w:rsid w:val="00B26563"/>
    <w:rsid w:val="00B2659E"/>
    <w:rsid w:val="00B26AE1"/>
    <w:rsid w:val="00B303F4"/>
    <w:rsid w:val="00B314A7"/>
    <w:rsid w:val="00B31C14"/>
    <w:rsid w:val="00B322EE"/>
    <w:rsid w:val="00B32FEF"/>
    <w:rsid w:val="00B33055"/>
    <w:rsid w:val="00B3333C"/>
    <w:rsid w:val="00B3395C"/>
    <w:rsid w:val="00B34101"/>
    <w:rsid w:val="00B3434D"/>
    <w:rsid w:val="00B346DA"/>
    <w:rsid w:val="00B37E29"/>
    <w:rsid w:val="00B42609"/>
    <w:rsid w:val="00B4422F"/>
    <w:rsid w:val="00B45AA0"/>
    <w:rsid w:val="00B45FCE"/>
    <w:rsid w:val="00B471B2"/>
    <w:rsid w:val="00B4760F"/>
    <w:rsid w:val="00B51865"/>
    <w:rsid w:val="00B52F5F"/>
    <w:rsid w:val="00B53904"/>
    <w:rsid w:val="00B53DCE"/>
    <w:rsid w:val="00B54631"/>
    <w:rsid w:val="00B54BE0"/>
    <w:rsid w:val="00B57170"/>
    <w:rsid w:val="00B577AA"/>
    <w:rsid w:val="00B57A50"/>
    <w:rsid w:val="00B6040C"/>
    <w:rsid w:val="00B638E8"/>
    <w:rsid w:val="00B65532"/>
    <w:rsid w:val="00B66007"/>
    <w:rsid w:val="00B668BF"/>
    <w:rsid w:val="00B67FC8"/>
    <w:rsid w:val="00B7034F"/>
    <w:rsid w:val="00B705F2"/>
    <w:rsid w:val="00B70733"/>
    <w:rsid w:val="00B70B0E"/>
    <w:rsid w:val="00B71256"/>
    <w:rsid w:val="00B71394"/>
    <w:rsid w:val="00B71AFB"/>
    <w:rsid w:val="00B71EDA"/>
    <w:rsid w:val="00B72CAD"/>
    <w:rsid w:val="00B7307F"/>
    <w:rsid w:val="00B73BE8"/>
    <w:rsid w:val="00B74C87"/>
    <w:rsid w:val="00B74D30"/>
    <w:rsid w:val="00B74E30"/>
    <w:rsid w:val="00B7582C"/>
    <w:rsid w:val="00B76642"/>
    <w:rsid w:val="00B776DC"/>
    <w:rsid w:val="00B77A66"/>
    <w:rsid w:val="00B8145F"/>
    <w:rsid w:val="00B81786"/>
    <w:rsid w:val="00B83981"/>
    <w:rsid w:val="00B853C9"/>
    <w:rsid w:val="00B8559B"/>
    <w:rsid w:val="00B85C28"/>
    <w:rsid w:val="00B8693F"/>
    <w:rsid w:val="00B873D6"/>
    <w:rsid w:val="00B87746"/>
    <w:rsid w:val="00B87B00"/>
    <w:rsid w:val="00B91E28"/>
    <w:rsid w:val="00B9317E"/>
    <w:rsid w:val="00B93991"/>
    <w:rsid w:val="00B94EB5"/>
    <w:rsid w:val="00B94F4E"/>
    <w:rsid w:val="00B95859"/>
    <w:rsid w:val="00B9708B"/>
    <w:rsid w:val="00B97107"/>
    <w:rsid w:val="00B975D1"/>
    <w:rsid w:val="00B97F25"/>
    <w:rsid w:val="00B97FDA"/>
    <w:rsid w:val="00BA013D"/>
    <w:rsid w:val="00BA06B8"/>
    <w:rsid w:val="00BA0B21"/>
    <w:rsid w:val="00BA1030"/>
    <w:rsid w:val="00BA27EF"/>
    <w:rsid w:val="00BA4C43"/>
    <w:rsid w:val="00BA6876"/>
    <w:rsid w:val="00BA7DDF"/>
    <w:rsid w:val="00BB0CCB"/>
    <w:rsid w:val="00BB108E"/>
    <w:rsid w:val="00BB10E9"/>
    <w:rsid w:val="00BB1236"/>
    <w:rsid w:val="00BB126F"/>
    <w:rsid w:val="00BB2D3F"/>
    <w:rsid w:val="00BB2F0F"/>
    <w:rsid w:val="00BB37ED"/>
    <w:rsid w:val="00BB44A5"/>
    <w:rsid w:val="00BB4CD6"/>
    <w:rsid w:val="00BB5B43"/>
    <w:rsid w:val="00BB7786"/>
    <w:rsid w:val="00BC0051"/>
    <w:rsid w:val="00BC0466"/>
    <w:rsid w:val="00BC0A16"/>
    <w:rsid w:val="00BC0F47"/>
    <w:rsid w:val="00BC144A"/>
    <w:rsid w:val="00BC16CA"/>
    <w:rsid w:val="00BC1AA0"/>
    <w:rsid w:val="00BC2C64"/>
    <w:rsid w:val="00BC3372"/>
    <w:rsid w:val="00BC3C32"/>
    <w:rsid w:val="00BC43D9"/>
    <w:rsid w:val="00BC4C4F"/>
    <w:rsid w:val="00BC522A"/>
    <w:rsid w:val="00BD2006"/>
    <w:rsid w:val="00BD4747"/>
    <w:rsid w:val="00BE0B53"/>
    <w:rsid w:val="00BE0E49"/>
    <w:rsid w:val="00BE1B45"/>
    <w:rsid w:val="00BE1F4A"/>
    <w:rsid w:val="00BE23DD"/>
    <w:rsid w:val="00BE23E9"/>
    <w:rsid w:val="00BE33DA"/>
    <w:rsid w:val="00BE3D0C"/>
    <w:rsid w:val="00BE6E53"/>
    <w:rsid w:val="00BF2AE2"/>
    <w:rsid w:val="00BF3524"/>
    <w:rsid w:val="00BF3C13"/>
    <w:rsid w:val="00BF6178"/>
    <w:rsid w:val="00BF67B2"/>
    <w:rsid w:val="00BF6D6E"/>
    <w:rsid w:val="00BF6E45"/>
    <w:rsid w:val="00BF76DC"/>
    <w:rsid w:val="00BF795A"/>
    <w:rsid w:val="00C01EAC"/>
    <w:rsid w:val="00C03C26"/>
    <w:rsid w:val="00C047D9"/>
    <w:rsid w:val="00C05A0F"/>
    <w:rsid w:val="00C05CDD"/>
    <w:rsid w:val="00C062E5"/>
    <w:rsid w:val="00C0680F"/>
    <w:rsid w:val="00C06FCA"/>
    <w:rsid w:val="00C074AA"/>
    <w:rsid w:val="00C1098E"/>
    <w:rsid w:val="00C10F3C"/>
    <w:rsid w:val="00C11BF5"/>
    <w:rsid w:val="00C123CE"/>
    <w:rsid w:val="00C125B6"/>
    <w:rsid w:val="00C13A30"/>
    <w:rsid w:val="00C16332"/>
    <w:rsid w:val="00C16CA7"/>
    <w:rsid w:val="00C170FB"/>
    <w:rsid w:val="00C17838"/>
    <w:rsid w:val="00C20676"/>
    <w:rsid w:val="00C2165A"/>
    <w:rsid w:val="00C2283B"/>
    <w:rsid w:val="00C22E4D"/>
    <w:rsid w:val="00C23C0F"/>
    <w:rsid w:val="00C23D68"/>
    <w:rsid w:val="00C244F9"/>
    <w:rsid w:val="00C24D95"/>
    <w:rsid w:val="00C253F5"/>
    <w:rsid w:val="00C25A1F"/>
    <w:rsid w:val="00C26FCB"/>
    <w:rsid w:val="00C30E58"/>
    <w:rsid w:val="00C33B14"/>
    <w:rsid w:val="00C35DE4"/>
    <w:rsid w:val="00C3611A"/>
    <w:rsid w:val="00C365F8"/>
    <w:rsid w:val="00C378E4"/>
    <w:rsid w:val="00C37C42"/>
    <w:rsid w:val="00C37D85"/>
    <w:rsid w:val="00C37E9A"/>
    <w:rsid w:val="00C40755"/>
    <w:rsid w:val="00C414D5"/>
    <w:rsid w:val="00C415D9"/>
    <w:rsid w:val="00C43B12"/>
    <w:rsid w:val="00C4414C"/>
    <w:rsid w:val="00C44A4F"/>
    <w:rsid w:val="00C44D5B"/>
    <w:rsid w:val="00C44EAB"/>
    <w:rsid w:val="00C46227"/>
    <w:rsid w:val="00C46234"/>
    <w:rsid w:val="00C462B2"/>
    <w:rsid w:val="00C47A5F"/>
    <w:rsid w:val="00C50115"/>
    <w:rsid w:val="00C50962"/>
    <w:rsid w:val="00C51927"/>
    <w:rsid w:val="00C537F7"/>
    <w:rsid w:val="00C54CDB"/>
    <w:rsid w:val="00C5597A"/>
    <w:rsid w:val="00C55E92"/>
    <w:rsid w:val="00C56833"/>
    <w:rsid w:val="00C56B9F"/>
    <w:rsid w:val="00C56F59"/>
    <w:rsid w:val="00C606F8"/>
    <w:rsid w:val="00C60E8A"/>
    <w:rsid w:val="00C620B8"/>
    <w:rsid w:val="00C6228B"/>
    <w:rsid w:val="00C62AAD"/>
    <w:rsid w:val="00C644E6"/>
    <w:rsid w:val="00C65C35"/>
    <w:rsid w:val="00C65F96"/>
    <w:rsid w:val="00C66473"/>
    <w:rsid w:val="00C66ABB"/>
    <w:rsid w:val="00C670C8"/>
    <w:rsid w:val="00C67170"/>
    <w:rsid w:val="00C676AE"/>
    <w:rsid w:val="00C70448"/>
    <w:rsid w:val="00C711CB"/>
    <w:rsid w:val="00C714E8"/>
    <w:rsid w:val="00C71904"/>
    <w:rsid w:val="00C71D5B"/>
    <w:rsid w:val="00C72FD2"/>
    <w:rsid w:val="00C732A6"/>
    <w:rsid w:val="00C73E56"/>
    <w:rsid w:val="00C743E7"/>
    <w:rsid w:val="00C7529F"/>
    <w:rsid w:val="00C77145"/>
    <w:rsid w:val="00C775B3"/>
    <w:rsid w:val="00C81125"/>
    <w:rsid w:val="00C82351"/>
    <w:rsid w:val="00C82A46"/>
    <w:rsid w:val="00C82E81"/>
    <w:rsid w:val="00C835B1"/>
    <w:rsid w:val="00C86A63"/>
    <w:rsid w:val="00C87815"/>
    <w:rsid w:val="00C938D7"/>
    <w:rsid w:val="00C9409A"/>
    <w:rsid w:val="00C945A9"/>
    <w:rsid w:val="00C95A13"/>
    <w:rsid w:val="00C970DF"/>
    <w:rsid w:val="00C97DBE"/>
    <w:rsid w:val="00CA004C"/>
    <w:rsid w:val="00CA04C4"/>
    <w:rsid w:val="00CA114A"/>
    <w:rsid w:val="00CA261A"/>
    <w:rsid w:val="00CA2FE1"/>
    <w:rsid w:val="00CA3220"/>
    <w:rsid w:val="00CA3DAF"/>
    <w:rsid w:val="00CA7BDF"/>
    <w:rsid w:val="00CA7FFA"/>
    <w:rsid w:val="00CB0CD0"/>
    <w:rsid w:val="00CB1AA1"/>
    <w:rsid w:val="00CB2193"/>
    <w:rsid w:val="00CB24D5"/>
    <w:rsid w:val="00CB254E"/>
    <w:rsid w:val="00CB326E"/>
    <w:rsid w:val="00CB4E9C"/>
    <w:rsid w:val="00CB5A86"/>
    <w:rsid w:val="00CB6B79"/>
    <w:rsid w:val="00CB72B1"/>
    <w:rsid w:val="00CC027A"/>
    <w:rsid w:val="00CC073B"/>
    <w:rsid w:val="00CC1857"/>
    <w:rsid w:val="00CC222A"/>
    <w:rsid w:val="00CC2E70"/>
    <w:rsid w:val="00CC3929"/>
    <w:rsid w:val="00CC43B2"/>
    <w:rsid w:val="00CC442D"/>
    <w:rsid w:val="00CC46F3"/>
    <w:rsid w:val="00CC50D3"/>
    <w:rsid w:val="00CC6057"/>
    <w:rsid w:val="00CC7F4B"/>
    <w:rsid w:val="00CD16C2"/>
    <w:rsid w:val="00CD2C56"/>
    <w:rsid w:val="00CD3599"/>
    <w:rsid w:val="00CD4807"/>
    <w:rsid w:val="00CD5C2D"/>
    <w:rsid w:val="00CD6052"/>
    <w:rsid w:val="00CD73ED"/>
    <w:rsid w:val="00CE0079"/>
    <w:rsid w:val="00CE13F0"/>
    <w:rsid w:val="00CE2A98"/>
    <w:rsid w:val="00CE2AEA"/>
    <w:rsid w:val="00CE4826"/>
    <w:rsid w:val="00CE5367"/>
    <w:rsid w:val="00CE7125"/>
    <w:rsid w:val="00CE7A69"/>
    <w:rsid w:val="00CF183B"/>
    <w:rsid w:val="00CF2664"/>
    <w:rsid w:val="00CF30D2"/>
    <w:rsid w:val="00CF3BE7"/>
    <w:rsid w:val="00CF5513"/>
    <w:rsid w:val="00CF5CDC"/>
    <w:rsid w:val="00CF7D5D"/>
    <w:rsid w:val="00D00237"/>
    <w:rsid w:val="00D03A10"/>
    <w:rsid w:val="00D045DD"/>
    <w:rsid w:val="00D04FDC"/>
    <w:rsid w:val="00D05B9F"/>
    <w:rsid w:val="00D05F7C"/>
    <w:rsid w:val="00D10617"/>
    <w:rsid w:val="00D10974"/>
    <w:rsid w:val="00D11DB4"/>
    <w:rsid w:val="00D12DE2"/>
    <w:rsid w:val="00D1359D"/>
    <w:rsid w:val="00D13689"/>
    <w:rsid w:val="00D14083"/>
    <w:rsid w:val="00D153F4"/>
    <w:rsid w:val="00D15AFA"/>
    <w:rsid w:val="00D16026"/>
    <w:rsid w:val="00D16416"/>
    <w:rsid w:val="00D17857"/>
    <w:rsid w:val="00D17B68"/>
    <w:rsid w:val="00D21E8B"/>
    <w:rsid w:val="00D22DE9"/>
    <w:rsid w:val="00D2496A"/>
    <w:rsid w:val="00D25758"/>
    <w:rsid w:val="00D25E1F"/>
    <w:rsid w:val="00D30D66"/>
    <w:rsid w:val="00D31F00"/>
    <w:rsid w:val="00D325DC"/>
    <w:rsid w:val="00D3359B"/>
    <w:rsid w:val="00D338CC"/>
    <w:rsid w:val="00D34314"/>
    <w:rsid w:val="00D346E9"/>
    <w:rsid w:val="00D34FA5"/>
    <w:rsid w:val="00D34FEC"/>
    <w:rsid w:val="00D35B4F"/>
    <w:rsid w:val="00D3750C"/>
    <w:rsid w:val="00D405D5"/>
    <w:rsid w:val="00D42C0E"/>
    <w:rsid w:val="00D43845"/>
    <w:rsid w:val="00D44369"/>
    <w:rsid w:val="00D5174F"/>
    <w:rsid w:val="00D51B54"/>
    <w:rsid w:val="00D520F8"/>
    <w:rsid w:val="00D537EC"/>
    <w:rsid w:val="00D542D9"/>
    <w:rsid w:val="00D545D8"/>
    <w:rsid w:val="00D54DF4"/>
    <w:rsid w:val="00D56CC9"/>
    <w:rsid w:val="00D56F38"/>
    <w:rsid w:val="00D57367"/>
    <w:rsid w:val="00D5741C"/>
    <w:rsid w:val="00D605DA"/>
    <w:rsid w:val="00D60A32"/>
    <w:rsid w:val="00D60C16"/>
    <w:rsid w:val="00D61930"/>
    <w:rsid w:val="00D62210"/>
    <w:rsid w:val="00D623A5"/>
    <w:rsid w:val="00D62460"/>
    <w:rsid w:val="00D639F4"/>
    <w:rsid w:val="00D63EDF"/>
    <w:rsid w:val="00D652B2"/>
    <w:rsid w:val="00D664D5"/>
    <w:rsid w:val="00D71BFA"/>
    <w:rsid w:val="00D720B0"/>
    <w:rsid w:val="00D73592"/>
    <w:rsid w:val="00D74A81"/>
    <w:rsid w:val="00D7559B"/>
    <w:rsid w:val="00D75CD2"/>
    <w:rsid w:val="00D773E8"/>
    <w:rsid w:val="00D8041D"/>
    <w:rsid w:val="00D82460"/>
    <w:rsid w:val="00D834DE"/>
    <w:rsid w:val="00D837E7"/>
    <w:rsid w:val="00D84ADF"/>
    <w:rsid w:val="00D84BDB"/>
    <w:rsid w:val="00D85214"/>
    <w:rsid w:val="00D85545"/>
    <w:rsid w:val="00D902DF"/>
    <w:rsid w:val="00D90BC8"/>
    <w:rsid w:val="00D90DEA"/>
    <w:rsid w:val="00D92C40"/>
    <w:rsid w:val="00D96316"/>
    <w:rsid w:val="00D97619"/>
    <w:rsid w:val="00D97DFD"/>
    <w:rsid w:val="00DA1373"/>
    <w:rsid w:val="00DA1920"/>
    <w:rsid w:val="00DA2E7F"/>
    <w:rsid w:val="00DA436D"/>
    <w:rsid w:val="00DA49E2"/>
    <w:rsid w:val="00DA4A3F"/>
    <w:rsid w:val="00DA55CC"/>
    <w:rsid w:val="00DA5ACF"/>
    <w:rsid w:val="00DA6D03"/>
    <w:rsid w:val="00DB00AD"/>
    <w:rsid w:val="00DB0953"/>
    <w:rsid w:val="00DB1F9A"/>
    <w:rsid w:val="00DB21D8"/>
    <w:rsid w:val="00DB356B"/>
    <w:rsid w:val="00DB3F61"/>
    <w:rsid w:val="00DB42D0"/>
    <w:rsid w:val="00DB4451"/>
    <w:rsid w:val="00DB46AC"/>
    <w:rsid w:val="00DB4F52"/>
    <w:rsid w:val="00DB5BDD"/>
    <w:rsid w:val="00DB5BEE"/>
    <w:rsid w:val="00DB5C9D"/>
    <w:rsid w:val="00DB7FE0"/>
    <w:rsid w:val="00DC0AC4"/>
    <w:rsid w:val="00DC0CA7"/>
    <w:rsid w:val="00DC1163"/>
    <w:rsid w:val="00DC2325"/>
    <w:rsid w:val="00DC295A"/>
    <w:rsid w:val="00DC2BE9"/>
    <w:rsid w:val="00DC33E0"/>
    <w:rsid w:val="00DC36CB"/>
    <w:rsid w:val="00DC3780"/>
    <w:rsid w:val="00DC4450"/>
    <w:rsid w:val="00DC4F5F"/>
    <w:rsid w:val="00DC52B6"/>
    <w:rsid w:val="00DC5743"/>
    <w:rsid w:val="00DC64B0"/>
    <w:rsid w:val="00DC662F"/>
    <w:rsid w:val="00DC718D"/>
    <w:rsid w:val="00DC7234"/>
    <w:rsid w:val="00DC7548"/>
    <w:rsid w:val="00DD0847"/>
    <w:rsid w:val="00DD0FA8"/>
    <w:rsid w:val="00DD10D0"/>
    <w:rsid w:val="00DD1927"/>
    <w:rsid w:val="00DD2494"/>
    <w:rsid w:val="00DD26EE"/>
    <w:rsid w:val="00DD410A"/>
    <w:rsid w:val="00DD421B"/>
    <w:rsid w:val="00DD45BF"/>
    <w:rsid w:val="00DD521C"/>
    <w:rsid w:val="00DD5F17"/>
    <w:rsid w:val="00DD61CD"/>
    <w:rsid w:val="00DD6283"/>
    <w:rsid w:val="00DD69AF"/>
    <w:rsid w:val="00DD6AEC"/>
    <w:rsid w:val="00DD7698"/>
    <w:rsid w:val="00DD7BC4"/>
    <w:rsid w:val="00DE064F"/>
    <w:rsid w:val="00DE1F0B"/>
    <w:rsid w:val="00DE25A1"/>
    <w:rsid w:val="00DE355E"/>
    <w:rsid w:val="00DE362D"/>
    <w:rsid w:val="00DE36CE"/>
    <w:rsid w:val="00DE4584"/>
    <w:rsid w:val="00DE4B47"/>
    <w:rsid w:val="00DE5AED"/>
    <w:rsid w:val="00DE5D22"/>
    <w:rsid w:val="00DE63CE"/>
    <w:rsid w:val="00DE7B1F"/>
    <w:rsid w:val="00DE7C56"/>
    <w:rsid w:val="00DE7E1A"/>
    <w:rsid w:val="00DF090C"/>
    <w:rsid w:val="00DF0FFB"/>
    <w:rsid w:val="00DF1A72"/>
    <w:rsid w:val="00DF2393"/>
    <w:rsid w:val="00DF3BAD"/>
    <w:rsid w:val="00DF44A6"/>
    <w:rsid w:val="00DF44F5"/>
    <w:rsid w:val="00DF47FA"/>
    <w:rsid w:val="00DF4FD4"/>
    <w:rsid w:val="00DF54E2"/>
    <w:rsid w:val="00DF6759"/>
    <w:rsid w:val="00DF6C96"/>
    <w:rsid w:val="00DF7EE4"/>
    <w:rsid w:val="00E00601"/>
    <w:rsid w:val="00E02C7D"/>
    <w:rsid w:val="00E044AE"/>
    <w:rsid w:val="00E04C9D"/>
    <w:rsid w:val="00E04E52"/>
    <w:rsid w:val="00E0555F"/>
    <w:rsid w:val="00E06619"/>
    <w:rsid w:val="00E066A4"/>
    <w:rsid w:val="00E07E00"/>
    <w:rsid w:val="00E07E6C"/>
    <w:rsid w:val="00E1066A"/>
    <w:rsid w:val="00E11D49"/>
    <w:rsid w:val="00E11D5B"/>
    <w:rsid w:val="00E12855"/>
    <w:rsid w:val="00E12C57"/>
    <w:rsid w:val="00E142AA"/>
    <w:rsid w:val="00E162D5"/>
    <w:rsid w:val="00E16542"/>
    <w:rsid w:val="00E16592"/>
    <w:rsid w:val="00E16E77"/>
    <w:rsid w:val="00E17446"/>
    <w:rsid w:val="00E1762F"/>
    <w:rsid w:val="00E17778"/>
    <w:rsid w:val="00E22008"/>
    <w:rsid w:val="00E23DCD"/>
    <w:rsid w:val="00E23F61"/>
    <w:rsid w:val="00E2502C"/>
    <w:rsid w:val="00E257F5"/>
    <w:rsid w:val="00E2760B"/>
    <w:rsid w:val="00E27A2A"/>
    <w:rsid w:val="00E303BE"/>
    <w:rsid w:val="00E3099A"/>
    <w:rsid w:val="00E31454"/>
    <w:rsid w:val="00E31977"/>
    <w:rsid w:val="00E32C07"/>
    <w:rsid w:val="00E32E57"/>
    <w:rsid w:val="00E32F9C"/>
    <w:rsid w:val="00E33499"/>
    <w:rsid w:val="00E341D2"/>
    <w:rsid w:val="00E34473"/>
    <w:rsid w:val="00E34642"/>
    <w:rsid w:val="00E34784"/>
    <w:rsid w:val="00E3538A"/>
    <w:rsid w:val="00E35EE6"/>
    <w:rsid w:val="00E371A0"/>
    <w:rsid w:val="00E3755B"/>
    <w:rsid w:val="00E4225B"/>
    <w:rsid w:val="00E43219"/>
    <w:rsid w:val="00E47B60"/>
    <w:rsid w:val="00E47BA1"/>
    <w:rsid w:val="00E509AB"/>
    <w:rsid w:val="00E51098"/>
    <w:rsid w:val="00E519C9"/>
    <w:rsid w:val="00E52228"/>
    <w:rsid w:val="00E53170"/>
    <w:rsid w:val="00E53C1F"/>
    <w:rsid w:val="00E56660"/>
    <w:rsid w:val="00E566E5"/>
    <w:rsid w:val="00E57D99"/>
    <w:rsid w:val="00E57E4C"/>
    <w:rsid w:val="00E60F14"/>
    <w:rsid w:val="00E61720"/>
    <w:rsid w:val="00E6248F"/>
    <w:rsid w:val="00E62EB6"/>
    <w:rsid w:val="00E63A5C"/>
    <w:rsid w:val="00E64304"/>
    <w:rsid w:val="00E654CE"/>
    <w:rsid w:val="00E67C19"/>
    <w:rsid w:val="00E718C4"/>
    <w:rsid w:val="00E720F1"/>
    <w:rsid w:val="00E7520F"/>
    <w:rsid w:val="00E75C57"/>
    <w:rsid w:val="00E75CB0"/>
    <w:rsid w:val="00E76B59"/>
    <w:rsid w:val="00E76FEF"/>
    <w:rsid w:val="00E80CED"/>
    <w:rsid w:val="00E81156"/>
    <w:rsid w:val="00E87CD9"/>
    <w:rsid w:val="00E90580"/>
    <w:rsid w:val="00E91782"/>
    <w:rsid w:val="00E92AC0"/>
    <w:rsid w:val="00E940C1"/>
    <w:rsid w:val="00E9418D"/>
    <w:rsid w:val="00E951AB"/>
    <w:rsid w:val="00E95DD4"/>
    <w:rsid w:val="00E963CC"/>
    <w:rsid w:val="00E96D6E"/>
    <w:rsid w:val="00E97129"/>
    <w:rsid w:val="00EA0D91"/>
    <w:rsid w:val="00EA13C0"/>
    <w:rsid w:val="00EA156F"/>
    <w:rsid w:val="00EA178F"/>
    <w:rsid w:val="00EA1870"/>
    <w:rsid w:val="00EA2524"/>
    <w:rsid w:val="00EA587E"/>
    <w:rsid w:val="00EA715A"/>
    <w:rsid w:val="00EA7300"/>
    <w:rsid w:val="00EB0C30"/>
    <w:rsid w:val="00EB10B4"/>
    <w:rsid w:val="00EB1405"/>
    <w:rsid w:val="00EB490E"/>
    <w:rsid w:val="00EB52B6"/>
    <w:rsid w:val="00EB5C57"/>
    <w:rsid w:val="00EB6505"/>
    <w:rsid w:val="00EB6524"/>
    <w:rsid w:val="00EB6DC9"/>
    <w:rsid w:val="00EB73F5"/>
    <w:rsid w:val="00EC1017"/>
    <w:rsid w:val="00EC1B45"/>
    <w:rsid w:val="00EC2124"/>
    <w:rsid w:val="00EC2822"/>
    <w:rsid w:val="00EC30B9"/>
    <w:rsid w:val="00EC32E3"/>
    <w:rsid w:val="00EC3526"/>
    <w:rsid w:val="00EC440D"/>
    <w:rsid w:val="00EC4EB1"/>
    <w:rsid w:val="00EC4FE0"/>
    <w:rsid w:val="00EC5AA0"/>
    <w:rsid w:val="00EC6D14"/>
    <w:rsid w:val="00EC6E25"/>
    <w:rsid w:val="00EC6FE9"/>
    <w:rsid w:val="00EC7B02"/>
    <w:rsid w:val="00ED0455"/>
    <w:rsid w:val="00ED0B04"/>
    <w:rsid w:val="00ED1B74"/>
    <w:rsid w:val="00ED1FDC"/>
    <w:rsid w:val="00ED1FE1"/>
    <w:rsid w:val="00ED279E"/>
    <w:rsid w:val="00ED325C"/>
    <w:rsid w:val="00ED3E18"/>
    <w:rsid w:val="00ED4CB7"/>
    <w:rsid w:val="00ED4EC2"/>
    <w:rsid w:val="00ED57EE"/>
    <w:rsid w:val="00ED5BF1"/>
    <w:rsid w:val="00ED674A"/>
    <w:rsid w:val="00ED6AB8"/>
    <w:rsid w:val="00ED77CF"/>
    <w:rsid w:val="00EE026B"/>
    <w:rsid w:val="00EE0D69"/>
    <w:rsid w:val="00EE1074"/>
    <w:rsid w:val="00EE166F"/>
    <w:rsid w:val="00EE1F90"/>
    <w:rsid w:val="00EE3519"/>
    <w:rsid w:val="00EE52EB"/>
    <w:rsid w:val="00EE63E0"/>
    <w:rsid w:val="00EE654B"/>
    <w:rsid w:val="00EE672C"/>
    <w:rsid w:val="00EF070B"/>
    <w:rsid w:val="00EF096D"/>
    <w:rsid w:val="00EF1184"/>
    <w:rsid w:val="00EF1EDE"/>
    <w:rsid w:val="00EF2C05"/>
    <w:rsid w:val="00EF3312"/>
    <w:rsid w:val="00EF4B9D"/>
    <w:rsid w:val="00EF533D"/>
    <w:rsid w:val="00EF69F2"/>
    <w:rsid w:val="00F00413"/>
    <w:rsid w:val="00F00BDC"/>
    <w:rsid w:val="00F014BC"/>
    <w:rsid w:val="00F06737"/>
    <w:rsid w:val="00F10BF1"/>
    <w:rsid w:val="00F12D2A"/>
    <w:rsid w:val="00F14669"/>
    <w:rsid w:val="00F147FA"/>
    <w:rsid w:val="00F15845"/>
    <w:rsid w:val="00F160CD"/>
    <w:rsid w:val="00F176AA"/>
    <w:rsid w:val="00F1770A"/>
    <w:rsid w:val="00F20288"/>
    <w:rsid w:val="00F20638"/>
    <w:rsid w:val="00F23D5B"/>
    <w:rsid w:val="00F24A23"/>
    <w:rsid w:val="00F25A1B"/>
    <w:rsid w:val="00F2748D"/>
    <w:rsid w:val="00F30263"/>
    <w:rsid w:val="00F31EAD"/>
    <w:rsid w:val="00F31F39"/>
    <w:rsid w:val="00F32B5F"/>
    <w:rsid w:val="00F34F07"/>
    <w:rsid w:val="00F36261"/>
    <w:rsid w:val="00F367B5"/>
    <w:rsid w:val="00F376C7"/>
    <w:rsid w:val="00F37EEB"/>
    <w:rsid w:val="00F40212"/>
    <w:rsid w:val="00F406D0"/>
    <w:rsid w:val="00F43012"/>
    <w:rsid w:val="00F436DE"/>
    <w:rsid w:val="00F436EC"/>
    <w:rsid w:val="00F4430F"/>
    <w:rsid w:val="00F44345"/>
    <w:rsid w:val="00F452F4"/>
    <w:rsid w:val="00F456BC"/>
    <w:rsid w:val="00F463AA"/>
    <w:rsid w:val="00F469AE"/>
    <w:rsid w:val="00F46AB0"/>
    <w:rsid w:val="00F47371"/>
    <w:rsid w:val="00F50114"/>
    <w:rsid w:val="00F550FB"/>
    <w:rsid w:val="00F555EF"/>
    <w:rsid w:val="00F5569E"/>
    <w:rsid w:val="00F55729"/>
    <w:rsid w:val="00F55E49"/>
    <w:rsid w:val="00F5704A"/>
    <w:rsid w:val="00F6058D"/>
    <w:rsid w:val="00F611B8"/>
    <w:rsid w:val="00F62F2B"/>
    <w:rsid w:val="00F632C7"/>
    <w:rsid w:val="00F67EDE"/>
    <w:rsid w:val="00F70B54"/>
    <w:rsid w:val="00F70B84"/>
    <w:rsid w:val="00F72CB0"/>
    <w:rsid w:val="00F72F24"/>
    <w:rsid w:val="00F74E6B"/>
    <w:rsid w:val="00F75521"/>
    <w:rsid w:val="00F7724C"/>
    <w:rsid w:val="00F80699"/>
    <w:rsid w:val="00F813DB"/>
    <w:rsid w:val="00F818BC"/>
    <w:rsid w:val="00F827D3"/>
    <w:rsid w:val="00F83210"/>
    <w:rsid w:val="00F83D24"/>
    <w:rsid w:val="00F84CB4"/>
    <w:rsid w:val="00F87E4C"/>
    <w:rsid w:val="00F906B9"/>
    <w:rsid w:val="00F909C1"/>
    <w:rsid w:val="00F90F44"/>
    <w:rsid w:val="00F90F5A"/>
    <w:rsid w:val="00F91B97"/>
    <w:rsid w:val="00F93AA2"/>
    <w:rsid w:val="00F93E9D"/>
    <w:rsid w:val="00F94837"/>
    <w:rsid w:val="00F9484A"/>
    <w:rsid w:val="00F94A46"/>
    <w:rsid w:val="00F97995"/>
    <w:rsid w:val="00FA18F6"/>
    <w:rsid w:val="00FA46E2"/>
    <w:rsid w:val="00FA470E"/>
    <w:rsid w:val="00FA504A"/>
    <w:rsid w:val="00FA531C"/>
    <w:rsid w:val="00FA6826"/>
    <w:rsid w:val="00FA6FD4"/>
    <w:rsid w:val="00FA7696"/>
    <w:rsid w:val="00FA7B89"/>
    <w:rsid w:val="00FB067F"/>
    <w:rsid w:val="00FB08F9"/>
    <w:rsid w:val="00FB0F73"/>
    <w:rsid w:val="00FB11CE"/>
    <w:rsid w:val="00FB1568"/>
    <w:rsid w:val="00FB1607"/>
    <w:rsid w:val="00FB2638"/>
    <w:rsid w:val="00FB3D29"/>
    <w:rsid w:val="00FB467C"/>
    <w:rsid w:val="00FB7295"/>
    <w:rsid w:val="00FC020C"/>
    <w:rsid w:val="00FC075C"/>
    <w:rsid w:val="00FC1A2A"/>
    <w:rsid w:val="00FC2250"/>
    <w:rsid w:val="00FC271A"/>
    <w:rsid w:val="00FC277E"/>
    <w:rsid w:val="00FC2B58"/>
    <w:rsid w:val="00FC326C"/>
    <w:rsid w:val="00FC3700"/>
    <w:rsid w:val="00FC3E21"/>
    <w:rsid w:val="00FC42E3"/>
    <w:rsid w:val="00FC593C"/>
    <w:rsid w:val="00FC79D6"/>
    <w:rsid w:val="00FD1BF3"/>
    <w:rsid w:val="00FD1DBA"/>
    <w:rsid w:val="00FD1E76"/>
    <w:rsid w:val="00FD2470"/>
    <w:rsid w:val="00FD36E1"/>
    <w:rsid w:val="00FD3B96"/>
    <w:rsid w:val="00FD49AB"/>
    <w:rsid w:val="00FD5032"/>
    <w:rsid w:val="00FD53F2"/>
    <w:rsid w:val="00FD5A1A"/>
    <w:rsid w:val="00FD70A1"/>
    <w:rsid w:val="00FE0345"/>
    <w:rsid w:val="00FE1144"/>
    <w:rsid w:val="00FE11CD"/>
    <w:rsid w:val="00FE1595"/>
    <w:rsid w:val="00FE1D8A"/>
    <w:rsid w:val="00FE31B8"/>
    <w:rsid w:val="00FE445D"/>
    <w:rsid w:val="00FE4912"/>
    <w:rsid w:val="00FE4ECC"/>
    <w:rsid w:val="00FE5563"/>
    <w:rsid w:val="00FE6172"/>
    <w:rsid w:val="00FE663D"/>
    <w:rsid w:val="00FE6EEE"/>
    <w:rsid w:val="00FE7B29"/>
    <w:rsid w:val="00FF0A3E"/>
    <w:rsid w:val="00FF1EBD"/>
    <w:rsid w:val="00FF1F15"/>
    <w:rsid w:val="00FF2451"/>
    <w:rsid w:val="00FF272D"/>
    <w:rsid w:val="00FF5F1A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v-text-anchor:middle" fill="f" fillcolor="white" strokecolor="none [1305]">
      <v:fill color="white" on="f"/>
      <v:stroke color="none [1305]" weight="6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64A28A52"/>
  <w15:docId w15:val="{F0F4596D-66B7-4959-A7D0-8E5041EE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rsid w:val="00B87B00"/>
    <w:pPr>
      <w:widowControl w:val="0"/>
      <w:ind w:firstLineChars="100" w:firstLine="180"/>
    </w:pPr>
    <w:rPr>
      <w:rFonts w:ascii="游ゴシック Medium" w:eastAsia="游ゴシック Medium" w:hAnsi="游ゴシック Medium"/>
      <w:color w:val="000000" w:themeColor="text1"/>
      <w:sz w:val="18"/>
    </w:rPr>
  </w:style>
  <w:style w:type="paragraph" w:styleId="10">
    <w:name w:val="heading 1"/>
    <w:basedOn w:val="a2"/>
    <w:next w:val="a2"/>
    <w:link w:val="11"/>
    <w:autoRedefine/>
    <w:uiPriority w:val="9"/>
    <w:qFormat/>
    <w:locked/>
    <w:rsid w:val="00B87B00"/>
    <w:pPr>
      <w:keepNext/>
      <w:numPr>
        <w:numId w:val="16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Lines="50" w:before="180" w:afterLines="50" w:after="180"/>
      <w:ind w:rightChars="100" w:right="180" w:firstLineChars="0"/>
      <w:outlineLvl w:val="0"/>
    </w:pPr>
    <w:rPr>
      <w:rFonts w:asciiTheme="majorHAnsi" w:eastAsia="HG創英角ｺﾞｼｯｸUB" w:hAnsiTheme="majorHAnsi" w:cstheme="majorBidi"/>
      <w:color w:val="70ADC9"/>
      <w:sz w:val="4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locked/>
    <w:rsid w:val="00B87B00"/>
    <w:pPr>
      <w:keepNext/>
      <w:numPr>
        <w:ilvl w:val="1"/>
        <w:numId w:val="16"/>
      </w:numPr>
      <w:spacing w:after="180" w:line="240" w:lineRule="atLeast"/>
      <w:ind w:firstLineChars="0"/>
      <w:outlineLvl w:val="1"/>
    </w:pPr>
    <w:rPr>
      <w:sz w:val="24"/>
    </w:rPr>
  </w:style>
  <w:style w:type="paragraph" w:styleId="3">
    <w:name w:val="heading 3"/>
    <w:basedOn w:val="a2"/>
    <w:next w:val="a1"/>
    <w:link w:val="30"/>
    <w:uiPriority w:val="9"/>
    <w:unhideWhenUsed/>
    <w:qFormat/>
    <w:locked/>
    <w:rsid w:val="00B87B00"/>
    <w:pPr>
      <w:keepNext/>
      <w:spacing w:beforeLines="50" w:before="50" w:line="220" w:lineRule="atLeast"/>
      <w:ind w:leftChars="100" w:left="180" w:rightChars="100" w:right="100" w:firstLineChars="0" w:firstLine="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2"/>
    <w:next w:val="a2"/>
    <w:link w:val="40"/>
    <w:uiPriority w:val="9"/>
    <w:unhideWhenUsed/>
    <w:qFormat/>
    <w:locked/>
    <w:rsid w:val="00B87B00"/>
    <w:pPr>
      <w:keepNext/>
      <w:spacing w:beforeLines="0" w:line="200" w:lineRule="atLeast"/>
      <w:ind w:leftChars="100" w:left="180" w:rightChars="100" w:right="180"/>
      <w:outlineLvl w:val="3"/>
    </w:pPr>
    <w:rPr>
      <w:bCs/>
      <w:u w:val="singl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locked/>
    <w:rsid w:val="00B87B00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  <w:rsid w:val="00B87B00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B87B00"/>
  </w:style>
  <w:style w:type="paragraph" w:styleId="a6">
    <w:name w:val="header"/>
    <w:basedOn w:val="a1"/>
    <w:link w:val="a7"/>
    <w:uiPriority w:val="99"/>
    <w:unhideWhenUsed/>
    <w:locked/>
    <w:rsid w:val="00B87B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B87B00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8">
    <w:name w:val="footer"/>
    <w:basedOn w:val="a2"/>
    <w:link w:val="a9"/>
    <w:uiPriority w:val="99"/>
    <w:unhideWhenUsed/>
    <w:locked/>
    <w:rsid w:val="00B87B00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9">
    <w:name w:val="フッター (文字)"/>
    <w:basedOn w:val="a3"/>
    <w:link w:val="a8"/>
    <w:uiPriority w:val="99"/>
    <w:rsid w:val="00B87B00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paragraph" w:styleId="aa">
    <w:name w:val="Balloon Text"/>
    <w:basedOn w:val="a1"/>
    <w:link w:val="ab"/>
    <w:uiPriority w:val="99"/>
    <w:semiHidden/>
    <w:unhideWhenUsed/>
    <w:locked/>
    <w:rsid w:val="00B87B00"/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3"/>
    <w:link w:val="aa"/>
    <w:uiPriority w:val="99"/>
    <w:semiHidden/>
    <w:rsid w:val="00B87B00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paragraph" w:styleId="ac">
    <w:name w:val="No Spacing"/>
    <w:link w:val="ad"/>
    <w:uiPriority w:val="1"/>
    <w:locked/>
    <w:rsid w:val="00B87B00"/>
    <w:rPr>
      <w:kern w:val="0"/>
      <w:sz w:val="22"/>
    </w:rPr>
  </w:style>
  <w:style w:type="character" w:customStyle="1" w:styleId="ad">
    <w:name w:val="行間詰め (文字)"/>
    <w:basedOn w:val="a3"/>
    <w:link w:val="ac"/>
    <w:uiPriority w:val="1"/>
    <w:rsid w:val="00B87B00"/>
    <w:rPr>
      <w:kern w:val="0"/>
      <w:sz w:val="22"/>
    </w:rPr>
  </w:style>
  <w:style w:type="character" w:customStyle="1" w:styleId="11">
    <w:name w:val="見出し 1 (文字)"/>
    <w:basedOn w:val="a3"/>
    <w:link w:val="10"/>
    <w:uiPriority w:val="9"/>
    <w:rsid w:val="00B87B00"/>
    <w:rPr>
      <w:rFonts w:asciiTheme="majorHAnsi" w:eastAsia="HG創英角ｺﾞｼｯｸUB" w:hAnsiTheme="majorHAnsi" w:cstheme="majorBidi"/>
      <w:color w:val="70ADC9"/>
      <w:sz w:val="48"/>
      <w:szCs w:val="24"/>
    </w:rPr>
  </w:style>
  <w:style w:type="character" w:customStyle="1" w:styleId="20">
    <w:name w:val="見出し 2 (文字)"/>
    <w:basedOn w:val="a3"/>
    <w:link w:val="2"/>
    <w:uiPriority w:val="9"/>
    <w:rsid w:val="00B87B00"/>
    <w:rPr>
      <w:rFonts w:ascii="游ゴシック Medium" w:eastAsia="游ゴシック Medium" w:hAnsi="游ゴシック Medium"/>
      <w:color w:val="000000" w:themeColor="text1"/>
      <w:sz w:val="24"/>
    </w:rPr>
  </w:style>
  <w:style w:type="character" w:customStyle="1" w:styleId="30">
    <w:name w:val="見出し 3 (文字)"/>
    <w:basedOn w:val="a3"/>
    <w:link w:val="3"/>
    <w:uiPriority w:val="9"/>
    <w:rsid w:val="00B87B00"/>
    <w:rPr>
      <w:rFonts w:asciiTheme="majorHAnsi" w:eastAsia="游ゴシック Medium" w:hAnsiTheme="majorHAnsi" w:cstheme="majorBidi"/>
      <w:color w:val="000000" w:themeColor="text1"/>
      <w:sz w:val="18"/>
      <w:szCs w:val="24"/>
    </w:rPr>
  </w:style>
  <w:style w:type="paragraph" w:styleId="a">
    <w:name w:val="List Paragraph"/>
    <w:aliases w:val="リスト段落-9pt"/>
    <w:basedOn w:val="a1"/>
    <w:link w:val="ae"/>
    <w:uiPriority w:val="34"/>
    <w:qFormat/>
    <w:locked/>
    <w:rsid w:val="00B87B00"/>
    <w:pPr>
      <w:numPr>
        <w:numId w:val="14"/>
      </w:numPr>
      <w:ind w:firstLineChars="0"/>
    </w:pPr>
  </w:style>
  <w:style w:type="character" w:styleId="af">
    <w:name w:val="Placeholder Text"/>
    <w:basedOn w:val="a3"/>
    <w:uiPriority w:val="99"/>
    <w:semiHidden/>
    <w:locked/>
    <w:rsid w:val="00B87B00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locked/>
    <w:rsid w:val="00B87B00"/>
    <w:rPr>
      <w:bCs/>
    </w:rPr>
  </w:style>
  <w:style w:type="table" w:styleId="af1">
    <w:name w:val="Table Grid"/>
    <w:basedOn w:val="a4"/>
    <w:uiPriority w:val="59"/>
    <w:locked/>
    <w:rsid w:val="00B8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1"/>
    <w:next w:val="a1"/>
    <w:autoRedefine/>
    <w:uiPriority w:val="39"/>
    <w:unhideWhenUsed/>
    <w:locked/>
    <w:rsid w:val="00B87B00"/>
    <w:pPr>
      <w:tabs>
        <w:tab w:val="left" w:pos="1800"/>
        <w:tab w:val="left" w:leader="underscore" w:pos="8820"/>
      </w:tabs>
      <w:snapToGrid w:val="0"/>
      <w:spacing w:beforeLines="50" w:before="50" w:line="220" w:lineRule="atLeast"/>
      <w:ind w:leftChars="100" w:left="100" w:rightChars="100" w:right="100" w:firstLineChars="0" w:firstLine="0"/>
    </w:pPr>
    <w:rPr>
      <w:b/>
    </w:rPr>
  </w:style>
  <w:style w:type="character" w:styleId="af2">
    <w:name w:val="Hyperlink"/>
    <w:basedOn w:val="a3"/>
    <w:uiPriority w:val="99"/>
    <w:unhideWhenUsed/>
    <w:locked/>
    <w:rsid w:val="00B87B00"/>
    <w:rPr>
      <w:color w:val="0000FF" w:themeColor="hyperlink"/>
      <w:u w:val="single"/>
    </w:rPr>
  </w:style>
  <w:style w:type="character" w:styleId="af3">
    <w:name w:val="annotation reference"/>
    <w:basedOn w:val="a3"/>
    <w:uiPriority w:val="99"/>
    <w:semiHidden/>
    <w:unhideWhenUsed/>
    <w:locked/>
    <w:rsid w:val="00B87B00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locked/>
    <w:rsid w:val="00B87B00"/>
  </w:style>
  <w:style w:type="character" w:customStyle="1" w:styleId="af5">
    <w:name w:val="コメント文字列 (文字)"/>
    <w:basedOn w:val="a3"/>
    <w:link w:val="af4"/>
    <w:uiPriority w:val="99"/>
    <w:semiHidden/>
    <w:rsid w:val="00B87B00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locked/>
    <w:rsid w:val="00B87B00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B87B00"/>
    <w:rPr>
      <w:rFonts w:ascii="游ゴシック Medium" w:eastAsia="游ゴシック Medium" w:hAnsi="游ゴシック Medium"/>
      <w:b/>
      <w:bCs/>
      <w:color w:val="000000" w:themeColor="text1"/>
      <w:sz w:val="18"/>
    </w:rPr>
  </w:style>
  <w:style w:type="paragraph" w:styleId="21">
    <w:name w:val="toc 2"/>
    <w:basedOn w:val="a2"/>
    <w:next w:val="a2"/>
    <w:autoRedefine/>
    <w:uiPriority w:val="39"/>
    <w:unhideWhenUsed/>
    <w:locked/>
    <w:rsid w:val="00B87B00"/>
    <w:pPr>
      <w:tabs>
        <w:tab w:val="left" w:pos="1418"/>
        <w:tab w:val="right" w:leader="underscore" w:pos="8931"/>
      </w:tabs>
      <w:spacing w:beforeLines="0" w:before="360" w:line="200" w:lineRule="atLeast"/>
      <w:ind w:leftChars="200" w:left="360" w:rightChars="455" w:right="819" w:firstLineChars="0" w:firstLine="0"/>
    </w:pPr>
  </w:style>
  <w:style w:type="paragraph" w:styleId="31">
    <w:name w:val="toc 3"/>
    <w:basedOn w:val="a1"/>
    <w:next w:val="a1"/>
    <w:autoRedefine/>
    <w:uiPriority w:val="39"/>
    <w:unhideWhenUsed/>
    <w:locked/>
    <w:rsid w:val="00B87B00"/>
    <w:pPr>
      <w:ind w:leftChars="200" w:left="420"/>
    </w:pPr>
  </w:style>
  <w:style w:type="paragraph" w:styleId="41">
    <w:name w:val="toc 4"/>
    <w:basedOn w:val="a1"/>
    <w:next w:val="a1"/>
    <w:autoRedefine/>
    <w:uiPriority w:val="39"/>
    <w:unhideWhenUsed/>
    <w:locked/>
    <w:rsid w:val="00B87B00"/>
    <w:pPr>
      <w:ind w:leftChars="300" w:left="630"/>
    </w:pPr>
  </w:style>
  <w:style w:type="paragraph" w:styleId="51">
    <w:name w:val="toc 5"/>
    <w:basedOn w:val="a1"/>
    <w:next w:val="a1"/>
    <w:autoRedefine/>
    <w:uiPriority w:val="39"/>
    <w:unhideWhenUsed/>
    <w:locked/>
    <w:rsid w:val="00B87B00"/>
    <w:pPr>
      <w:ind w:left="840"/>
    </w:pPr>
  </w:style>
  <w:style w:type="paragraph" w:styleId="6">
    <w:name w:val="toc 6"/>
    <w:basedOn w:val="a1"/>
    <w:next w:val="a1"/>
    <w:autoRedefine/>
    <w:uiPriority w:val="39"/>
    <w:unhideWhenUsed/>
    <w:locked/>
    <w:rsid w:val="00B87B00"/>
    <w:pPr>
      <w:ind w:leftChars="500" w:left="1050"/>
    </w:pPr>
  </w:style>
  <w:style w:type="paragraph" w:styleId="7">
    <w:name w:val="toc 7"/>
    <w:basedOn w:val="a1"/>
    <w:next w:val="a1"/>
    <w:autoRedefine/>
    <w:uiPriority w:val="39"/>
    <w:unhideWhenUsed/>
    <w:locked/>
    <w:rsid w:val="00B87B00"/>
    <w:pPr>
      <w:ind w:leftChars="600" w:left="1260"/>
    </w:pPr>
  </w:style>
  <w:style w:type="paragraph" w:styleId="8">
    <w:name w:val="toc 8"/>
    <w:basedOn w:val="a1"/>
    <w:next w:val="a1"/>
    <w:autoRedefine/>
    <w:uiPriority w:val="39"/>
    <w:unhideWhenUsed/>
    <w:locked/>
    <w:rsid w:val="00B87B00"/>
    <w:pPr>
      <w:ind w:leftChars="700" w:left="1470"/>
    </w:pPr>
  </w:style>
  <w:style w:type="paragraph" w:styleId="9">
    <w:name w:val="toc 9"/>
    <w:basedOn w:val="a1"/>
    <w:next w:val="a1"/>
    <w:autoRedefine/>
    <w:uiPriority w:val="39"/>
    <w:unhideWhenUsed/>
    <w:locked/>
    <w:rsid w:val="00B87B00"/>
    <w:pPr>
      <w:ind w:leftChars="800" w:left="1680"/>
    </w:pPr>
  </w:style>
  <w:style w:type="paragraph" w:styleId="af8">
    <w:name w:val="TOC Heading"/>
    <w:basedOn w:val="a2"/>
    <w:next w:val="a2"/>
    <w:uiPriority w:val="39"/>
    <w:unhideWhenUsed/>
    <w:qFormat/>
    <w:locked/>
    <w:rsid w:val="00B87B00"/>
    <w:pPr>
      <w:spacing w:before="100"/>
      <w:ind w:firstLineChars="0" w:firstLine="0"/>
    </w:pPr>
    <w:rPr>
      <w:rFonts w:eastAsia="HG創英角ｺﾞｼｯｸUB"/>
      <w:color w:val="4F81BD" w:themeColor="accent1"/>
      <w:sz w:val="48"/>
    </w:rPr>
  </w:style>
  <w:style w:type="character" w:customStyle="1" w:styleId="40">
    <w:name w:val="見出し 4 (文字)"/>
    <w:basedOn w:val="a3"/>
    <w:link w:val="4"/>
    <w:uiPriority w:val="9"/>
    <w:rsid w:val="00B87B00"/>
    <w:rPr>
      <w:rFonts w:ascii="游ゴシック Medium" w:eastAsia="游ゴシック Medium" w:hAnsi="游ゴシック Medium" w:cs="Times New Roman"/>
      <w:bCs/>
      <w:color w:val="000000" w:themeColor="text1"/>
      <w:sz w:val="18"/>
      <w:szCs w:val="24"/>
      <w:u w:val="single"/>
    </w:rPr>
  </w:style>
  <w:style w:type="character" w:customStyle="1" w:styleId="50">
    <w:name w:val="見出し 5 (文字)"/>
    <w:basedOn w:val="a3"/>
    <w:link w:val="5"/>
    <w:uiPriority w:val="9"/>
    <w:semiHidden/>
    <w:rsid w:val="00B87B00"/>
    <w:rPr>
      <w:rFonts w:asciiTheme="majorHAnsi" w:eastAsiaTheme="majorEastAsia" w:hAnsiTheme="majorHAnsi" w:cstheme="majorBidi"/>
      <w:color w:val="000000" w:themeColor="text1"/>
      <w:sz w:val="18"/>
    </w:rPr>
  </w:style>
  <w:style w:type="paragraph" w:styleId="af9">
    <w:name w:val="Title"/>
    <w:next w:val="a1"/>
    <w:link w:val="afa"/>
    <w:uiPriority w:val="10"/>
    <w:locked/>
    <w:rsid w:val="00B87B00"/>
    <w:pPr>
      <w:spacing w:line="800" w:lineRule="exact"/>
      <w:outlineLvl w:val="0"/>
    </w:pPr>
    <w:rPr>
      <w:rFonts w:asciiTheme="majorHAnsi" w:eastAsiaTheme="majorEastAsia" w:hAnsiTheme="majorHAnsi" w:cstheme="majorBidi"/>
      <w:color w:val="70ADC9"/>
      <w:sz w:val="72"/>
      <w:szCs w:val="32"/>
    </w:rPr>
  </w:style>
  <w:style w:type="character" w:customStyle="1" w:styleId="afa">
    <w:name w:val="表題 (文字)"/>
    <w:basedOn w:val="a3"/>
    <w:link w:val="af9"/>
    <w:uiPriority w:val="10"/>
    <w:rsid w:val="00B87B00"/>
    <w:rPr>
      <w:rFonts w:asciiTheme="majorHAnsi" w:eastAsiaTheme="majorEastAsia" w:hAnsiTheme="majorHAnsi" w:cstheme="majorBidi"/>
      <w:color w:val="70ADC9"/>
      <w:sz w:val="72"/>
      <w:szCs w:val="32"/>
    </w:rPr>
  </w:style>
  <w:style w:type="paragraph" w:styleId="afb">
    <w:name w:val="Subtitle"/>
    <w:basedOn w:val="a1"/>
    <w:next w:val="a1"/>
    <w:link w:val="afc"/>
    <w:uiPriority w:val="11"/>
    <w:qFormat/>
    <w:locked/>
    <w:rsid w:val="00B87B00"/>
    <w:pPr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c">
    <w:name w:val="副題 (文字)"/>
    <w:basedOn w:val="a3"/>
    <w:link w:val="afb"/>
    <w:uiPriority w:val="11"/>
    <w:rsid w:val="00B87B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afd">
    <w:name w:val="タイトル"/>
    <w:link w:val="afe"/>
    <w:qFormat/>
    <w:locked/>
    <w:rsid w:val="00B87B00"/>
    <w:pPr>
      <w:pBdr>
        <w:top w:val="single" w:sz="12" w:space="1" w:color="4F81BD" w:themeColor="accent1"/>
        <w:left w:val="single" w:sz="48" w:space="4" w:color="4F81BD" w:themeColor="accent1"/>
        <w:bottom w:val="single" w:sz="12" w:space="1" w:color="4F81BD" w:themeColor="accent1"/>
      </w:pBdr>
      <w:ind w:leftChars="100" w:left="180" w:rightChars="100" w:right="180"/>
    </w:pPr>
    <w:rPr>
      <w:rFonts w:ascii="游明朝" w:eastAsia="游明朝" w:hAnsi="游明朝" w:cs="メイリオ"/>
      <w:color w:val="70ADC9"/>
      <w:sz w:val="96"/>
      <w:szCs w:val="72"/>
    </w:rPr>
  </w:style>
  <w:style w:type="character" w:customStyle="1" w:styleId="afe">
    <w:name w:val="タイトル (文字)"/>
    <w:basedOn w:val="a3"/>
    <w:link w:val="afd"/>
    <w:rsid w:val="00B87B00"/>
    <w:rPr>
      <w:rFonts w:ascii="游明朝" w:eastAsia="游明朝" w:hAnsi="游明朝" w:cs="メイリオ"/>
      <w:color w:val="70ADC9"/>
      <w:sz w:val="96"/>
      <w:szCs w:val="72"/>
    </w:rPr>
  </w:style>
  <w:style w:type="character" w:styleId="HTML">
    <w:name w:val="HTML Code"/>
    <w:locked/>
    <w:rsid w:val="004F69F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apple-converted-space">
    <w:name w:val="apple-converted-space"/>
    <w:basedOn w:val="a3"/>
    <w:rsid w:val="004F69F3"/>
  </w:style>
  <w:style w:type="paragraph" w:styleId="a2">
    <w:name w:val="Body Text"/>
    <w:basedOn w:val="a1"/>
    <w:link w:val="aff"/>
    <w:locked/>
    <w:rsid w:val="00B87B00"/>
    <w:pPr>
      <w:spacing w:beforeLines="100"/>
    </w:pPr>
    <w:rPr>
      <w:rFonts w:cs="Times New Roman"/>
      <w:szCs w:val="24"/>
    </w:rPr>
  </w:style>
  <w:style w:type="character" w:customStyle="1" w:styleId="aff">
    <w:name w:val="本文 (文字)"/>
    <w:basedOn w:val="a3"/>
    <w:link w:val="a2"/>
    <w:rsid w:val="00B87B00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paragraph" w:customStyle="1" w:styleId="aff0">
    <w:name w:val="ソースコード"/>
    <w:rsid w:val="00B87B00"/>
    <w:pPr>
      <w:spacing w:before="100" w:beforeAutospacing="1" w:after="100" w:afterAutospacing="1"/>
    </w:pPr>
    <w:rPr>
      <w:rFonts w:ascii="Lucida Console" w:eastAsia="ＭＳ 明朝" w:hAnsi="Lucida Console" w:cs="Times New Roman"/>
      <w:szCs w:val="24"/>
    </w:rPr>
  </w:style>
  <w:style w:type="paragraph" w:styleId="aff1">
    <w:name w:val="Body Text Indent"/>
    <w:basedOn w:val="a1"/>
    <w:link w:val="aff2"/>
    <w:uiPriority w:val="99"/>
    <w:semiHidden/>
    <w:unhideWhenUsed/>
    <w:locked/>
    <w:rsid w:val="00B87B00"/>
    <w:pPr>
      <w:ind w:left="851"/>
    </w:pPr>
  </w:style>
  <w:style w:type="character" w:customStyle="1" w:styleId="aff2">
    <w:name w:val="本文インデント (文字)"/>
    <w:basedOn w:val="a3"/>
    <w:link w:val="aff1"/>
    <w:uiPriority w:val="99"/>
    <w:semiHidden/>
    <w:rsid w:val="00B87B00"/>
    <w:rPr>
      <w:rFonts w:ascii="游ゴシック Medium" w:eastAsia="游ゴシック Medium" w:hAnsi="游ゴシック Medium"/>
      <w:color w:val="000000" w:themeColor="text1"/>
      <w:sz w:val="18"/>
    </w:rPr>
  </w:style>
  <w:style w:type="table" w:customStyle="1" w:styleId="210">
    <w:name w:val="表 (青)  21"/>
    <w:basedOn w:val="a4"/>
    <w:uiPriority w:val="61"/>
    <w:locked/>
    <w:rsid w:val="00B87B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3">
    <w:name w:val="Light Shading Accent 5"/>
    <w:basedOn w:val="a4"/>
    <w:uiPriority w:val="60"/>
    <w:locked/>
    <w:rsid w:val="00B87B0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ff3">
    <w:name w:val="Revision"/>
    <w:hidden/>
    <w:uiPriority w:val="99"/>
    <w:semiHidden/>
    <w:rsid w:val="000752E1"/>
  </w:style>
  <w:style w:type="table" w:customStyle="1" w:styleId="3-51">
    <w:name w:val="一覧 (表) 3 - アクセント 51"/>
    <w:basedOn w:val="a4"/>
    <w:uiPriority w:val="48"/>
    <w:rsid w:val="00B87B0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1-51">
    <w:name w:val="グリッド (表) 1 淡色 - アクセント 51"/>
    <w:basedOn w:val="a4"/>
    <w:uiPriority w:val="46"/>
    <w:rsid w:val="00B87B0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B87B0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グリッド (表) 1 淡色 - アクセント 41"/>
    <w:basedOn w:val="a4"/>
    <w:uiPriority w:val="46"/>
    <w:rsid w:val="00B87B0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グリッド (表) 2 - アクセント 51"/>
    <w:basedOn w:val="a4"/>
    <w:uiPriority w:val="47"/>
    <w:rsid w:val="00B87B0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Grid Table 4"/>
    <w:basedOn w:val="a4"/>
    <w:uiPriority w:val="49"/>
    <w:rsid w:val="00B87B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4"/>
    <w:uiPriority w:val="49"/>
    <w:rsid w:val="00B87B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B87B00"/>
    <w:rPr>
      <w:rFonts w:eastAsia="游ゴシック Medium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51">
    <w:name w:val="グリッド (表) 4 - アクセント 51"/>
    <w:basedOn w:val="a4"/>
    <w:uiPriority w:val="49"/>
    <w:rsid w:val="00B87B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4">
    <w:name w:val="Plain Table 1"/>
    <w:basedOn w:val="a4"/>
    <w:uiPriority w:val="41"/>
    <w:rsid w:val="00B87B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14"/>
    <w:uiPriority w:val="51"/>
    <w:rsid w:val="00B87B00"/>
    <w:rPr>
      <w:rFonts w:eastAsia="游ゴシック Medium"/>
      <w:color w:val="4F81BD" w:themeColor="accent1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B87B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a4"/>
    <w:uiPriority w:val="51"/>
    <w:rsid w:val="00B87B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1">
    <w:name w:val="スタイル1"/>
    <w:uiPriority w:val="99"/>
    <w:rsid w:val="00B87B00"/>
    <w:pPr>
      <w:numPr>
        <w:numId w:val="13"/>
      </w:numPr>
    </w:pPr>
  </w:style>
  <w:style w:type="table" w:customStyle="1" w:styleId="22">
    <w:name w:val="スタイル2"/>
    <w:basedOn w:val="a4"/>
    <w:uiPriority w:val="99"/>
    <w:rsid w:val="00B87B00"/>
    <w:rPr>
      <w:rFonts w:eastAsia="游ゴシック Medium"/>
    </w:rPr>
    <w:tblPr/>
  </w:style>
  <w:style w:type="character" w:customStyle="1" w:styleId="ae">
    <w:name w:val="リスト段落 (文字)"/>
    <w:aliases w:val="リスト段落-9pt (文字)"/>
    <w:basedOn w:val="a3"/>
    <w:link w:val="a"/>
    <w:uiPriority w:val="34"/>
    <w:rsid w:val="00B87B00"/>
    <w:rPr>
      <w:rFonts w:ascii="游ゴシック Medium" w:eastAsia="游ゴシック Medium" w:hAnsi="游ゴシック Medium"/>
      <w:color w:val="000000" w:themeColor="text1"/>
      <w:sz w:val="18"/>
    </w:rPr>
  </w:style>
  <w:style w:type="paragraph" w:styleId="aff4">
    <w:name w:val="List"/>
    <w:basedOn w:val="a2"/>
    <w:locked/>
    <w:rsid w:val="00B87B00"/>
    <w:pPr>
      <w:widowControl/>
      <w:spacing w:beforeLines="0"/>
      <w:ind w:firstLineChars="0" w:firstLine="0"/>
    </w:pPr>
    <w:rPr>
      <w:rFonts w:cs="Arial"/>
      <w:szCs w:val="21"/>
    </w:rPr>
  </w:style>
  <w:style w:type="table" w:styleId="1-3">
    <w:name w:val="List Table 1 Light Accent 3"/>
    <w:basedOn w:val="a4"/>
    <w:uiPriority w:val="46"/>
    <w:rsid w:val="00B87B00"/>
    <w:rPr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31">
    <w:name w:val="一覧 (表) 1 淡色 - アクセント 31"/>
    <w:basedOn w:val="a4"/>
    <w:uiPriority w:val="46"/>
    <w:rsid w:val="00B87B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List Table 2 Accent 5"/>
    <w:basedOn w:val="a4"/>
    <w:uiPriority w:val="47"/>
    <w:rsid w:val="00B87B00"/>
    <w:rPr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4"/>
    <w:uiPriority w:val="49"/>
    <w:rsid w:val="00B87B00"/>
    <w:rPr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0">
    <w:name w:val="中黒"/>
    <w:basedOn w:val="a"/>
    <w:link w:val="aff5"/>
    <w:qFormat/>
    <w:rsid w:val="00B87B00"/>
    <w:pPr>
      <w:numPr>
        <w:numId w:val="17"/>
      </w:numPr>
      <w:ind w:leftChars="300" w:rightChars="100" w:right="180"/>
    </w:pPr>
  </w:style>
  <w:style w:type="character" w:customStyle="1" w:styleId="aff5">
    <w:name w:val="中黒 (文字)"/>
    <w:basedOn w:val="ae"/>
    <w:link w:val="a0"/>
    <w:rsid w:val="00B87B00"/>
    <w:rPr>
      <w:rFonts w:ascii="游ゴシック Medium" w:eastAsia="游ゴシック Medium" w:hAnsi="游ゴシック Medium"/>
      <w:color w:val="000000" w:themeColor="text1"/>
      <w:sz w:val="18"/>
    </w:rPr>
  </w:style>
  <w:style w:type="paragraph" w:customStyle="1" w:styleId="aff6">
    <w:name w:val="表"/>
    <w:basedOn w:val="a1"/>
    <w:link w:val="aff7"/>
    <w:qFormat/>
    <w:rsid w:val="00B87B00"/>
    <w:pPr>
      <w:widowControl/>
    </w:pPr>
    <w:rPr>
      <w:rFonts w:ascii="游明朝" w:hAnsi="游明朝" w:cs="メイリオ"/>
    </w:rPr>
  </w:style>
  <w:style w:type="character" w:customStyle="1" w:styleId="aff7">
    <w:name w:val="表 (文字)"/>
    <w:basedOn w:val="a3"/>
    <w:link w:val="aff6"/>
    <w:rsid w:val="00B87B00"/>
    <w:rPr>
      <w:rFonts w:ascii="游明朝" w:eastAsia="游ゴシック Medium" w:hAnsi="游明朝" w:cs="メイリオ"/>
      <w:color w:val="000000" w:themeColor="text1"/>
      <w:sz w:val="18"/>
    </w:rPr>
  </w:style>
  <w:style w:type="table" w:customStyle="1" w:styleId="aff8">
    <w:name w:val="表のスタイル"/>
    <w:basedOn w:val="a4"/>
    <w:uiPriority w:val="49"/>
    <w:rsid w:val="00B87B00"/>
    <w:rPr>
      <w:rFonts w:eastAsia="游ゴシック"/>
      <w:sz w:val="1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rFonts w:ascii="游明朝" w:eastAsia="游ゴシック"/>
        <w:b/>
        <w:bCs/>
        <w:i w:val="0"/>
        <w:color w:val="FFFFFF" w:themeColor="background1"/>
        <w:sz w:val="18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ff9">
    <w:name w:val="表の文字"/>
    <w:basedOn w:val="a2"/>
    <w:qFormat/>
    <w:rsid w:val="00B87B00"/>
    <w:pPr>
      <w:widowControl/>
      <w:spacing w:beforeLines="0"/>
      <w:ind w:firstLineChars="0" w:firstLine="0"/>
    </w:pPr>
    <w:rPr>
      <w:rFonts w:cstheme="minorBidi"/>
      <w:bCs/>
      <w:szCs w:val="21"/>
    </w:rPr>
  </w:style>
  <w:style w:type="paragraph" w:customStyle="1" w:styleId="affa">
    <w:name w:val="表のタイトル"/>
    <w:basedOn w:val="aff9"/>
    <w:qFormat/>
    <w:rsid w:val="00B87B00"/>
    <w:rPr>
      <w:b/>
      <w:color w:val="FFFFFF" w:themeColor="background1"/>
    </w:rPr>
  </w:style>
  <w:style w:type="paragraph" w:customStyle="1" w:styleId="-9pt">
    <w:name w:val="本文-9pt"/>
    <w:basedOn w:val="a2"/>
    <w:link w:val="-9pt0"/>
    <w:qFormat/>
    <w:rsid w:val="00B87B00"/>
    <w:pPr>
      <w:snapToGrid w:val="0"/>
      <w:spacing w:beforeLines="0" w:line="200" w:lineRule="atLeast"/>
      <w:ind w:firstLineChars="0" w:firstLine="0"/>
      <w:contextualSpacing/>
    </w:pPr>
    <w:rPr>
      <w:szCs w:val="18"/>
    </w:rPr>
  </w:style>
  <w:style w:type="character" w:customStyle="1" w:styleId="-9pt0">
    <w:name w:val="本文-9pt (文字)"/>
    <w:basedOn w:val="a3"/>
    <w:link w:val="-9pt"/>
    <w:rsid w:val="00B87B00"/>
    <w:rPr>
      <w:rFonts w:ascii="游ゴシック Medium" w:eastAsia="游ゴシック Medium" w:hAnsi="游ゴシック Medium" w:cs="Times New Roman"/>
      <w:color w:val="000000" w:themeColor="text1"/>
      <w:sz w:val="18"/>
      <w:szCs w:val="18"/>
    </w:rPr>
  </w:style>
  <w:style w:type="paragraph" w:customStyle="1" w:styleId="-">
    <w:name w:val="本文-図"/>
    <w:basedOn w:val="a2"/>
    <w:link w:val="-0"/>
    <w:autoRedefine/>
    <w:qFormat/>
    <w:rsid w:val="00B87B00"/>
    <w:pPr>
      <w:spacing w:beforeLines="0" w:line="240" w:lineRule="atLeast"/>
      <w:ind w:firstLineChars="0" w:firstLine="210"/>
      <w:jc w:val="center"/>
    </w:pPr>
  </w:style>
  <w:style w:type="character" w:customStyle="1" w:styleId="-0">
    <w:name w:val="本文-図 (文字)"/>
    <w:basedOn w:val="a3"/>
    <w:link w:val="-"/>
    <w:rsid w:val="00B87B00"/>
    <w:rPr>
      <w:rFonts w:ascii="游ゴシック Medium" w:eastAsia="游ゴシック Medium" w:hAnsi="游ゴシック Medium" w:cs="Times New Roman"/>
      <w:color w:val="000000" w:themeColor="text1"/>
      <w:sz w:val="18"/>
      <w:szCs w:val="24"/>
    </w:rPr>
  </w:style>
  <w:style w:type="character" w:styleId="affb">
    <w:name w:val="Unresolved Mention"/>
    <w:basedOn w:val="a3"/>
    <w:uiPriority w:val="99"/>
    <w:semiHidden/>
    <w:unhideWhenUsed/>
    <w:rsid w:val="00B8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header" Target="header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12486;&#12531;&#12503;&#12524;&#12540;&#12488;\&#26481;&#20140;IT_&#12486;&#12531;&#12503;&#12524;&#12540;&#12488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71E582-186F-44B9-B80D-E3AD80A45F70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kumimoji="1" lang="ja-JP" altLang="en-US"/>
        </a:p>
      </dgm:t>
    </dgm:pt>
    <dgm:pt modelId="{F1516138-28F3-40A9-81AB-0A648959F0FE}">
      <dgm:prSet phldrT="[テキスト]" custT="1"/>
      <dgm:spPr/>
      <dgm:t>
        <a:bodyPr/>
        <a:lstStyle/>
        <a:p>
          <a:r>
            <a:rPr kumimoji="1" lang="ja-JP" altLang="en-US" sz="900"/>
            <a:t>非会員・一般会員</a:t>
          </a:r>
        </a:p>
      </dgm:t>
    </dgm:pt>
    <dgm:pt modelId="{3BCAE685-B139-4935-AF9B-6BAC520C6DE2}" type="par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0F3CDD84-9631-4466-AF5E-755D568F0BB3}" type="sib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B875F890-9229-4985-8C90-B718CCDE6A63}">
      <dgm:prSet phldrT="[テキスト]" custT="1"/>
      <dgm:spPr>
        <a:solidFill>
          <a:schemeClr val="bg1"/>
        </a:solidFill>
        <a:ln w="25400" cmpd="thinThick">
          <a:solidFill>
            <a:schemeClr val="accent1"/>
          </a:solidFill>
        </a:ln>
      </dgm:spPr>
      <dgm:t>
        <a:bodyPr/>
        <a:lstStyle/>
        <a:p>
          <a:r>
            <a:rPr kumimoji="1" lang="ja-JP" altLang="en-US" sz="900">
              <a:solidFill>
                <a:schemeClr val="dk2">
                  <a:hueOff val="0"/>
                  <a:satOff val="0"/>
                  <a:lumOff val="0"/>
                </a:schemeClr>
              </a:solidFill>
            </a:rPr>
            <a:t>商品管理</a:t>
          </a:r>
        </a:p>
      </dgm:t>
    </dgm:pt>
    <dgm:pt modelId="{F52C61B1-D64A-4368-906A-962BD32E07F2}" type="parTrans" cxnId="{E3772BD8-F315-4957-AA9F-77941D5891D8}">
      <dgm:prSet/>
      <dgm:spPr/>
      <dgm:t>
        <a:bodyPr/>
        <a:lstStyle/>
        <a:p>
          <a:endParaRPr kumimoji="1" lang="ja-JP" altLang="en-US" sz="900"/>
        </a:p>
      </dgm:t>
    </dgm:pt>
    <dgm:pt modelId="{E3BBB240-74CF-4E7B-A726-746F6EE660C2}" type="sibTrans" cxnId="{E3772BD8-F315-4957-AA9F-77941D5891D8}">
      <dgm:prSet/>
      <dgm:spPr/>
      <dgm:t>
        <a:bodyPr/>
        <a:lstStyle/>
        <a:p>
          <a:endParaRPr kumimoji="1" lang="ja-JP" altLang="en-US" sz="900"/>
        </a:p>
      </dgm:t>
    </dgm:pt>
    <dgm:pt modelId="{90477FB5-5E7F-4C58-98DF-3B79F1364894}">
      <dgm:prSet phldrT="[テキスト]" custT="1"/>
      <dgm:spPr>
        <a:ln w="25400" cmpd="sng">
          <a:solidFill>
            <a:schemeClr val="accent1"/>
          </a:solidFill>
        </a:ln>
      </dgm:spPr>
      <dgm:t>
        <a:bodyPr/>
        <a:lstStyle/>
        <a:p>
          <a:r>
            <a:rPr kumimoji="1" lang="ja-JP" altLang="en-US" sz="900"/>
            <a:t>買い物かご</a:t>
          </a:r>
        </a:p>
      </dgm:t>
    </dgm:pt>
    <dgm:pt modelId="{34D9AFCF-D059-4475-BBB8-CC9A22596E92}" type="parTrans" cxnId="{979DBF49-AE68-47BF-AEC5-42EFA10D9FB9}">
      <dgm:prSet/>
      <dgm:spPr/>
      <dgm:t>
        <a:bodyPr/>
        <a:lstStyle/>
        <a:p>
          <a:endParaRPr kumimoji="1" lang="ja-JP" altLang="en-US" sz="900"/>
        </a:p>
      </dgm:t>
    </dgm:pt>
    <dgm:pt modelId="{8A7A82DC-8089-40E1-B1D4-75271FE1D386}" type="sibTrans" cxnId="{979DBF49-AE68-47BF-AEC5-42EFA10D9FB9}">
      <dgm:prSet/>
      <dgm:spPr/>
      <dgm:t>
        <a:bodyPr/>
        <a:lstStyle/>
        <a:p>
          <a:endParaRPr kumimoji="1" lang="ja-JP" altLang="en-US" sz="900"/>
        </a:p>
      </dgm:t>
    </dgm:pt>
    <dgm:pt modelId="{9C351868-E59E-4F13-AF91-9D429D9B8CB7}">
      <dgm:prSet phldrT="[テキスト]" custT="1"/>
      <dgm:spPr>
        <a:ln w="25400" cmpd="sng">
          <a:solidFill>
            <a:schemeClr val="accent1"/>
          </a:solidFill>
        </a:ln>
      </dgm:spPr>
      <dgm:t>
        <a:bodyPr/>
        <a:lstStyle/>
        <a:p>
          <a:r>
            <a:rPr kumimoji="1" lang="ja-JP" altLang="en-US" sz="900"/>
            <a:t>注文管理</a:t>
          </a:r>
        </a:p>
      </dgm:t>
    </dgm:pt>
    <dgm:pt modelId="{6D6379C4-2747-4582-BD7E-CD87C99490CD}" type="parTrans" cxnId="{DC190A80-D77E-4632-8624-8AF6CD6AF1B9}">
      <dgm:prSet/>
      <dgm:spPr/>
      <dgm:t>
        <a:bodyPr/>
        <a:lstStyle/>
        <a:p>
          <a:endParaRPr kumimoji="1" lang="ja-JP" altLang="en-US" sz="900"/>
        </a:p>
      </dgm:t>
    </dgm:pt>
    <dgm:pt modelId="{CB99B2EB-8F7F-4BBB-81A6-99881779A88E}" type="sibTrans" cxnId="{DC190A80-D77E-4632-8624-8AF6CD6AF1B9}">
      <dgm:prSet/>
      <dgm:spPr/>
      <dgm:t>
        <a:bodyPr/>
        <a:lstStyle/>
        <a:p>
          <a:endParaRPr kumimoji="1" lang="ja-JP" altLang="en-US" sz="900"/>
        </a:p>
      </dgm:t>
    </dgm:pt>
    <dgm:pt modelId="{574A1F82-C3C8-45A3-805D-F0DE01E6DB51}">
      <dgm:prSet phldrT="[テキスト]" custT="1"/>
      <dgm:spPr>
        <a:solidFill>
          <a:schemeClr val="bg1"/>
        </a:solidFill>
        <a:ln w="25400" cmpd="sng">
          <a:solidFill>
            <a:schemeClr val="accent1"/>
          </a:solidFill>
          <a:miter lim="800000"/>
        </a:ln>
      </dgm:spPr>
      <dgm:t>
        <a:bodyPr/>
        <a:lstStyle/>
        <a:p>
          <a:r>
            <a:rPr kumimoji="1" lang="ja-JP" altLang="en-US" sz="900"/>
            <a:t>会員管理</a:t>
          </a:r>
        </a:p>
      </dgm:t>
    </dgm:pt>
    <dgm:pt modelId="{9ECA9E58-666E-4D5A-A77E-2B5318406BE7}" type="par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1CB2782E-620E-4911-B388-BEC762819227}" type="sib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D07AB4D9-43A4-4F9A-B3F5-3492A692B891}" type="pres">
      <dgm:prSet presAssocID="{8E71E582-186F-44B9-B80D-E3AD80A45F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EC0F81-12AF-4A64-92DB-C499E4347AFC}" type="pres">
      <dgm:prSet presAssocID="{F1516138-28F3-40A9-81AB-0A648959F0FE}" presName="hierRoot1" presStyleCnt="0">
        <dgm:presLayoutVars>
          <dgm:hierBranch val="init"/>
        </dgm:presLayoutVars>
      </dgm:prSet>
      <dgm:spPr/>
    </dgm:pt>
    <dgm:pt modelId="{A9C912F4-5C9C-48D2-9447-068A2AF0FBE4}" type="pres">
      <dgm:prSet presAssocID="{F1516138-28F3-40A9-81AB-0A648959F0FE}" presName="rootComposite1" presStyleCnt="0"/>
      <dgm:spPr/>
    </dgm:pt>
    <dgm:pt modelId="{7F1C1C05-C7E3-4FE1-A480-E2E2884958C9}" type="pres">
      <dgm:prSet presAssocID="{F1516138-28F3-40A9-81AB-0A648959F0FE}" presName="rootText1" presStyleLbl="node0" presStyleIdx="0" presStyleCnt="1">
        <dgm:presLayoutVars>
          <dgm:chPref val="3"/>
        </dgm:presLayoutVars>
      </dgm:prSet>
      <dgm:spPr/>
    </dgm:pt>
    <dgm:pt modelId="{4436676B-BA88-422B-BCB3-8D5594690BEB}" type="pres">
      <dgm:prSet presAssocID="{F1516138-28F3-40A9-81AB-0A648959F0FE}" presName="rootConnector1" presStyleLbl="node1" presStyleIdx="0" presStyleCnt="0"/>
      <dgm:spPr/>
    </dgm:pt>
    <dgm:pt modelId="{8865FA2C-7635-4F52-88A4-B9776CB9EA4C}" type="pres">
      <dgm:prSet presAssocID="{F1516138-28F3-40A9-81AB-0A648959F0FE}" presName="hierChild2" presStyleCnt="0"/>
      <dgm:spPr/>
    </dgm:pt>
    <dgm:pt modelId="{8F0B903F-07B5-4173-88C3-593F33D5F89D}" type="pres">
      <dgm:prSet presAssocID="{F52C61B1-D64A-4368-906A-962BD32E07F2}" presName="Name64" presStyleLbl="parChTrans1D2" presStyleIdx="0" presStyleCnt="4"/>
      <dgm:spPr/>
    </dgm:pt>
    <dgm:pt modelId="{E81A0E96-0A34-4ECA-BC9E-893BE5FE9683}" type="pres">
      <dgm:prSet presAssocID="{B875F890-9229-4985-8C90-B718CCDE6A63}" presName="hierRoot2" presStyleCnt="0">
        <dgm:presLayoutVars>
          <dgm:hierBranch val="init"/>
        </dgm:presLayoutVars>
      </dgm:prSet>
      <dgm:spPr/>
    </dgm:pt>
    <dgm:pt modelId="{27CEAA43-42DA-4827-B5BF-A1257D844B46}" type="pres">
      <dgm:prSet presAssocID="{B875F890-9229-4985-8C90-B718CCDE6A63}" presName="rootComposite" presStyleCnt="0"/>
      <dgm:spPr/>
    </dgm:pt>
    <dgm:pt modelId="{4C86C8BF-A885-4892-A5A8-21273F35C8B4}" type="pres">
      <dgm:prSet presAssocID="{B875F890-9229-4985-8C90-B718CCDE6A63}" presName="rootText" presStyleLbl="node2" presStyleIdx="0" presStyleCnt="4">
        <dgm:presLayoutVars>
          <dgm:chPref val="3"/>
        </dgm:presLayoutVars>
      </dgm:prSet>
      <dgm:spPr/>
    </dgm:pt>
    <dgm:pt modelId="{745BAA88-DCC6-4D31-A5E5-3A401E02A659}" type="pres">
      <dgm:prSet presAssocID="{B875F890-9229-4985-8C90-B718CCDE6A63}" presName="rootConnector" presStyleLbl="node2" presStyleIdx="0" presStyleCnt="4"/>
      <dgm:spPr/>
    </dgm:pt>
    <dgm:pt modelId="{729A080E-5479-42EF-873A-F8E0A3BC4294}" type="pres">
      <dgm:prSet presAssocID="{B875F890-9229-4985-8C90-B718CCDE6A63}" presName="hierChild4" presStyleCnt="0"/>
      <dgm:spPr/>
    </dgm:pt>
    <dgm:pt modelId="{D7B517A2-E797-493A-BEE4-C126F750E267}" type="pres">
      <dgm:prSet presAssocID="{B875F890-9229-4985-8C90-B718CCDE6A63}" presName="hierChild5" presStyleCnt="0"/>
      <dgm:spPr/>
    </dgm:pt>
    <dgm:pt modelId="{00607391-DDA3-40BC-BC1A-55E6CB0895BC}" type="pres">
      <dgm:prSet presAssocID="{34D9AFCF-D059-4475-BBB8-CC9A22596E92}" presName="Name64" presStyleLbl="parChTrans1D2" presStyleIdx="1" presStyleCnt="4"/>
      <dgm:spPr/>
    </dgm:pt>
    <dgm:pt modelId="{8017FFF3-DC10-43C0-BB11-46CCADDCE543}" type="pres">
      <dgm:prSet presAssocID="{90477FB5-5E7F-4C58-98DF-3B79F1364894}" presName="hierRoot2" presStyleCnt="0">
        <dgm:presLayoutVars>
          <dgm:hierBranch val="init"/>
        </dgm:presLayoutVars>
      </dgm:prSet>
      <dgm:spPr/>
    </dgm:pt>
    <dgm:pt modelId="{5B87A120-4C85-43E3-97CA-D1800783CDF0}" type="pres">
      <dgm:prSet presAssocID="{90477FB5-5E7F-4C58-98DF-3B79F1364894}" presName="rootComposite" presStyleCnt="0"/>
      <dgm:spPr/>
    </dgm:pt>
    <dgm:pt modelId="{27A32F9E-8C3A-44C7-8857-62CCE79E7D76}" type="pres">
      <dgm:prSet presAssocID="{90477FB5-5E7F-4C58-98DF-3B79F1364894}" presName="rootText" presStyleLbl="node2" presStyleIdx="1" presStyleCnt="4">
        <dgm:presLayoutVars>
          <dgm:chPref val="3"/>
        </dgm:presLayoutVars>
      </dgm:prSet>
      <dgm:spPr/>
    </dgm:pt>
    <dgm:pt modelId="{2E5EFF44-EDCA-4A56-8A4B-990B919575A6}" type="pres">
      <dgm:prSet presAssocID="{90477FB5-5E7F-4C58-98DF-3B79F1364894}" presName="rootConnector" presStyleLbl="node2" presStyleIdx="1" presStyleCnt="4"/>
      <dgm:spPr/>
    </dgm:pt>
    <dgm:pt modelId="{3E23B033-F840-4391-9846-400FE9B74CA6}" type="pres">
      <dgm:prSet presAssocID="{90477FB5-5E7F-4C58-98DF-3B79F1364894}" presName="hierChild4" presStyleCnt="0"/>
      <dgm:spPr/>
    </dgm:pt>
    <dgm:pt modelId="{8300BDD0-C465-4987-AED7-260D2327104E}" type="pres">
      <dgm:prSet presAssocID="{90477FB5-5E7F-4C58-98DF-3B79F1364894}" presName="hierChild5" presStyleCnt="0"/>
      <dgm:spPr/>
    </dgm:pt>
    <dgm:pt modelId="{40E9605D-5075-4778-9137-B1CFF5A6A6F6}" type="pres">
      <dgm:prSet presAssocID="{6D6379C4-2747-4582-BD7E-CD87C99490CD}" presName="Name64" presStyleLbl="parChTrans1D2" presStyleIdx="2" presStyleCnt="4"/>
      <dgm:spPr/>
    </dgm:pt>
    <dgm:pt modelId="{1908F58A-6065-48FA-84E0-ED23A9D2C4D1}" type="pres">
      <dgm:prSet presAssocID="{9C351868-E59E-4F13-AF91-9D429D9B8CB7}" presName="hierRoot2" presStyleCnt="0">
        <dgm:presLayoutVars>
          <dgm:hierBranch val="init"/>
        </dgm:presLayoutVars>
      </dgm:prSet>
      <dgm:spPr/>
    </dgm:pt>
    <dgm:pt modelId="{29D067F0-D57B-411F-96DD-0B93B32BA524}" type="pres">
      <dgm:prSet presAssocID="{9C351868-E59E-4F13-AF91-9D429D9B8CB7}" presName="rootComposite" presStyleCnt="0"/>
      <dgm:spPr/>
    </dgm:pt>
    <dgm:pt modelId="{1F8BFC75-7531-47C6-8BA5-F706D6CFB9AF}" type="pres">
      <dgm:prSet presAssocID="{9C351868-E59E-4F13-AF91-9D429D9B8CB7}" presName="rootText" presStyleLbl="node2" presStyleIdx="2" presStyleCnt="4">
        <dgm:presLayoutVars>
          <dgm:chPref val="3"/>
        </dgm:presLayoutVars>
      </dgm:prSet>
      <dgm:spPr/>
    </dgm:pt>
    <dgm:pt modelId="{A82FA488-EC78-403B-BA17-6D67003445E6}" type="pres">
      <dgm:prSet presAssocID="{9C351868-E59E-4F13-AF91-9D429D9B8CB7}" presName="rootConnector" presStyleLbl="node2" presStyleIdx="2" presStyleCnt="4"/>
      <dgm:spPr/>
    </dgm:pt>
    <dgm:pt modelId="{44473531-3A84-4949-9FDC-C8EFECA28E6F}" type="pres">
      <dgm:prSet presAssocID="{9C351868-E59E-4F13-AF91-9D429D9B8CB7}" presName="hierChild4" presStyleCnt="0"/>
      <dgm:spPr/>
    </dgm:pt>
    <dgm:pt modelId="{C2BF7831-1527-4AC8-B79D-4F8A5AB96D0C}" type="pres">
      <dgm:prSet presAssocID="{9C351868-E59E-4F13-AF91-9D429D9B8CB7}" presName="hierChild5" presStyleCnt="0"/>
      <dgm:spPr/>
    </dgm:pt>
    <dgm:pt modelId="{5FB1A0BE-687E-4F1C-8DE8-C067EB823872}" type="pres">
      <dgm:prSet presAssocID="{9ECA9E58-666E-4D5A-A77E-2B5318406BE7}" presName="Name64" presStyleLbl="parChTrans1D2" presStyleIdx="3" presStyleCnt="4"/>
      <dgm:spPr/>
    </dgm:pt>
    <dgm:pt modelId="{38B3EFFF-01DF-40AF-A0B3-14B85D1EBADC}" type="pres">
      <dgm:prSet presAssocID="{574A1F82-C3C8-45A3-805D-F0DE01E6DB51}" presName="hierRoot2" presStyleCnt="0">
        <dgm:presLayoutVars>
          <dgm:hierBranch val="init"/>
        </dgm:presLayoutVars>
      </dgm:prSet>
      <dgm:spPr/>
    </dgm:pt>
    <dgm:pt modelId="{29D62F9E-6861-48C6-B8AC-A2CAF16DFC89}" type="pres">
      <dgm:prSet presAssocID="{574A1F82-C3C8-45A3-805D-F0DE01E6DB51}" presName="rootComposite" presStyleCnt="0"/>
      <dgm:spPr/>
    </dgm:pt>
    <dgm:pt modelId="{C8C61F05-49DE-4C63-8461-C4E6086534FC}" type="pres">
      <dgm:prSet presAssocID="{574A1F82-C3C8-45A3-805D-F0DE01E6DB51}" presName="rootText" presStyleLbl="node2" presStyleIdx="3" presStyleCnt="4">
        <dgm:presLayoutVars>
          <dgm:chPref val="3"/>
        </dgm:presLayoutVars>
      </dgm:prSet>
      <dgm:spPr/>
    </dgm:pt>
    <dgm:pt modelId="{6DAADA51-6BC4-42F7-B8E1-9BEE8E8A62C0}" type="pres">
      <dgm:prSet presAssocID="{574A1F82-C3C8-45A3-805D-F0DE01E6DB51}" presName="rootConnector" presStyleLbl="node2" presStyleIdx="3" presStyleCnt="4"/>
      <dgm:spPr/>
    </dgm:pt>
    <dgm:pt modelId="{4EB0F05D-26DB-4F8C-9DC7-5387131D61BE}" type="pres">
      <dgm:prSet presAssocID="{574A1F82-C3C8-45A3-805D-F0DE01E6DB51}" presName="hierChild4" presStyleCnt="0"/>
      <dgm:spPr/>
    </dgm:pt>
    <dgm:pt modelId="{B3332761-0335-4F7B-88ED-4A3CF6BCFEE4}" type="pres">
      <dgm:prSet presAssocID="{574A1F82-C3C8-45A3-805D-F0DE01E6DB51}" presName="hierChild5" presStyleCnt="0"/>
      <dgm:spPr/>
    </dgm:pt>
    <dgm:pt modelId="{938EA879-531B-4104-8FAB-792EC79DECD5}" type="pres">
      <dgm:prSet presAssocID="{F1516138-28F3-40A9-81AB-0A648959F0FE}" presName="hierChild3" presStyleCnt="0"/>
      <dgm:spPr/>
    </dgm:pt>
  </dgm:ptLst>
  <dgm:cxnLst>
    <dgm:cxn modelId="{36923906-CB1E-472F-8531-7EEAF1AD5B25}" type="presOf" srcId="{F1516138-28F3-40A9-81AB-0A648959F0FE}" destId="{7F1C1C05-C7E3-4FE1-A480-E2E2884958C9}" srcOrd="0" destOrd="0" presId="urn:microsoft.com/office/officeart/2009/3/layout/HorizontalOrganizationChart"/>
    <dgm:cxn modelId="{DF00A91A-7206-4BD9-BF97-25076458B261}" type="presOf" srcId="{574A1F82-C3C8-45A3-805D-F0DE01E6DB51}" destId="{C8C61F05-49DE-4C63-8461-C4E6086534FC}" srcOrd="0" destOrd="0" presId="urn:microsoft.com/office/officeart/2009/3/layout/HorizontalOrganizationChart"/>
    <dgm:cxn modelId="{2209EF20-3B98-4B46-B852-C477B4DA3D5B}" type="presOf" srcId="{8E71E582-186F-44B9-B80D-E3AD80A45F70}" destId="{D07AB4D9-43A4-4F9A-B3F5-3492A692B891}" srcOrd="0" destOrd="0" presId="urn:microsoft.com/office/officeart/2009/3/layout/HorizontalOrganizationChart"/>
    <dgm:cxn modelId="{498F3E3F-CC4B-4FFC-BEDE-2E946C686CF5}" type="presOf" srcId="{34D9AFCF-D059-4475-BBB8-CC9A22596E92}" destId="{00607391-DDA3-40BC-BC1A-55E6CB0895BC}" srcOrd="0" destOrd="0" presId="urn:microsoft.com/office/officeart/2009/3/layout/HorizontalOrganizationChart"/>
    <dgm:cxn modelId="{4B4F7B5E-3D2D-4B7C-87A4-606F3D974657}" type="presOf" srcId="{574A1F82-C3C8-45A3-805D-F0DE01E6DB51}" destId="{6DAADA51-6BC4-42F7-B8E1-9BEE8E8A62C0}" srcOrd="1" destOrd="0" presId="urn:microsoft.com/office/officeart/2009/3/layout/HorizontalOrganizationChart"/>
    <dgm:cxn modelId="{979DBF49-AE68-47BF-AEC5-42EFA10D9FB9}" srcId="{F1516138-28F3-40A9-81AB-0A648959F0FE}" destId="{90477FB5-5E7F-4C58-98DF-3B79F1364894}" srcOrd="1" destOrd="0" parTransId="{34D9AFCF-D059-4475-BBB8-CC9A22596E92}" sibTransId="{8A7A82DC-8089-40E1-B1D4-75271FE1D386}"/>
    <dgm:cxn modelId="{3A2A756E-4AB4-41E0-9355-1CFCFFDEE9D5}" srcId="{8E71E582-186F-44B9-B80D-E3AD80A45F70}" destId="{F1516138-28F3-40A9-81AB-0A648959F0FE}" srcOrd="0" destOrd="0" parTransId="{3BCAE685-B139-4935-AF9B-6BAC520C6DE2}" sibTransId="{0F3CDD84-9631-4466-AF5E-755D568F0BB3}"/>
    <dgm:cxn modelId="{E08B8652-DD06-4EC4-8BF8-0A3FC13AB6C4}" type="presOf" srcId="{6D6379C4-2747-4582-BD7E-CD87C99490CD}" destId="{40E9605D-5075-4778-9137-B1CFF5A6A6F6}" srcOrd="0" destOrd="0" presId="urn:microsoft.com/office/officeart/2009/3/layout/HorizontalOrganizationChart"/>
    <dgm:cxn modelId="{513A2E7D-7771-4E45-AF7A-ED1D00EB82D9}" type="presOf" srcId="{F1516138-28F3-40A9-81AB-0A648959F0FE}" destId="{4436676B-BA88-422B-BCB3-8D5594690BEB}" srcOrd="1" destOrd="0" presId="urn:microsoft.com/office/officeart/2009/3/layout/HorizontalOrganizationChart"/>
    <dgm:cxn modelId="{DC190A80-D77E-4632-8624-8AF6CD6AF1B9}" srcId="{F1516138-28F3-40A9-81AB-0A648959F0FE}" destId="{9C351868-E59E-4F13-AF91-9D429D9B8CB7}" srcOrd="2" destOrd="0" parTransId="{6D6379C4-2747-4582-BD7E-CD87C99490CD}" sibTransId="{CB99B2EB-8F7F-4BBB-81A6-99881779A88E}"/>
    <dgm:cxn modelId="{7E9E7B94-EFAE-447B-9503-7AFDA8D917C0}" type="presOf" srcId="{B875F890-9229-4985-8C90-B718CCDE6A63}" destId="{4C86C8BF-A885-4892-A5A8-21273F35C8B4}" srcOrd="0" destOrd="0" presId="urn:microsoft.com/office/officeart/2009/3/layout/HorizontalOrganizationChart"/>
    <dgm:cxn modelId="{7CAC8497-520F-491F-A61B-A84C3F2163C5}" type="presOf" srcId="{9C351868-E59E-4F13-AF91-9D429D9B8CB7}" destId="{A82FA488-EC78-403B-BA17-6D67003445E6}" srcOrd="1" destOrd="0" presId="urn:microsoft.com/office/officeart/2009/3/layout/HorizontalOrganizationChart"/>
    <dgm:cxn modelId="{5352709C-1E6A-4AB7-BD88-D80A1690D062}" type="presOf" srcId="{F52C61B1-D64A-4368-906A-962BD32E07F2}" destId="{8F0B903F-07B5-4173-88C3-593F33D5F89D}" srcOrd="0" destOrd="0" presId="urn:microsoft.com/office/officeart/2009/3/layout/HorizontalOrganizationChart"/>
    <dgm:cxn modelId="{BAACDFC6-DF48-4FD9-90C3-B036F19CEF89}" type="presOf" srcId="{90477FB5-5E7F-4C58-98DF-3B79F1364894}" destId="{27A32F9E-8C3A-44C7-8857-62CCE79E7D76}" srcOrd="0" destOrd="0" presId="urn:microsoft.com/office/officeart/2009/3/layout/HorizontalOrganizationChart"/>
    <dgm:cxn modelId="{13D6C0CD-5F0F-4B5A-A3D2-FD41D76BC597}" srcId="{F1516138-28F3-40A9-81AB-0A648959F0FE}" destId="{574A1F82-C3C8-45A3-805D-F0DE01E6DB51}" srcOrd="3" destOrd="0" parTransId="{9ECA9E58-666E-4D5A-A77E-2B5318406BE7}" sibTransId="{1CB2782E-620E-4911-B388-BEC762819227}"/>
    <dgm:cxn modelId="{473A74D1-550B-4DE1-B936-8A7254BCBFB3}" type="presOf" srcId="{9ECA9E58-666E-4D5A-A77E-2B5318406BE7}" destId="{5FB1A0BE-687E-4F1C-8DE8-C067EB823872}" srcOrd="0" destOrd="0" presId="urn:microsoft.com/office/officeart/2009/3/layout/HorizontalOrganizationChart"/>
    <dgm:cxn modelId="{E3772BD8-F315-4957-AA9F-77941D5891D8}" srcId="{F1516138-28F3-40A9-81AB-0A648959F0FE}" destId="{B875F890-9229-4985-8C90-B718CCDE6A63}" srcOrd="0" destOrd="0" parTransId="{F52C61B1-D64A-4368-906A-962BD32E07F2}" sibTransId="{E3BBB240-74CF-4E7B-A726-746F6EE660C2}"/>
    <dgm:cxn modelId="{2DC80DD9-607F-4925-823C-DD021FCDE623}" type="presOf" srcId="{B875F890-9229-4985-8C90-B718CCDE6A63}" destId="{745BAA88-DCC6-4D31-A5E5-3A401E02A659}" srcOrd="1" destOrd="0" presId="urn:microsoft.com/office/officeart/2009/3/layout/HorizontalOrganizationChart"/>
    <dgm:cxn modelId="{D52D09EA-A06E-4146-AD3F-D6DF0D386C1D}" type="presOf" srcId="{90477FB5-5E7F-4C58-98DF-3B79F1364894}" destId="{2E5EFF44-EDCA-4A56-8A4B-990B919575A6}" srcOrd="1" destOrd="0" presId="urn:microsoft.com/office/officeart/2009/3/layout/HorizontalOrganizationChart"/>
    <dgm:cxn modelId="{1405C4FC-9EE6-4576-A3C6-3CD20A5E9197}" type="presOf" srcId="{9C351868-E59E-4F13-AF91-9D429D9B8CB7}" destId="{1F8BFC75-7531-47C6-8BA5-F706D6CFB9AF}" srcOrd="0" destOrd="0" presId="urn:microsoft.com/office/officeart/2009/3/layout/HorizontalOrganizationChart"/>
    <dgm:cxn modelId="{35E4206D-6973-4C42-8C74-CE6D18D28BA7}" type="presParOf" srcId="{D07AB4D9-43A4-4F9A-B3F5-3492A692B891}" destId="{5BEC0F81-12AF-4A64-92DB-C499E4347AFC}" srcOrd="0" destOrd="0" presId="urn:microsoft.com/office/officeart/2009/3/layout/HorizontalOrganizationChart"/>
    <dgm:cxn modelId="{A1948D32-AD80-4B4D-B0E4-AA0A703E5E06}" type="presParOf" srcId="{5BEC0F81-12AF-4A64-92DB-C499E4347AFC}" destId="{A9C912F4-5C9C-48D2-9447-068A2AF0FBE4}" srcOrd="0" destOrd="0" presId="urn:microsoft.com/office/officeart/2009/3/layout/HorizontalOrganizationChart"/>
    <dgm:cxn modelId="{123669DE-2AC9-41D7-ADFB-152644F0EFF9}" type="presParOf" srcId="{A9C912F4-5C9C-48D2-9447-068A2AF0FBE4}" destId="{7F1C1C05-C7E3-4FE1-A480-E2E2884958C9}" srcOrd="0" destOrd="0" presId="urn:microsoft.com/office/officeart/2009/3/layout/HorizontalOrganizationChart"/>
    <dgm:cxn modelId="{68B83320-472B-4FFB-865B-1DC0133DC21F}" type="presParOf" srcId="{A9C912F4-5C9C-48D2-9447-068A2AF0FBE4}" destId="{4436676B-BA88-422B-BCB3-8D5594690BEB}" srcOrd="1" destOrd="0" presId="urn:microsoft.com/office/officeart/2009/3/layout/HorizontalOrganizationChart"/>
    <dgm:cxn modelId="{9A4E5DB0-07A6-4F76-88E2-4F0991A7FC39}" type="presParOf" srcId="{5BEC0F81-12AF-4A64-92DB-C499E4347AFC}" destId="{8865FA2C-7635-4F52-88A4-B9776CB9EA4C}" srcOrd="1" destOrd="0" presId="urn:microsoft.com/office/officeart/2009/3/layout/HorizontalOrganizationChart"/>
    <dgm:cxn modelId="{1BDABFBB-D2C8-4942-94F8-7BC3E7E77DA6}" type="presParOf" srcId="{8865FA2C-7635-4F52-88A4-B9776CB9EA4C}" destId="{8F0B903F-07B5-4173-88C3-593F33D5F89D}" srcOrd="0" destOrd="0" presId="urn:microsoft.com/office/officeart/2009/3/layout/HorizontalOrganizationChart"/>
    <dgm:cxn modelId="{408842BE-D786-454A-9020-188064ADF96A}" type="presParOf" srcId="{8865FA2C-7635-4F52-88A4-B9776CB9EA4C}" destId="{E81A0E96-0A34-4ECA-BC9E-893BE5FE9683}" srcOrd="1" destOrd="0" presId="urn:microsoft.com/office/officeart/2009/3/layout/HorizontalOrganizationChart"/>
    <dgm:cxn modelId="{3CB4B28A-A94B-488D-89EE-92079CD535C2}" type="presParOf" srcId="{E81A0E96-0A34-4ECA-BC9E-893BE5FE9683}" destId="{27CEAA43-42DA-4827-B5BF-A1257D844B46}" srcOrd="0" destOrd="0" presId="urn:microsoft.com/office/officeart/2009/3/layout/HorizontalOrganizationChart"/>
    <dgm:cxn modelId="{81AB7F75-97B1-4389-A17D-556DEAC5CA5B}" type="presParOf" srcId="{27CEAA43-42DA-4827-B5BF-A1257D844B46}" destId="{4C86C8BF-A885-4892-A5A8-21273F35C8B4}" srcOrd="0" destOrd="0" presId="urn:microsoft.com/office/officeart/2009/3/layout/HorizontalOrganizationChart"/>
    <dgm:cxn modelId="{1A9A377D-1CD1-45A4-BF95-2EC751C3B3ED}" type="presParOf" srcId="{27CEAA43-42DA-4827-B5BF-A1257D844B46}" destId="{745BAA88-DCC6-4D31-A5E5-3A401E02A659}" srcOrd="1" destOrd="0" presId="urn:microsoft.com/office/officeart/2009/3/layout/HorizontalOrganizationChart"/>
    <dgm:cxn modelId="{66C4C764-2D00-48A2-82E7-8CB18981CF5D}" type="presParOf" srcId="{E81A0E96-0A34-4ECA-BC9E-893BE5FE9683}" destId="{729A080E-5479-42EF-873A-F8E0A3BC4294}" srcOrd="1" destOrd="0" presId="urn:microsoft.com/office/officeart/2009/3/layout/HorizontalOrganizationChart"/>
    <dgm:cxn modelId="{951BD006-1CE9-48A5-88E8-189315626ACD}" type="presParOf" srcId="{E81A0E96-0A34-4ECA-BC9E-893BE5FE9683}" destId="{D7B517A2-E797-493A-BEE4-C126F750E267}" srcOrd="2" destOrd="0" presId="urn:microsoft.com/office/officeart/2009/3/layout/HorizontalOrganizationChart"/>
    <dgm:cxn modelId="{F2A98241-EDA1-4ADE-B011-1DE61B904BF8}" type="presParOf" srcId="{8865FA2C-7635-4F52-88A4-B9776CB9EA4C}" destId="{00607391-DDA3-40BC-BC1A-55E6CB0895BC}" srcOrd="2" destOrd="0" presId="urn:microsoft.com/office/officeart/2009/3/layout/HorizontalOrganizationChart"/>
    <dgm:cxn modelId="{BC10B08C-23CA-4846-9D36-30D615C4C364}" type="presParOf" srcId="{8865FA2C-7635-4F52-88A4-B9776CB9EA4C}" destId="{8017FFF3-DC10-43C0-BB11-46CCADDCE543}" srcOrd="3" destOrd="0" presId="urn:microsoft.com/office/officeart/2009/3/layout/HorizontalOrganizationChart"/>
    <dgm:cxn modelId="{318697A8-87A8-4544-8331-20D4121C7AE0}" type="presParOf" srcId="{8017FFF3-DC10-43C0-BB11-46CCADDCE543}" destId="{5B87A120-4C85-43E3-97CA-D1800783CDF0}" srcOrd="0" destOrd="0" presId="urn:microsoft.com/office/officeart/2009/3/layout/HorizontalOrganizationChart"/>
    <dgm:cxn modelId="{DC064948-11EE-4A79-A49B-F348D04A5F38}" type="presParOf" srcId="{5B87A120-4C85-43E3-97CA-D1800783CDF0}" destId="{27A32F9E-8C3A-44C7-8857-62CCE79E7D76}" srcOrd="0" destOrd="0" presId="urn:microsoft.com/office/officeart/2009/3/layout/HorizontalOrganizationChart"/>
    <dgm:cxn modelId="{BD0F81DE-67FA-4175-9777-B5BF0C6C1B1F}" type="presParOf" srcId="{5B87A120-4C85-43E3-97CA-D1800783CDF0}" destId="{2E5EFF44-EDCA-4A56-8A4B-990B919575A6}" srcOrd="1" destOrd="0" presId="urn:microsoft.com/office/officeart/2009/3/layout/HorizontalOrganizationChart"/>
    <dgm:cxn modelId="{0219DB90-C45C-40D7-8704-8472EADFE041}" type="presParOf" srcId="{8017FFF3-DC10-43C0-BB11-46CCADDCE543}" destId="{3E23B033-F840-4391-9846-400FE9B74CA6}" srcOrd="1" destOrd="0" presId="urn:microsoft.com/office/officeart/2009/3/layout/HorizontalOrganizationChart"/>
    <dgm:cxn modelId="{48381AB9-E505-4AF0-B28F-5D480692B9B3}" type="presParOf" srcId="{8017FFF3-DC10-43C0-BB11-46CCADDCE543}" destId="{8300BDD0-C465-4987-AED7-260D2327104E}" srcOrd="2" destOrd="0" presId="urn:microsoft.com/office/officeart/2009/3/layout/HorizontalOrganizationChart"/>
    <dgm:cxn modelId="{10349604-05CE-4418-866A-97D988F42A6F}" type="presParOf" srcId="{8865FA2C-7635-4F52-88A4-B9776CB9EA4C}" destId="{40E9605D-5075-4778-9137-B1CFF5A6A6F6}" srcOrd="4" destOrd="0" presId="urn:microsoft.com/office/officeart/2009/3/layout/HorizontalOrganizationChart"/>
    <dgm:cxn modelId="{CB0AB3B0-4A5A-43DE-9D83-D9C057C81BD0}" type="presParOf" srcId="{8865FA2C-7635-4F52-88A4-B9776CB9EA4C}" destId="{1908F58A-6065-48FA-84E0-ED23A9D2C4D1}" srcOrd="5" destOrd="0" presId="urn:microsoft.com/office/officeart/2009/3/layout/HorizontalOrganizationChart"/>
    <dgm:cxn modelId="{DAB3C061-6663-4178-96DB-41D8623634FA}" type="presParOf" srcId="{1908F58A-6065-48FA-84E0-ED23A9D2C4D1}" destId="{29D067F0-D57B-411F-96DD-0B93B32BA524}" srcOrd="0" destOrd="0" presId="urn:microsoft.com/office/officeart/2009/3/layout/HorizontalOrganizationChart"/>
    <dgm:cxn modelId="{758127FA-7092-4FF5-8415-00FF9C10B82E}" type="presParOf" srcId="{29D067F0-D57B-411F-96DD-0B93B32BA524}" destId="{1F8BFC75-7531-47C6-8BA5-F706D6CFB9AF}" srcOrd="0" destOrd="0" presId="urn:microsoft.com/office/officeart/2009/3/layout/HorizontalOrganizationChart"/>
    <dgm:cxn modelId="{B4E56E23-DAC3-419E-9D97-E783AA9C6671}" type="presParOf" srcId="{29D067F0-D57B-411F-96DD-0B93B32BA524}" destId="{A82FA488-EC78-403B-BA17-6D67003445E6}" srcOrd="1" destOrd="0" presId="urn:microsoft.com/office/officeart/2009/3/layout/HorizontalOrganizationChart"/>
    <dgm:cxn modelId="{D2E64C17-FF9D-45A6-9217-4A0BEFBCFA70}" type="presParOf" srcId="{1908F58A-6065-48FA-84E0-ED23A9D2C4D1}" destId="{44473531-3A84-4949-9FDC-C8EFECA28E6F}" srcOrd="1" destOrd="0" presId="urn:microsoft.com/office/officeart/2009/3/layout/HorizontalOrganizationChart"/>
    <dgm:cxn modelId="{BA2928CD-FE35-4423-B503-C2C10BC6D61F}" type="presParOf" srcId="{1908F58A-6065-48FA-84E0-ED23A9D2C4D1}" destId="{C2BF7831-1527-4AC8-B79D-4F8A5AB96D0C}" srcOrd="2" destOrd="0" presId="urn:microsoft.com/office/officeart/2009/3/layout/HorizontalOrganizationChart"/>
    <dgm:cxn modelId="{2E3B08D2-C921-44D7-A4F8-D5C3B6BF1461}" type="presParOf" srcId="{8865FA2C-7635-4F52-88A4-B9776CB9EA4C}" destId="{5FB1A0BE-687E-4F1C-8DE8-C067EB823872}" srcOrd="6" destOrd="0" presId="urn:microsoft.com/office/officeart/2009/3/layout/HorizontalOrganizationChart"/>
    <dgm:cxn modelId="{1A1720A7-B15F-4A36-A8F6-2C1B199E12AA}" type="presParOf" srcId="{8865FA2C-7635-4F52-88A4-B9776CB9EA4C}" destId="{38B3EFFF-01DF-40AF-A0B3-14B85D1EBADC}" srcOrd="7" destOrd="0" presId="urn:microsoft.com/office/officeart/2009/3/layout/HorizontalOrganizationChart"/>
    <dgm:cxn modelId="{207520EE-F3E5-4E47-9919-BB7919971DBB}" type="presParOf" srcId="{38B3EFFF-01DF-40AF-A0B3-14B85D1EBADC}" destId="{29D62F9E-6861-48C6-B8AC-A2CAF16DFC89}" srcOrd="0" destOrd="0" presId="urn:microsoft.com/office/officeart/2009/3/layout/HorizontalOrganizationChart"/>
    <dgm:cxn modelId="{0D99D7B7-7198-4FD3-B908-8867346436A0}" type="presParOf" srcId="{29D62F9E-6861-48C6-B8AC-A2CAF16DFC89}" destId="{C8C61F05-49DE-4C63-8461-C4E6086534FC}" srcOrd="0" destOrd="0" presId="urn:microsoft.com/office/officeart/2009/3/layout/HorizontalOrganizationChart"/>
    <dgm:cxn modelId="{93D9A16B-AF1C-4E04-A7AD-23C9E569EEAA}" type="presParOf" srcId="{29D62F9E-6861-48C6-B8AC-A2CAF16DFC89}" destId="{6DAADA51-6BC4-42F7-B8E1-9BEE8E8A62C0}" srcOrd="1" destOrd="0" presId="urn:microsoft.com/office/officeart/2009/3/layout/HorizontalOrganizationChart"/>
    <dgm:cxn modelId="{43754AD0-D782-4B59-8FAA-D2B1215C4A86}" type="presParOf" srcId="{38B3EFFF-01DF-40AF-A0B3-14B85D1EBADC}" destId="{4EB0F05D-26DB-4F8C-9DC7-5387131D61BE}" srcOrd="1" destOrd="0" presId="urn:microsoft.com/office/officeart/2009/3/layout/HorizontalOrganizationChart"/>
    <dgm:cxn modelId="{9F8EA2AB-8089-4D87-9429-FB0588D5EA23}" type="presParOf" srcId="{38B3EFFF-01DF-40AF-A0B3-14B85D1EBADC}" destId="{B3332761-0335-4F7B-88ED-4A3CF6BCFEE4}" srcOrd="2" destOrd="0" presId="urn:microsoft.com/office/officeart/2009/3/layout/HorizontalOrganizationChart"/>
    <dgm:cxn modelId="{C37190BA-E21C-4729-908C-63F0763B2A6D}" type="presParOf" srcId="{5BEC0F81-12AF-4A64-92DB-C499E4347AFC}" destId="{938EA879-531B-4104-8FAB-792EC79DECD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71E582-186F-44B9-B80D-E3AD80A45F70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kumimoji="1" lang="ja-JP" altLang="en-US"/>
        </a:p>
      </dgm:t>
    </dgm:pt>
    <dgm:pt modelId="{F1516138-28F3-40A9-81AB-0A648959F0FE}">
      <dgm:prSet phldrT="[テキスト]" custT="1"/>
      <dgm:spPr/>
      <dgm:t>
        <a:bodyPr/>
        <a:lstStyle/>
        <a:p>
          <a:r>
            <a:rPr kumimoji="1" lang="ja-JP" altLang="en-US" sz="900"/>
            <a:t>運用管理者</a:t>
          </a:r>
        </a:p>
      </dgm:t>
    </dgm:pt>
    <dgm:pt modelId="{3BCAE685-B139-4935-AF9B-6BAC520C6DE2}" type="par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0F3CDD84-9631-4466-AF5E-755D568F0BB3}" type="sib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B875F890-9229-4985-8C90-B718CCDE6A63}">
      <dgm:prSet phldrT="[テキスト]" custT="1"/>
      <dgm:spPr>
        <a:solidFill>
          <a:schemeClr val="bg2"/>
        </a:solidFill>
      </dgm:spPr>
      <dgm:t>
        <a:bodyPr/>
        <a:lstStyle/>
        <a:p>
          <a:r>
            <a:rPr kumimoji="1" lang="ja-JP" altLang="en-US" sz="900"/>
            <a:t>商品管理</a:t>
          </a:r>
        </a:p>
      </dgm:t>
    </dgm:pt>
    <dgm:pt modelId="{F52C61B1-D64A-4368-906A-962BD32E07F2}" type="parTrans" cxnId="{E3772BD8-F315-4957-AA9F-77941D5891D8}">
      <dgm:prSet/>
      <dgm:spPr/>
      <dgm:t>
        <a:bodyPr/>
        <a:lstStyle/>
        <a:p>
          <a:endParaRPr kumimoji="1" lang="ja-JP" altLang="en-US" sz="900"/>
        </a:p>
      </dgm:t>
    </dgm:pt>
    <dgm:pt modelId="{E3BBB240-74CF-4E7B-A726-746F6EE660C2}" type="sibTrans" cxnId="{E3772BD8-F315-4957-AA9F-77941D5891D8}">
      <dgm:prSet/>
      <dgm:spPr/>
      <dgm:t>
        <a:bodyPr/>
        <a:lstStyle/>
        <a:p>
          <a:endParaRPr kumimoji="1" lang="ja-JP" altLang="en-US" sz="900"/>
        </a:p>
      </dgm:t>
    </dgm:pt>
    <dgm:pt modelId="{90477FB5-5E7F-4C58-98DF-3B79F1364894}">
      <dgm:prSet phldrT="[テキスト]" custT="1"/>
      <dgm:spPr>
        <a:solidFill>
          <a:schemeClr val="bg2"/>
        </a:solidFill>
      </dgm:spPr>
      <dgm:t>
        <a:bodyPr/>
        <a:lstStyle/>
        <a:p>
          <a:r>
            <a:rPr kumimoji="1" lang="ja-JP" altLang="en-US" sz="900"/>
            <a:t>カテゴリ管理</a:t>
          </a:r>
        </a:p>
      </dgm:t>
    </dgm:pt>
    <dgm:pt modelId="{34D9AFCF-D059-4475-BBB8-CC9A22596E92}" type="parTrans" cxnId="{979DBF49-AE68-47BF-AEC5-42EFA10D9FB9}">
      <dgm:prSet/>
      <dgm:spPr/>
      <dgm:t>
        <a:bodyPr/>
        <a:lstStyle/>
        <a:p>
          <a:endParaRPr kumimoji="1" lang="ja-JP" altLang="en-US" sz="900"/>
        </a:p>
      </dgm:t>
    </dgm:pt>
    <dgm:pt modelId="{8A7A82DC-8089-40E1-B1D4-75271FE1D386}" type="sibTrans" cxnId="{979DBF49-AE68-47BF-AEC5-42EFA10D9FB9}">
      <dgm:prSet/>
      <dgm:spPr/>
      <dgm:t>
        <a:bodyPr/>
        <a:lstStyle/>
        <a:p>
          <a:endParaRPr kumimoji="1" lang="ja-JP" altLang="en-US" sz="900"/>
        </a:p>
      </dgm:t>
    </dgm:pt>
    <dgm:pt modelId="{9C351868-E59E-4F13-AF91-9D429D9B8CB7}">
      <dgm:prSet phldrT="[テキスト]" custT="1"/>
      <dgm:spPr>
        <a:solidFill>
          <a:schemeClr val="bg2"/>
        </a:solidFill>
      </dgm:spPr>
      <dgm:t>
        <a:bodyPr/>
        <a:lstStyle/>
        <a:p>
          <a:r>
            <a:rPr kumimoji="1" lang="ja-JP" altLang="en-US" sz="900"/>
            <a:t>注文管理</a:t>
          </a:r>
        </a:p>
      </dgm:t>
    </dgm:pt>
    <dgm:pt modelId="{6D6379C4-2747-4582-BD7E-CD87C99490CD}" type="parTrans" cxnId="{DC190A80-D77E-4632-8624-8AF6CD6AF1B9}">
      <dgm:prSet/>
      <dgm:spPr/>
      <dgm:t>
        <a:bodyPr/>
        <a:lstStyle/>
        <a:p>
          <a:endParaRPr kumimoji="1" lang="ja-JP" altLang="en-US" sz="900"/>
        </a:p>
      </dgm:t>
    </dgm:pt>
    <dgm:pt modelId="{CB99B2EB-8F7F-4BBB-81A6-99881779A88E}" type="sibTrans" cxnId="{DC190A80-D77E-4632-8624-8AF6CD6AF1B9}">
      <dgm:prSet/>
      <dgm:spPr/>
      <dgm:t>
        <a:bodyPr/>
        <a:lstStyle/>
        <a:p>
          <a:endParaRPr kumimoji="1" lang="ja-JP" altLang="en-US" sz="900"/>
        </a:p>
      </dgm:t>
    </dgm:pt>
    <dgm:pt modelId="{574A1F82-C3C8-45A3-805D-F0DE01E6DB51}">
      <dgm:prSet phldrT="[テキスト]" custT="1"/>
      <dgm:spPr>
        <a:solidFill>
          <a:schemeClr val="bg2"/>
        </a:solidFill>
      </dgm:spPr>
      <dgm:t>
        <a:bodyPr/>
        <a:lstStyle/>
        <a:p>
          <a:r>
            <a:rPr kumimoji="1" lang="ja-JP" altLang="en-US" sz="900"/>
            <a:t>会員管理</a:t>
          </a:r>
        </a:p>
      </dgm:t>
    </dgm:pt>
    <dgm:pt modelId="{9ECA9E58-666E-4D5A-A77E-2B5318406BE7}" type="par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1CB2782E-620E-4911-B388-BEC762819227}" type="sib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D07AB4D9-43A4-4F9A-B3F5-3492A692B891}" type="pres">
      <dgm:prSet presAssocID="{8E71E582-186F-44B9-B80D-E3AD80A45F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EC0F81-12AF-4A64-92DB-C499E4347AFC}" type="pres">
      <dgm:prSet presAssocID="{F1516138-28F3-40A9-81AB-0A648959F0FE}" presName="hierRoot1" presStyleCnt="0">
        <dgm:presLayoutVars>
          <dgm:hierBranch val="init"/>
        </dgm:presLayoutVars>
      </dgm:prSet>
      <dgm:spPr/>
    </dgm:pt>
    <dgm:pt modelId="{A9C912F4-5C9C-48D2-9447-068A2AF0FBE4}" type="pres">
      <dgm:prSet presAssocID="{F1516138-28F3-40A9-81AB-0A648959F0FE}" presName="rootComposite1" presStyleCnt="0"/>
      <dgm:spPr/>
    </dgm:pt>
    <dgm:pt modelId="{7F1C1C05-C7E3-4FE1-A480-E2E2884958C9}" type="pres">
      <dgm:prSet presAssocID="{F1516138-28F3-40A9-81AB-0A648959F0FE}" presName="rootText1" presStyleLbl="node0" presStyleIdx="0" presStyleCnt="1">
        <dgm:presLayoutVars>
          <dgm:chPref val="3"/>
        </dgm:presLayoutVars>
      </dgm:prSet>
      <dgm:spPr/>
    </dgm:pt>
    <dgm:pt modelId="{4436676B-BA88-422B-BCB3-8D5594690BEB}" type="pres">
      <dgm:prSet presAssocID="{F1516138-28F3-40A9-81AB-0A648959F0FE}" presName="rootConnector1" presStyleLbl="node1" presStyleIdx="0" presStyleCnt="0"/>
      <dgm:spPr/>
    </dgm:pt>
    <dgm:pt modelId="{8865FA2C-7635-4F52-88A4-B9776CB9EA4C}" type="pres">
      <dgm:prSet presAssocID="{F1516138-28F3-40A9-81AB-0A648959F0FE}" presName="hierChild2" presStyleCnt="0"/>
      <dgm:spPr/>
    </dgm:pt>
    <dgm:pt modelId="{8F0B903F-07B5-4173-88C3-593F33D5F89D}" type="pres">
      <dgm:prSet presAssocID="{F52C61B1-D64A-4368-906A-962BD32E07F2}" presName="Name64" presStyleLbl="parChTrans1D2" presStyleIdx="0" presStyleCnt="4"/>
      <dgm:spPr/>
    </dgm:pt>
    <dgm:pt modelId="{E81A0E96-0A34-4ECA-BC9E-893BE5FE9683}" type="pres">
      <dgm:prSet presAssocID="{B875F890-9229-4985-8C90-B718CCDE6A63}" presName="hierRoot2" presStyleCnt="0">
        <dgm:presLayoutVars>
          <dgm:hierBranch val="init"/>
        </dgm:presLayoutVars>
      </dgm:prSet>
      <dgm:spPr/>
    </dgm:pt>
    <dgm:pt modelId="{27CEAA43-42DA-4827-B5BF-A1257D844B46}" type="pres">
      <dgm:prSet presAssocID="{B875F890-9229-4985-8C90-B718CCDE6A63}" presName="rootComposite" presStyleCnt="0"/>
      <dgm:spPr/>
    </dgm:pt>
    <dgm:pt modelId="{4C86C8BF-A885-4892-A5A8-21273F35C8B4}" type="pres">
      <dgm:prSet presAssocID="{B875F890-9229-4985-8C90-B718CCDE6A63}" presName="rootText" presStyleLbl="node2" presStyleIdx="0" presStyleCnt="4">
        <dgm:presLayoutVars>
          <dgm:chPref val="3"/>
        </dgm:presLayoutVars>
      </dgm:prSet>
      <dgm:spPr/>
    </dgm:pt>
    <dgm:pt modelId="{745BAA88-DCC6-4D31-A5E5-3A401E02A659}" type="pres">
      <dgm:prSet presAssocID="{B875F890-9229-4985-8C90-B718CCDE6A63}" presName="rootConnector" presStyleLbl="node2" presStyleIdx="0" presStyleCnt="4"/>
      <dgm:spPr/>
    </dgm:pt>
    <dgm:pt modelId="{729A080E-5479-42EF-873A-F8E0A3BC4294}" type="pres">
      <dgm:prSet presAssocID="{B875F890-9229-4985-8C90-B718CCDE6A63}" presName="hierChild4" presStyleCnt="0"/>
      <dgm:spPr/>
    </dgm:pt>
    <dgm:pt modelId="{D7B517A2-E797-493A-BEE4-C126F750E267}" type="pres">
      <dgm:prSet presAssocID="{B875F890-9229-4985-8C90-B718CCDE6A63}" presName="hierChild5" presStyleCnt="0"/>
      <dgm:spPr/>
    </dgm:pt>
    <dgm:pt modelId="{00607391-DDA3-40BC-BC1A-55E6CB0895BC}" type="pres">
      <dgm:prSet presAssocID="{34D9AFCF-D059-4475-BBB8-CC9A22596E92}" presName="Name64" presStyleLbl="parChTrans1D2" presStyleIdx="1" presStyleCnt="4"/>
      <dgm:spPr/>
    </dgm:pt>
    <dgm:pt modelId="{8017FFF3-DC10-43C0-BB11-46CCADDCE543}" type="pres">
      <dgm:prSet presAssocID="{90477FB5-5E7F-4C58-98DF-3B79F1364894}" presName="hierRoot2" presStyleCnt="0">
        <dgm:presLayoutVars>
          <dgm:hierBranch val="init"/>
        </dgm:presLayoutVars>
      </dgm:prSet>
      <dgm:spPr/>
    </dgm:pt>
    <dgm:pt modelId="{5B87A120-4C85-43E3-97CA-D1800783CDF0}" type="pres">
      <dgm:prSet presAssocID="{90477FB5-5E7F-4C58-98DF-3B79F1364894}" presName="rootComposite" presStyleCnt="0"/>
      <dgm:spPr/>
    </dgm:pt>
    <dgm:pt modelId="{27A32F9E-8C3A-44C7-8857-62CCE79E7D76}" type="pres">
      <dgm:prSet presAssocID="{90477FB5-5E7F-4C58-98DF-3B79F1364894}" presName="rootText" presStyleLbl="node2" presStyleIdx="1" presStyleCnt="4">
        <dgm:presLayoutVars>
          <dgm:chPref val="3"/>
        </dgm:presLayoutVars>
      </dgm:prSet>
      <dgm:spPr/>
    </dgm:pt>
    <dgm:pt modelId="{2E5EFF44-EDCA-4A56-8A4B-990B919575A6}" type="pres">
      <dgm:prSet presAssocID="{90477FB5-5E7F-4C58-98DF-3B79F1364894}" presName="rootConnector" presStyleLbl="node2" presStyleIdx="1" presStyleCnt="4"/>
      <dgm:spPr/>
    </dgm:pt>
    <dgm:pt modelId="{3E23B033-F840-4391-9846-400FE9B74CA6}" type="pres">
      <dgm:prSet presAssocID="{90477FB5-5E7F-4C58-98DF-3B79F1364894}" presName="hierChild4" presStyleCnt="0"/>
      <dgm:spPr/>
    </dgm:pt>
    <dgm:pt modelId="{8300BDD0-C465-4987-AED7-260D2327104E}" type="pres">
      <dgm:prSet presAssocID="{90477FB5-5E7F-4C58-98DF-3B79F1364894}" presName="hierChild5" presStyleCnt="0"/>
      <dgm:spPr/>
    </dgm:pt>
    <dgm:pt modelId="{40E9605D-5075-4778-9137-B1CFF5A6A6F6}" type="pres">
      <dgm:prSet presAssocID="{6D6379C4-2747-4582-BD7E-CD87C99490CD}" presName="Name64" presStyleLbl="parChTrans1D2" presStyleIdx="2" presStyleCnt="4"/>
      <dgm:spPr/>
    </dgm:pt>
    <dgm:pt modelId="{1908F58A-6065-48FA-84E0-ED23A9D2C4D1}" type="pres">
      <dgm:prSet presAssocID="{9C351868-E59E-4F13-AF91-9D429D9B8CB7}" presName="hierRoot2" presStyleCnt="0">
        <dgm:presLayoutVars>
          <dgm:hierBranch val="init"/>
        </dgm:presLayoutVars>
      </dgm:prSet>
      <dgm:spPr/>
    </dgm:pt>
    <dgm:pt modelId="{29D067F0-D57B-411F-96DD-0B93B32BA524}" type="pres">
      <dgm:prSet presAssocID="{9C351868-E59E-4F13-AF91-9D429D9B8CB7}" presName="rootComposite" presStyleCnt="0"/>
      <dgm:spPr/>
    </dgm:pt>
    <dgm:pt modelId="{1F8BFC75-7531-47C6-8BA5-F706D6CFB9AF}" type="pres">
      <dgm:prSet presAssocID="{9C351868-E59E-4F13-AF91-9D429D9B8CB7}" presName="rootText" presStyleLbl="node2" presStyleIdx="2" presStyleCnt="4">
        <dgm:presLayoutVars>
          <dgm:chPref val="3"/>
        </dgm:presLayoutVars>
      </dgm:prSet>
      <dgm:spPr/>
    </dgm:pt>
    <dgm:pt modelId="{A82FA488-EC78-403B-BA17-6D67003445E6}" type="pres">
      <dgm:prSet presAssocID="{9C351868-E59E-4F13-AF91-9D429D9B8CB7}" presName="rootConnector" presStyleLbl="node2" presStyleIdx="2" presStyleCnt="4"/>
      <dgm:spPr/>
    </dgm:pt>
    <dgm:pt modelId="{44473531-3A84-4949-9FDC-C8EFECA28E6F}" type="pres">
      <dgm:prSet presAssocID="{9C351868-E59E-4F13-AF91-9D429D9B8CB7}" presName="hierChild4" presStyleCnt="0"/>
      <dgm:spPr/>
    </dgm:pt>
    <dgm:pt modelId="{C2BF7831-1527-4AC8-B79D-4F8A5AB96D0C}" type="pres">
      <dgm:prSet presAssocID="{9C351868-E59E-4F13-AF91-9D429D9B8CB7}" presName="hierChild5" presStyleCnt="0"/>
      <dgm:spPr/>
    </dgm:pt>
    <dgm:pt modelId="{5FB1A0BE-687E-4F1C-8DE8-C067EB823872}" type="pres">
      <dgm:prSet presAssocID="{9ECA9E58-666E-4D5A-A77E-2B5318406BE7}" presName="Name64" presStyleLbl="parChTrans1D2" presStyleIdx="3" presStyleCnt="4"/>
      <dgm:spPr/>
    </dgm:pt>
    <dgm:pt modelId="{38B3EFFF-01DF-40AF-A0B3-14B85D1EBADC}" type="pres">
      <dgm:prSet presAssocID="{574A1F82-C3C8-45A3-805D-F0DE01E6DB51}" presName="hierRoot2" presStyleCnt="0">
        <dgm:presLayoutVars>
          <dgm:hierBranch val="init"/>
        </dgm:presLayoutVars>
      </dgm:prSet>
      <dgm:spPr/>
    </dgm:pt>
    <dgm:pt modelId="{29D62F9E-6861-48C6-B8AC-A2CAF16DFC89}" type="pres">
      <dgm:prSet presAssocID="{574A1F82-C3C8-45A3-805D-F0DE01E6DB51}" presName="rootComposite" presStyleCnt="0"/>
      <dgm:spPr/>
    </dgm:pt>
    <dgm:pt modelId="{C8C61F05-49DE-4C63-8461-C4E6086534FC}" type="pres">
      <dgm:prSet presAssocID="{574A1F82-C3C8-45A3-805D-F0DE01E6DB51}" presName="rootText" presStyleLbl="node2" presStyleIdx="3" presStyleCnt="4">
        <dgm:presLayoutVars>
          <dgm:chPref val="3"/>
        </dgm:presLayoutVars>
      </dgm:prSet>
      <dgm:spPr/>
    </dgm:pt>
    <dgm:pt modelId="{6DAADA51-6BC4-42F7-B8E1-9BEE8E8A62C0}" type="pres">
      <dgm:prSet presAssocID="{574A1F82-C3C8-45A3-805D-F0DE01E6DB51}" presName="rootConnector" presStyleLbl="node2" presStyleIdx="3" presStyleCnt="4"/>
      <dgm:spPr/>
    </dgm:pt>
    <dgm:pt modelId="{4EB0F05D-26DB-4F8C-9DC7-5387131D61BE}" type="pres">
      <dgm:prSet presAssocID="{574A1F82-C3C8-45A3-805D-F0DE01E6DB51}" presName="hierChild4" presStyleCnt="0"/>
      <dgm:spPr/>
    </dgm:pt>
    <dgm:pt modelId="{B3332761-0335-4F7B-88ED-4A3CF6BCFEE4}" type="pres">
      <dgm:prSet presAssocID="{574A1F82-C3C8-45A3-805D-F0DE01E6DB51}" presName="hierChild5" presStyleCnt="0"/>
      <dgm:spPr/>
    </dgm:pt>
    <dgm:pt modelId="{938EA879-531B-4104-8FAB-792EC79DECD5}" type="pres">
      <dgm:prSet presAssocID="{F1516138-28F3-40A9-81AB-0A648959F0FE}" presName="hierChild3" presStyleCnt="0"/>
      <dgm:spPr/>
    </dgm:pt>
  </dgm:ptLst>
  <dgm:cxnLst>
    <dgm:cxn modelId="{9D932903-29ED-4932-8C17-3EBCF78C6F7E}" type="presOf" srcId="{9C351868-E59E-4F13-AF91-9D429D9B8CB7}" destId="{1F8BFC75-7531-47C6-8BA5-F706D6CFB9AF}" srcOrd="0" destOrd="0" presId="urn:microsoft.com/office/officeart/2009/3/layout/HorizontalOrganizationChart"/>
    <dgm:cxn modelId="{3F20921B-D10D-4B98-8ECA-2CF6445768C1}" type="presOf" srcId="{574A1F82-C3C8-45A3-805D-F0DE01E6DB51}" destId="{6DAADA51-6BC4-42F7-B8E1-9BEE8E8A62C0}" srcOrd="1" destOrd="0" presId="urn:microsoft.com/office/officeart/2009/3/layout/HorizontalOrganizationChart"/>
    <dgm:cxn modelId="{93DB4629-AEB5-4E98-9DE7-4997E04FAC8E}" type="presOf" srcId="{90477FB5-5E7F-4C58-98DF-3B79F1364894}" destId="{27A32F9E-8C3A-44C7-8857-62CCE79E7D76}" srcOrd="0" destOrd="0" presId="urn:microsoft.com/office/officeart/2009/3/layout/HorizontalOrganizationChart"/>
    <dgm:cxn modelId="{F5033249-5021-49F7-A46E-E271769F30E8}" type="presOf" srcId="{8E71E582-186F-44B9-B80D-E3AD80A45F70}" destId="{D07AB4D9-43A4-4F9A-B3F5-3492A692B891}" srcOrd="0" destOrd="0" presId="urn:microsoft.com/office/officeart/2009/3/layout/HorizontalOrganizationChart"/>
    <dgm:cxn modelId="{979DBF49-AE68-47BF-AEC5-42EFA10D9FB9}" srcId="{F1516138-28F3-40A9-81AB-0A648959F0FE}" destId="{90477FB5-5E7F-4C58-98DF-3B79F1364894}" srcOrd="1" destOrd="0" parTransId="{34D9AFCF-D059-4475-BBB8-CC9A22596E92}" sibTransId="{8A7A82DC-8089-40E1-B1D4-75271FE1D386}"/>
    <dgm:cxn modelId="{3A2A756E-4AB4-41E0-9355-1CFCFFDEE9D5}" srcId="{8E71E582-186F-44B9-B80D-E3AD80A45F70}" destId="{F1516138-28F3-40A9-81AB-0A648959F0FE}" srcOrd="0" destOrd="0" parTransId="{3BCAE685-B139-4935-AF9B-6BAC520C6DE2}" sibTransId="{0F3CDD84-9631-4466-AF5E-755D568F0BB3}"/>
    <dgm:cxn modelId="{E41EC875-B5D7-4F4A-81D1-42F0DC30A778}" type="presOf" srcId="{9C351868-E59E-4F13-AF91-9D429D9B8CB7}" destId="{A82FA488-EC78-403B-BA17-6D67003445E6}" srcOrd="1" destOrd="0" presId="urn:microsoft.com/office/officeart/2009/3/layout/HorizontalOrganizationChart"/>
    <dgm:cxn modelId="{B9987F77-037E-4706-8D42-13B311A5D8C7}" type="presOf" srcId="{B875F890-9229-4985-8C90-B718CCDE6A63}" destId="{4C86C8BF-A885-4892-A5A8-21273F35C8B4}" srcOrd="0" destOrd="0" presId="urn:microsoft.com/office/officeart/2009/3/layout/HorizontalOrganizationChart"/>
    <dgm:cxn modelId="{DC190A80-D77E-4632-8624-8AF6CD6AF1B9}" srcId="{F1516138-28F3-40A9-81AB-0A648959F0FE}" destId="{9C351868-E59E-4F13-AF91-9D429D9B8CB7}" srcOrd="2" destOrd="0" parTransId="{6D6379C4-2747-4582-BD7E-CD87C99490CD}" sibTransId="{CB99B2EB-8F7F-4BBB-81A6-99881779A88E}"/>
    <dgm:cxn modelId="{EA8ACA80-D231-4971-828B-9EF76ECBCE63}" type="presOf" srcId="{34D9AFCF-D059-4475-BBB8-CC9A22596E92}" destId="{00607391-DDA3-40BC-BC1A-55E6CB0895BC}" srcOrd="0" destOrd="0" presId="urn:microsoft.com/office/officeart/2009/3/layout/HorizontalOrganizationChart"/>
    <dgm:cxn modelId="{E811D591-8C36-4AEA-885E-974C582B4FF0}" type="presOf" srcId="{9ECA9E58-666E-4D5A-A77E-2B5318406BE7}" destId="{5FB1A0BE-687E-4F1C-8DE8-C067EB823872}" srcOrd="0" destOrd="0" presId="urn:microsoft.com/office/officeart/2009/3/layout/HorizontalOrganizationChart"/>
    <dgm:cxn modelId="{AFAED792-1ED8-4B46-84B6-932D2B4B3008}" type="presOf" srcId="{574A1F82-C3C8-45A3-805D-F0DE01E6DB51}" destId="{C8C61F05-49DE-4C63-8461-C4E6086534FC}" srcOrd="0" destOrd="0" presId="urn:microsoft.com/office/officeart/2009/3/layout/HorizontalOrganizationChart"/>
    <dgm:cxn modelId="{4164E29F-39FE-40E7-AA38-EF36353D2F2D}" type="presOf" srcId="{F1516138-28F3-40A9-81AB-0A648959F0FE}" destId="{7F1C1C05-C7E3-4FE1-A480-E2E2884958C9}" srcOrd="0" destOrd="0" presId="urn:microsoft.com/office/officeart/2009/3/layout/HorizontalOrganizationChart"/>
    <dgm:cxn modelId="{B69D63B0-A661-4D0B-9D62-60537B72F5D7}" type="presOf" srcId="{B875F890-9229-4985-8C90-B718CCDE6A63}" destId="{745BAA88-DCC6-4D31-A5E5-3A401E02A659}" srcOrd="1" destOrd="0" presId="urn:microsoft.com/office/officeart/2009/3/layout/HorizontalOrganizationChart"/>
    <dgm:cxn modelId="{A4794DB3-7581-4B4B-9D8E-5E75C5E7E5C5}" type="presOf" srcId="{F52C61B1-D64A-4368-906A-962BD32E07F2}" destId="{8F0B903F-07B5-4173-88C3-593F33D5F89D}" srcOrd="0" destOrd="0" presId="urn:microsoft.com/office/officeart/2009/3/layout/HorizontalOrganizationChart"/>
    <dgm:cxn modelId="{8A8291C8-7D20-4198-9DB7-6BFE850A4459}" type="presOf" srcId="{90477FB5-5E7F-4C58-98DF-3B79F1364894}" destId="{2E5EFF44-EDCA-4A56-8A4B-990B919575A6}" srcOrd="1" destOrd="0" presId="urn:microsoft.com/office/officeart/2009/3/layout/HorizontalOrganizationChart"/>
    <dgm:cxn modelId="{13D6C0CD-5F0F-4B5A-A3D2-FD41D76BC597}" srcId="{F1516138-28F3-40A9-81AB-0A648959F0FE}" destId="{574A1F82-C3C8-45A3-805D-F0DE01E6DB51}" srcOrd="3" destOrd="0" parTransId="{9ECA9E58-666E-4D5A-A77E-2B5318406BE7}" sibTransId="{1CB2782E-620E-4911-B388-BEC762819227}"/>
    <dgm:cxn modelId="{7147FFD2-5237-41C4-BD95-AB2D5B23AE9C}" type="presOf" srcId="{6D6379C4-2747-4582-BD7E-CD87C99490CD}" destId="{40E9605D-5075-4778-9137-B1CFF5A6A6F6}" srcOrd="0" destOrd="0" presId="urn:microsoft.com/office/officeart/2009/3/layout/HorizontalOrganizationChart"/>
    <dgm:cxn modelId="{E3772BD8-F315-4957-AA9F-77941D5891D8}" srcId="{F1516138-28F3-40A9-81AB-0A648959F0FE}" destId="{B875F890-9229-4985-8C90-B718CCDE6A63}" srcOrd="0" destOrd="0" parTransId="{F52C61B1-D64A-4368-906A-962BD32E07F2}" sibTransId="{E3BBB240-74CF-4E7B-A726-746F6EE660C2}"/>
    <dgm:cxn modelId="{D95029F9-78F8-4748-81FE-CA0321E1A191}" type="presOf" srcId="{F1516138-28F3-40A9-81AB-0A648959F0FE}" destId="{4436676B-BA88-422B-BCB3-8D5594690BEB}" srcOrd="1" destOrd="0" presId="urn:microsoft.com/office/officeart/2009/3/layout/HorizontalOrganizationChart"/>
    <dgm:cxn modelId="{118373B1-B383-4801-B253-832685F806D2}" type="presParOf" srcId="{D07AB4D9-43A4-4F9A-B3F5-3492A692B891}" destId="{5BEC0F81-12AF-4A64-92DB-C499E4347AFC}" srcOrd="0" destOrd="0" presId="urn:microsoft.com/office/officeart/2009/3/layout/HorizontalOrganizationChart"/>
    <dgm:cxn modelId="{B5BCD280-601A-4F12-B2AC-4C6801811144}" type="presParOf" srcId="{5BEC0F81-12AF-4A64-92DB-C499E4347AFC}" destId="{A9C912F4-5C9C-48D2-9447-068A2AF0FBE4}" srcOrd="0" destOrd="0" presId="urn:microsoft.com/office/officeart/2009/3/layout/HorizontalOrganizationChart"/>
    <dgm:cxn modelId="{25099CDA-F2D5-44AE-862D-73FE5332A850}" type="presParOf" srcId="{A9C912F4-5C9C-48D2-9447-068A2AF0FBE4}" destId="{7F1C1C05-C7E3-4FE1-A480-E2E2884958C9}" srcOrd="0" destOrd="0" presId="urn:microsoft.com/office/officeart/2009/3/layout/HorizontalOrganizationChart"/>
    <dgm:cxn modelId="{A498F169-18BC-41E8-A05E-F7D6A25A2852}" type="presParOf" srcId="{A9C912F4-5C9C-48D2-9447-068A2AF0FBE4}" destId="{4436676B-BA88-422B-BCB3-8D5594690BEB}" srcOrd="1" destOrd="0" presId="urn:microsoft.com/office/officeart/2009/3/layout/HorizontalOrganizationChart"/>
    <dgm:cxn modelId="{7B3014A9-E2DA-4E18-B7E9-204F5E508BD8}" type="presParOf" srcId="{5BEC0F81-12AF-4A64-92DB-C499E4347AFC}" destId="{8865FA2C-7635-4F52-88A4-B9776CB9EA4C}" srcOrd="1" destOrd="0" presId="urn:microsoft.com/office/officeart/2009/3/layout/HorizontalOrganizationChart"/>
    <dgm:cxn modelId="{0574EA03-CBEA-41ED-98BD-E09279B034F9}" type="presParOf" srcId="{8865FA2C-7635-4F52-88A4-B9776CB9EA4C}" destId="{8F0B903F-07B5-4173-88C3-593F33D5F89D}" srcOrd="0" destOrd="0" presId="urn:microsoft.com/office/officeart/2009/3/layout/HorizontalOrganizationChart"/>
    <dgm:cxn modelId="{951E8E22-7D64-4A89-BC8B-2F63725527A2}" type="presParOf" srcId="{8865FA2C-7635-4F52-88A4-B9776CB9EA4C}" destId="{E81A0E96-0A34-4ECA-BC9E-893BE5FE9683}" srcOrd="1" destOrd="0" presId="urn:microsoft.com/office/officeart/2009/3/layout/HorizontalOrganizationChart"/>
    <dgm:cxn modelId="{A3AF5B16-0822-4E1C-890C-35D5FDB3DC85}" type="presParOf" srcId="{E81A0E96-0A34-4ECA-BC9E-893BE5FE9683}" destId="{27CEAA43-42DA-4827-B5BF-A1257D844B46}" srcOrd="0" destOrd="0" presId="urn:microsoft.com/office/officeart/2009/3/layout/HorizontalOrganizationChart"/>
    <dgm:cxn modelId="{B9BA3497-35A3-44BE-877C-E411A5128A10}" type="presParOf" srcId="{27CEAA43-42DA-4827-B5BF-A1257D844B46}" destId="{4C86C8BF-A885-4892-A5A8-21273F35C8B4}" srcOrd="0" destOrd="0" presId="urn:microsoft.com/office/officeart/2009/3/layout/HorizontalOrganizationChart"/>
    <dgm:cxn modelId="{9C6246A6-E938-47BB-ACD6-A71AB3A1D38C}" type="presParOf" srcId="{27CEAA43-42DA-4827-B5BF-A1257D844B46}" destId="{745BAA88-DCC6-4D31-A5E5-3A401E02A659}" srcOrd="1" destOrd="0" presId="urn:microsoft.com/office/officeart/2009/3/layout/HorizontalOrganizationChart"/>
    <dgm:cxn modelId="{C561D779-A3A1-46C4-8458-D1EFD90631D2}" type="presParOf" srcId="{E81A0E96-0A34-4ECA-BC9E-893BE5FE9683}" destId="{729A080E-5479-42EF-873A-F8E0A3BC4294}" srcOrd="1" destOrd="0" presId="urn:microsoft.com/office/officeart/2009/3/layout/HorizontalOrganizationChart"/>
    <dgm:cxn modelId="{B34AB755-D809-42E9-B642-848CBB48AD5A}" type="presParOf" srcId="{E81A0E96-0A34-4ECA-BC9E-893BE5FE9683}" destId="{D7B517A2-E797-493A-BEE4-C126F750E267}" srcOrd="2" destOrd="0" presId="urn:microsoft.com/office/officeart/2009/3/layout/HorizontalOrganizationChart"/>
    <dgm:cxn modelId="{4B0940CB-DD65-4A27-A856-804567ABE870}" type="presParOf" srcId="{8865FA2C-7635-4F52-88A4-B9776CB9EA4C}" destId="{00607391-DDA3-40BC-BC1A-55E6CB0895BC}" srcOrd="2" destOrd="0" presId="urn:microsoft.com/office/officeart/2009/3/layout/HorizontalOrganizationChart"/>
    <dgm:cxn modelId="{5091F625-6E6D-43A0-9C93-EE3ED550A0A6}" type="presParOf" srcId="{8865FA2C-7635-4F52-88A4-B9776CB9EA4C}" destId="{8017FFF3-DC10-43C0-BB11-46CCADDCE543}" srcOrd="3" destOrd="0" presId="urn:microsoft.com/office/officeart/2009/3/layout/HorizontalOrganizationChart"/>
    <dgm:cxn modelId="{FED2319C-6437-40CA-A1D8-78FD2BACE3EB}" type="presParOf" srcId="{8017FFF3-DC10-43C0-BB11-46CCADDCE543}" destId="{5B87A120-4C85-43E3-97CA-D1800783CDF0}" srcOrd="0" destOrd="0" presId="urn:microsoft.com/office/officeart/2009/3/layout/HorizontalOrganizationChart"/>
    <dgm:cxn modelId="{84045A1B-83DA-4219-8FD0-569603812BDD}" type="presParOf" srcId="{5B87A120-4C85-43E3-97CA-D1800783CDF0}" destId="{27A32F9E-8C3A-44C7-8857-62CCE79E7D76}" srcOrd="0" destOrd="0" presId="urn:microsoft.com/office/officeart/2009/3/layout/HorizontalOrganizationChart"/>
    <dgm:cxn modelId="{A091E9E6-0081-4B41-8C0F-BEC6F6F77309}" type="presParOf" srcId="{5B87A120-4C85-43E3-97CA-D1800783CDF0}" destId="{2E5EFF44-EDCA-4A56-8A4B-990B919575A6}" srcOrd="1" destOrd="0" presId="urn:microsoft.com/office/officeart/2009/3/layout/HorizontalOrganizationChart"/>
    <dgm:cxn modelId="{92FACE6A-5DAA-4700-8F32-C5445230F6D2}" type="presParOf" srcId="{8017FFF3-DC10-43C0-BB11-46CCADDCE543}" destId="{3E23B033-F840-4391-9846-400FE9B74CA6}" srcOrd="1" destOrd="0" presId="urn:microsoft.com/office/officeart/2009/3/layout/HorizontalOrganizationChart"/>
    <dgm:cxn modelId="{96869729-BB00-4983-900D-E91C09AE02DA}" type="presParOf" srcId="{8017FFF3-DC10-43C0-BB11-46CCADDCE543}" destId="{8300BDD0-C465-4987-AED7-260D2327104E}" srcOrd="2" destOrd="0" presId="urn:microsoft.com/office/officeart/2009/3/layout/HorizontalOrganizationChart"/>
    <dgm:cxn modelId="{4097187E-2DBC-4C49-8A0A-12362E68F815}" type="presParOf" srcId="{8865FA2C-7635-4F52-88A4-B9776CB9EA4C}" destId="{40E9605D-5075-4778-9137-B1CFF5A6A6F6}" srcOrd="4" destOrd="0" presId="urn:microsoft.com/office/officeart/2009/3/layout/HorizontalOrganizationChart"/>
    <dgm:cxn modelId="{F7AEE425-B969-45A3-ABDF-7A67266E82F7}" type="presParOf" srcId="{8865FA2C-7635-4F52-88A4-B9776CB9EA4C}" destId="{1908F58A-6065-48FA-84E0-ED23A9D2C4D1}" srcOrd="5" destOrd="0" presId="urn:microsoft.com/office/officeart/2009/3/layout/HorizontalOrganizationChart"/>
    <dgm:cxn modelId="{3A6B39C7-9E9B-4361-A67E-752EDFEAAB49}" type="presParOf" srcId="{1908F58A-6065-48FA-84E0-ED23A9D2C4D1}" destId="{29D067F0-D57B-411F-96DD-0B93B32BA524}" srcOrd="0" destOrd="0" presId="urn:microsoft.com/office/officeart/2009/3/layout/HorizontalOrganizationChart"/>
    <dgm:cxn modelId="{933D8B6F-C339-49C7-8F46-B3614D779822}" type="presParOf" srcId="{29D067F0-D57B-411F-96DD-0B93B32BA524}" destId="{1F8BFC75-7531-47C6-8BA5-F706D6CFB9AF}" srcOrd="0" destOrd="0" presId="urn:microsoft.com/office/officeart/2009/3/layout/HorizontalOrganizationChart"/>
    <dgm:cxn modelId="{005B6098-5F58-4B2B-9C1F-5CFB0F768AFC}" type="presParOf" srcId="{29D067F0-D57B-411F-96DD-0B93B32BA524}" destId="{A82FA488-EC78-403B-BA17-6D67003445E6}" srcOrd="1" destOrd="0" presId="urn:microsoft.com/office/officeart/2009/3/layout/HorizontalOrganizationChart"/>
    <dgm:cxn modelId="{C4477E05-B21F-4EFA-8B70-68479EFA1F33}" type="presParOf" srcId="{1908F58A-6065-48FA-84E0-ED23A9D2C4D1}" destId="{44473531-3A84-4949-9FDC-C8EFECA28E6F}" srcOrd="1" destOrd="0" presId="urn:microsoft.com/office/officeart/2009/3/layout/HorizontalOrganizationChart"/>
    <dgm:cxn modelId="{54EC7BF8-FD70-4B01-9FD7-D6A37E4AB900}" type="presParOf" srcId="{1908F58A-6065-48FA-84E0-ED23A9D2C4D1}" destId="{C2BF7831-1527-4AC8-B79D-4F8A5AB96D0C}" srcOrd="2" destOrd="0" presId="urn:microsoft.com/office/officeart/2009/3/layout/HorizontalOrganizationChart"/>
    <dgm:cxn modelId="{B10DCB47-3D10-4534-B56D-512CABDFD8C5}" type="presParOf" srcId="{8865FA2C-7635-4F52-88A4-B9776CB9EA4C}" destId="{5FB1A0BE-687E-4F1C-8DE8-C067EB823872}" srcOrd="6" destOrd="0" presId="urn:microsoft.com/office/officeart/2009/3/layout/HorizontalOrganizationChart"/>
    <dgm:cxn modelId="{C5856BC6-A242-4088-93FF-F137CBF27D19}" type="presParOf" srcId="{8865FA2C-7635-4F52-88A4-B9776CB9EA4C}" destId="{38B3EFFF-01DF-40AF-A0B3-14B85D1EBADC}" srcOrd="7" destOrd="0" presId="urn:microsoft.com/office/officeart/2009/3/layout/HorizontalOrganizationChart"/>
    <dgm:cxn modelId="{92D37B98-461E-4542-8315-9F5DA592F210}" type="presParOf" srcId="{38B3EFFF-01DF-40AF-A0B3-14B85D1EBADC}" destId="{29D62F9E-6861-48C6-B8AC-A2CAF16DFC89}" srcOrd="0" destOrd="0" presId="urn:microsoft.com/office/officeart/2009/3/layout/HorizontalOrganizationChart"/>
    <dgm:cxn modelId="{23E01A25-444B-4B48-A5E0-547BEB9BD188}" type="presParOf" srcId="{29D62F9E-6861-48C6-B8AC-A2CAF16DFC89}" destId="{C8C61F05-49DE-4C63-8461-C4E6086534FC}" srcOrd="0" destOrd="0" presId="urn:microsoft.com/office/officeart/2009/3/layout/HorizontalOrganizationChart"/>
    <dgm:cxn modelId="{3779DEF3-4D73-4B42-9734-0FEF75FE6C10}" type="presParOf" srcId="{29D62F9E-6861-48C6-B8AC-A2CAF16DFC89}" destId="{6DAADA51-6BC4-42F7-B8E1-9BEE8E8A62C0}" srcOrd="1" destOrd="0" presId="urn:microsoft.com/office/officeart/2009/3/layout/HorizontalOrganizationChart"/>
    <dgm:cxn modelId="{C4CC6188-6075-41E2-A93F-AA3FE32C691E}" type="presParOf" srcId="{38B3EFFF-01DF-40AF-A0B3-14B85D1EBADC}" destId="{4EB0F05D-26DB-4F8C-9DC7-5387131D61BE}" srcOrd="1" destOrd="0" presId="urn:microsoft.com/office/officeart/2009/3/layout/HorizontalOrganizationChart"/>
    <dgm:cxn modelId="{903B9184-3598-48DB-B558-4DF8B8A26CD5}" type="presParOf" srcId="{38B3EFFF-01DF-40AF-A0B3-14B85D1EBADC}" destId="{B3332761-0335-4F7B-88ED-4A3CF6BCFEE4}" srcOrd="2" destOrd="0" presId="urn:microsoft.com/office/officeart/2009/3/layout/HorizontalOrganizationChart"/>
    <dgm:cxn modelId="{9798CB82-120D-49FD-98CA-F70C96E98E03}" type="presParOf" srcId="{5BEC0F81-12AF-4A64-92DB-C499E4347AFC}" destId="{938EA879-531B-4104-8FAB-792EC79DECD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71E582-186F-44B9-B80D-E3AD80A45F70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kumimoji="1" lang="ja-JP" altLang="en-US"/>
        </a:p>
      </dgm:t>
    </dgm:pt>
    <dgm:pt modelId="{F1516138-28F3-40A9-81AB-0A648959F0FE}">
      <dgm:prSet phldrT="[テキスト]" custT="1"/>
      <dgm:spPr/>
      <dgm:t>
        <a:bodyPr/>
        <a:lstStyle/>
        <a:p>
          <a:r>
            <a:rPr kumimoji="1" lang="ja-JP" altLang="en-US" sz="900"/>
            <a:t>システム管理者</a:t>
          </a:r>
        </a:p>
      </dgm:t>
    </dgm:pt>
    <dgm:pt modelId="{3BCAE685-B139-4935-AF9B-6BAC520C6DE2}" type="par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0F3CDD84-9631-4466-AF5E-755D568F0BB3}" type="sibTrans" cxnId="{3A2A756E-4AB4-41E0-9355-1CFCFFDEE9D5}">
      <dgm:prSet/>
      <dgm:spPr/>
      <dgm:t>
        <a:bodyPr/>
        <a:lstStyle/>
        <a:p>
          <a:endParaRPr kumimoji="1" lang="ja-JP" altLang="en-US" sz="900"/>
        </a:p>
      </dgm:t>
    </dgm:pt>
    <dgm:pt modelId="{574A1F82-C3C8-45A3-805D-F0DE01E6DB51}">
      <dgm:prSet phldrT="[テキスト]" custT="1"/>
      <dgm:spPr>
        <a:solidFill>
          <a:schemeClr val="bg2"/>
        </a:solidFill>
      </dgm:spPr>
      <dgm:t>
        <a:bodyPr/>
        <a:lstStyle/>
        <a:p>
          <a:r>
            <a:rPr kumimoji="1" lang="ja-JP" altLang="en-US" sz="900"/>
            <a:t>会員管理</a:t>
          </a:r>
        </a:p>
      </dgm:t>
    </dgm:pt>
    <dgm:pt modelId="{9ECA9E58-666E-4D5A-A77E-2B5318406BE7}" type="par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1CB2782E-620E-4911-B388-BEC762819227}" type="sibTrans" cxnId="{13D6C0CD-5F0F-4B5A-A3D2-FD41D76BC597}">
      <dgm:prSet/>
      <dgm:spPr/>
      <dgm:t>
        <a:bodyPr/>
        <a:lstStyle/>
        <a:p>
          <a:endParaRPr kumimoji="1" lang="ja-JP" altLang="en-US" sz="900"/>
        </a:p>
      </dgm:t>
    </dgm:pt>
    <dgm:pt modelId="{D07AB4D9-43A4-4F9A-B3F5-3492A692B891}" type="pres">
      <dgm:prSet presAssocID="{8E71E582-186F-44B9-B80D-E3AD80A45F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EC0F81-12AF-4A64-92DB-C499E4347AFC}" type="pres">
      <dgm:prSet presAssocID="{F1516138-28F3-40A9-81AB-0A648959F0FE}" presName="hierRoot1" presStyleCnt="0">
        <dgm:presLayoutVars>
          <dgm:hierBranch val="init"/>
        </dgm:presLayoutVars>
      </dgm:prSet>
      <dgm:spPr/>
    </dgm:pt>
    <dgm:pt modelId="{A9C912F4-5C9C-48D2-9447-068A2AF0FBE4}" type="pres">
      <dgm:prSet presAssocID="{F1516138-28F3-40A9-81AB-0A648959F0FE}" presName="rootComposite1" presStyleCnt="0"/>
      <dgm:spPr/>
    </dgm:pt>
    <dgm:pt modelId="{7F1C1C05-C7E3-4FE1-A480-E2E2884958C9}" type="pres">
      <dgm:prSet presAssocID="{F1516138-28F3-40A9-81AB-0A648959F0FE}" presName="rootText1" presStyleLbl="node0" presStyleIdx="0" presStyleCnt="1">
        <dgm:presLayoutVars>
          <dgm:chPref val="3"/>
        </dgm:presLayoutVars>
      </dgm:prSet>
      <dgm:spPr/>
    </dgm:pt>
    <dgm:pt modelId="{4436676B-BA88-422B-BCB3-8D5594690BEB}" type="pres">
      <dgm:prSet presAssocID="{F1516138-28F3-40A9-81AB-0A648959F0FE}" presName="rootConnector1" presStyleLbl="node1" presStyleIdx="0" presStyleCnt="0"/>
      <dgm:spPr/>
    </dgm:pt>
    <dgm:pt modelId="{8865FA2C-7635-4F52-88A4-B9776CB9EA4C}" type="pres">
      <dgm:prSet presAssocID="{F1516138-28F3-40A9-81AB-0A648959F0FE}" presName="hierChild2" presStyleCnt="0"/>
      <dgm:spPr/>
    </dgm:pt>
    <dgm:pt modelId="{5FB1A0BE-687E-4F1C-8DE8-C067EB823872}" type="pres">
      <dgm:prSet presAssocID="{9ECA9E58-666E-4D5A-A77E-2B5318406BE7}" presName="Name64" presStyleLbl="parChTrans1D2" presStyleIdx="0" presStyleCnt="1"/>
      <dgm:spPr/>
    </dgm:pt>
    <dgm:pt modelId="{38B3EFFF-01DF-40AF-A0B3-14B85D1EBADC}" type="pres">
      <dgm:prSet presAssocID="{574A1F82-C3C8-45A3-805D-F0DE01E6DB51}" presName="hierRoot2" presStyleCnt="0">
        <dgm:presLayoutVars>
          <dgm:hierBranch val="init"/>
        </dgm:presLayoutVars>
      </dgm:prSet>
      <dgm:spPr/>
    </dgm:pt>
    <dgm:pt modelId="{29D62F9E-6861-48C6-B8AC-A2CAF16DFC89}" type="pres">
      <dgm:prSet presAssocID="{574A1F82-C3C8-45A3-805D-F0DE01E6DB51}" presName="rootComposite" presStyleCnt="0"/>
      <dgm:spPr/>
    </dgm:pt>
    <dgm:pt modelId="{C8C61F05-49DE-4C63-8461-C4E6086534FC}" type="pres">
      <dgm:prSet presAssocID="{574A1F82-C3C8-45A3-805D-F0DE01E6DB51}" presName="rootText" presStyleLbl="node2" presStyleIdx="0" presStyleCnt="1">
        <dgm:presLayoutVars>
          <dgm:chPref val="3"/>
        </dgm:presLayoutVars>
      </dgm:prSet>
      <dgm:spPr/>
    </dgm:pt>
    <dgm:pt modelId="{6DAADA51-6BC4-42F7-B8E1-9BEE8E8A62C0}" type="pres">
      <dgm:prSet presAssocID="{574A1F82-C3C8-45A3-805D-F0DE01E6DB51}" presName="rootConnector" presStyleLbl="node2" presStyleIdx="0" presStyleCnt="1"/>
      <dgm:spPr/>
    </dgm:pt>
    <dgm:pt modelId="{4EB0F05D-26DB-4F8C-9DC7-5387131D61BE}" type="pres">
      <dgm:prSet presAssocID="{574A1F82-C3C8-45A3-805D-F0DE01E6DB51}" presName="hierChild4" presStyleCnt="0"/>
      <dgm:spPr/>
    </dgm:pt>
    <dgm:pt modelId="{B3332761-0335-4F7B-88ED-4A3CF6BCFEE4}" type="pres">
      <dgm:prSet presAssocID="{574A1F82-C3C8-45A3-805D-F0DE01E6DB51}" presName="hierChild5" presStyleCnt="0"/>
      <dgm:spPr/>
    </dgm:pt>
    <dgm:pt modelId="{938EA879-531B-4104-8FAB-792EC79DECD5}" type="pres">
      <dgm:prSet presAssocID="{F1516138-28F3-40A9-81AB-0A648959F0FE}" presName="hierChild3" presStyleCnt="0"/>
      <dgm:spPr/>
    </dgm:pt>
  </dgm:ptLst>
  <dgm:cxnLst>
    <dgm:cxn modelId="{92ECE10D-3A67-4712-B603-CBB8FE408DEA}" type="presOf" srcId="{574A1F82-C3C8-45A3-805D-F0DE01E6DB51}" destId="{C8C61F05-49DE-4C63-8461-C4E6086534FC}" srcOrd="0" destOrd="0" presId="urn:microsoft.com/office/officeart/2009/3/layout/HorizontalOrganizationChart"/>
    <dgm:cxn modelId="{B55FE837-E3D5-49DF-AA36-36789850B5EA}" type="presOf" srcId="{8E71E582-186F-44B9-B80D-E3AD80A45F70}" destId="{D07AB4D9-43A4-4F9A-B3F5-3492A692B891}" srcOrd="0" destOrd="0" presId="urn:microsoft.com/office/officeart/2009/3/layout/HorizontalOrganizationChart"/>
    <dgm:cxn modelId="{8F390A6B-2B0B-469B-81EE-8B95D9C66C00}" type="presOf" srcId="{574A1F82-C3C8-45A3-805D-F0DE01E6DB51}" destId="{6DAADA51-6BC4-42F7-B8E1-9BEE8E8A62C0}" srcOrd="1" destOrd="0" presId="urn:microsoft.com/office/officeart/2009/3/layout/HorizontalOrganizationChart"/>
    <dgm:cxn modelId="{3A2A756E-4AB4-41E0-9355-1CFCFFDEE9D5}" srcId="{8E71E582-186F-44B9-B80D-E3AD80A45F70}" destId="{F1516138-28F3-40A9-81AB-0A648959F0FE}" srcOrd="0" destOrd="0" parTransId="{3BCAE685-B139-4935-AF9B-6BAC520C6DE2}" sibTransId="{0F3CDD84-9631-4466-AF5E-755D568F0BB3}"/>
    <dgm:cxn modelId="{7F0107B7-47C5-40FC-BB77-FD24CA0FF253}" type="presOf" srcId="{F1516138-28F3-40A9-81AB-0A648959F0FE}" destId="{4436676B-BA88-422B-BCB3-8D5594690BEB}" srcOrd="1" destOrd="0" presId="urn:microsoft.com/office/officeart/2009/3/layout/HorizontalOrganizationChart"/>
    <dgm:cxn modelId="{13D6C0CD-5F0F-4B5A-A3D2-FD41D76BC597}" srcId="{F1516138-28F3-40A9-81AB-0A648959F0FE}" destId="{574A1F82-C3C8-45A3-805D-F0DE01E6DB51}" srcOrd="0" destOrd="0" parTransId="{9ECA9E58-666E-4D5A-A77E-2B5318406BE7}" sibTransId="{1CB2782E-620E-4911-B388-BEC762819227}"/>
    <dgm:cxn modelId="{44C5ECD3-724C-4251-AAB1-193D6BC0B9F3}" type="presOf" srcId="{9ECA9E58-666E-4D5A-A77E-2B5318406BE7}" destId="{5FB1A0BE-687E-4F1C-8DE8-C067EB823872}" srcOrd="0" destOrd="0" presId="urn:microsoft.com/office/officeart/2009/3/layout/HorizontalOrganizationChart"/>
    <dgm:cxn modelId="{662726F0-5E1B-4F2B-8EFA-983166AD94FE}" type="presOf" srcId="{F1516138-28F3-40A9-81AB-0A648959F0FE}" destId="{7F1C1C05-C7E3-4FE1-A480-E2E2884958C9}" srcOrd="0" destOrd="0" presId="urn:microsoft.com/office/officeart/2009/3/layout/HorizontalOrganizationChart"/>
    <dgm:cxn modelId="{9FA682EC-69A7-4A57-A5DA-D42C15E4CCA0}" type="presParOf" srcId="{D07AB4D9-43A4-4F9A-B3F5-3492A692B891}" destId="{5BEC0F81-12AF-4A64-92DB-C499E4347AFC}" srcOrd="0" destOrd="0" presId="urn:microsoft.com/office/officeart/2009/3/layout/HorizontalOrganizationChart"/>
    <dgm:cxn modelId="{C19886DD-C810-416B-92F0-37EC296A96FA}" type="presParOf" srcId="{5BEC0F81-12AF-4A64-92DB-C499E4347AFC}" destId="{A9C912F4-5C9C-48D2-9447-068A2AF0FBE4}" srcOrd="0" destOrd="0" presId="urn:microsoft.com/office/officeart/2009/3/layout/HorizontalOrganizationChart"/>
    <dgm:cxn modelId="{D0ECDC90-8557-4A9F-A28E-9790219B74D3}" type="presParOf" srcId="{A9C912F4-5C9C-48D2-9447-068A2AF0FBE4}" destId="{7F1C1C05-C7E3-4FE1-A480-E2E2884958C9}" srcOrd="0" destOrd="0" presId="urn:microsoft.com/office/officeart/2009/3/layout/HorizontalOrganizationChart"/>
    <dgm:cxn modelId="{110179E0-2024-4BDC-AF96-A41840D63E44}" type="presParOf" srcId="{A9C912F4-5C9C-48D2-9447-068A2AF0FBE4}" destId="{4436676B-BA88-422B-BCB3-8D5594690BEB}" srcOrd="1" destOrd="0" presId="urn:microsoft.com/office/officeart/2009/3/layout/HorizontalOrganizationChart"/>
    <dgm:cxn modelId="{B17F8953-2995-47DD-99BE-2ED4DF3E7A24}" type="presParOf" srcId="{5BEC0F81-12AF-4A64-92DB-C499E4347AFC}" destId="{8865FA2C-7635-4F52-88A4-B9776CB9EA4C}" srcOrd="1" destOrd="0" presId="urn:microsoft.com/office/officeart/2009/3/layout/HorizontalOrganizationChart"/>
    <dgm:cxn modelId="{20D6E059-A821-4C02-9850-440CFC1154B9}" type="presParOf" srcId="{8865FA2C-7635-4F52-88A4-B9776CB9EA4C}" destId="{5FB1A0BE-687E-4F1C-8DE8-C067EB823872}" srcOrd="0" destOrd="0" presId="urn:microsoft.com/office/officeart/2009/3/layout/HorizontalOrganizationChart"/>
    <dgm:cxn modelId="{2A78FDD3-21AC-4AD1-8637-A284CA7DEC83}" type="presParOf" srcId="{8865FA2C-7635-4F52-88A4-B9776CB9EA4C}" destId="{38B3EFFF-01DF-40AF-A0B3-14B85D1EBADC}" srcOrd="1" destOrd="0" presId="urn:microsoft.com/office/officeart/2009/3/layout/HorizontalOrganizationChart"/>
    <dgm:cxn modelId="{8CA4F5AC-5080-442B-BA29-F997F78FE556}" type="presParOf" srcId="{38B3EFFF-01DF-40AF-A0B3-14B85D1EBADC}" destId="{29D62F9E-6861-48C6-B8AC-A2CAF16DFC89}" srcOrd="0" destOrd="0" presId="urn:microsoft.com/office/officeart/2009/3/layout/HorizontalOrganizationChart"/>
    <dgm:cxn modelId="{836268A5-DC6D-4BF4-A692-2E4FE1347605}" type="presParOf" srcId="{29D62F9E-6861-48C6-B8AC-A2CAF16DFC89}" destId="{C8C61F05-49DE-4C63-8461-C4E6086534FC}" srcOrd="0" destOrd="0" presId="urn:microsoft.com/office/officeart/2009/3/layout/HorizontalOrganizationChart"/>
    <dgm:cxn modelId="{3D4AED4B-AB85-4FA6-A116-52353B956B35}" type="presParOf" srcId="{29D62F9E-6861-48C6-B8AC-A2CAF16DFC89}" destId="{6DAADA51-6BC4-42F7-B8E1-9BEE8E8A62C0}" srcOrd="1" destOrd="0" presId="urn:microsoft.com/office/officeart/2009/3/layout/HorizontalOrganizationChart"/>
    <dgm:cxn modelId="{FAC908DD-E4B9-4415-A31B-A6AB935E66CA}" type="presParOf" srcId="{38B3EFFF-01DF-40AF-A0B3-14B85D1EBADC}" destId="{4EB0F05D-26DB-4F8C-9DC7-5387131D61BE}" srcOrd="1" destOrd="0" presId="urn:microsoft.com/office/officeart/2009/3/layout/HorizontalOrganizationChart"/>
    <dgm:cxn modelId="{399A4481-FA79-485F-9BD4-8785493F8A47}" type="presParOf" srcId="{38B3EFFF-01DF-40AF-A0B3-14B85D1EBADC}" destId="{B3332761-0335-4F7B-88ED-4A3CF6BCFEE4}" srcOrd="2" destOrd="0" presId="urn:microsoft.com/office/officeart/2009/3/layout/HorizontalOrganizationChart"/>
    <dgm:cxn modelId="{254ADB47-F357-4C14-A6B4-8D8BCD890272}" type="presParOf" srcId="{5BEC0F81-12AF-4A64-92DB-C499E4347AFC}" destId="{938EA879-531B-4104-8FAB-792EC79DECD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B1A0BE-687E-4F1C-8DE8-C067EB823872}">
      <dsp:nvSpPr>
        <dsp:cNvPr id="0" name=""/>
        <dsp:cNvSpPr/>
      </dsp:nvSpPr>
      <dsp:spPr>
        <a:xfrm>
          <a:off x="930943" y="766762"/>
          <a:ext cx="185988" cy="599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4" y="0"/>
              </a:lnTo>
              <a:lnTo>
                <a:pt x="92994" y="599813"/>
              </a:lnTo>
              <a:lnTo>
                <a:pt x="185988" y="59981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9605D-5075-4778-9137-B1CFF5A6A6F6}">
      <dsp:nvSpPr>
        <dsp:cNvPr id="0" name=""/>
        <dsp:cNvSpPr/>
      </dsp:nvSpPr>
      <dsp:spPr>
        <a:xfrm>
          <a:off x="930943" y="766762"/>
          <a:ext cx="185988" cy="199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4" y="0"/>
              </a:lnTo>
              <a:lnTo>
                <a:pt x="92994" y="199937"/>
              </a:lnTo>
              <a:lnTo>
                <a:pt x="185988" y="1999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07391-DDA3-40BC-BC1A-55E6CB0895BC}">
      <dsp:nvSpPr>
        <dsp:cNvPr id="0" name=""/>
        <dsp:cNvSpPr/>
      </dsp:nvSpPr>
      <dsp:spPr>
        <a:xfrm>
          <a:off x="930943" y="566824"/>
          <a:ext cx="185988" cy="199937"/>
        </a:xfrm>
        <a:custGeom>
          <a:avLst/>
          <a:gdLst/>
          <a:ahLst/>
          <a:cxnLst/>
          <a:rect l="0" t="0" r="0" b="0"/>
          <a:pathLst>
            <a:path>
              <a:moveTo>
                <a:pt x="0" y="199937"/>
              </a:moveTo>
              <a:lnTo>
                <a:pt x="92994" y="199937"/>
              </a:lnTo>
              <a:lnTo>
                <a:pt x="92994" y="0"/>
              </a:lnTo>
              <a:lnTo>
                <a:pt x="185988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B903F-07B5-4173-88C3-593F33D5F89D}">
      <dsp:nvSpPr>
        <dsp:cNvPr id="0" name=""/>
        <dsp:cNvSpPr/>
      </dsp:nvSpPr>
      <dsp:spPr>
        <a:xfrm>
          <a:off x="930943" y="166949"/>
          <a:ext cx="185988" cy="599813"/>
        </a:xfrm>
        <a:custGeom>
          <a:avLst/>
          <a:gdLst/>
          <a:ahLst/>
          <a:cxnLst/>
          <a:rect l="0" t="0" r="0" b="0"/>
          <a:pathLst>
            <a:path>
              <a:moveTo>
                <a:pt x="0" y="599813"/>
              </a:moveTo>
              <a:lnTo>
                <a:pt x="92994" y="599813"/>
              </a:lnTo>
              <a:lnTo>
                <a:pt x="92994" y="0"/>
              </a:lnTo>
              <a:lnTo>
                <a:pt x="185988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1C05-C7E3-4FE1-A480-E2E2884958C9}">
      <dsp:nvSpPr>
        <dsp:cNvPr id="0" name=""/>
        <dsp:cNvSpPr/>
      </dsp:nvSpPr>
      <dsp:spPr>
        <a:xfrm>
          <a:off x="999" y="624946"/>
          <a:ext cx="929943" cy="2836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非会員・一般会員</a:t>
          </a:r>
        </a:p>
      </dsp:txBody>
      <dsp:txXfrm>
        <a:off x="999" y="624946"/>
        <a:ext cx="929943" cy="283632"/>
      </dsp:txXfrm>
    </dsp:sp>
    <dsp:sp modelId="{4C86C8BF-A885-4892-A5A8-21273F35C8B4}">
      <dsp:nvSpPr>
        <dsp:cNvPr id="0" name=""/>
        <dsp:cNvSpPr/>
      </dsp:nvSpPr>
      <dsp:spPr>
        <a:xfrm>
          <a:off x="1116931" y="25132"/>
          <a:ext cx="929943" cy="283632"/>
        </a:xfrm>
        <a:prstGeom prst="rect">
          <a:avLst/>
        </a:prstGeom>
        <a:solidFill>
          <a:schemeClr val="bg1"/>
        </a:solidFill>
        <a:ln w="25400" cmpd="thinThick">
          <a:solidFill>
            <a:schemeClr val="accent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>
              <a:solidFill>
                <a:schemeClr val="dk2">
                  <a:hueOff val="0"/>
                  <a:satOff val="0"/>
                  <a:lumOff val="0"/>
                </a:schemeClr>
              </a:solidFill>
            </a:rPr>
            <a:t>商品管理</a:t>
          </a:r>
        </a:p>
      </dsp:txBody>
      <dsp:txXfrm>
        <a:off x="1116931" y="25132"/>
        <a:ext cx="929943" cy="283632"/>
      </dsp:txXfrm>
    </dsp:sp>
    <dsp:sp modelId="{27A32F9E-8C3A-44C7-8857-62CCE79E7D76}">
      <dsp:nvSpPr>
        <dsp:cNvPr id="0" name=""/>
        <dsp:cNvSpPr/>
      </dsp:nvSpPr>
      <dsp:spPr>
        <a:xfrm>
          <a:off x="1116931" y="425008"/>
          <a:ext cx="929943" cy="2836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25400" cmpd="sng">
          <a:solidFill>
            <a:schemeClr val="accent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買い物かご</a:t>
          </a:r>
        </a:p>
      </dsp:txBody>
      <dsp:txXfrm>
        <a:off x="1116931" y="425008"/>
        <a:ext cx="929943" cy="283632"/>
      </dsp:txXfrm>
    </dsp:sp>
    <dsp:sp modelId="{1F8BFC75-7531-47C6-8BA5-F706D6CFB9AF}">
      <dsp:nvSpPr>
        <dsp:cNvPr id="0" name=""/>
        <dsp:cNvSpPr/>
      </dsp:nvSpPr>
      <dsp:spPr>
        <a:xfrm>
          <a:off x="1116931" y="824883"/>
          <a:ext cx="929943" cy="2836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25400" cmpd="sng">
          <a:solidFill>
            <a:schemeClr val="accent1"/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注文管理</a:t>
          </a:r>
        </a:p>
      </dsp:txBody>
      <dsp:txXfrm>
        <a:off x="1116931" y="824883"/>
        <a:ext cx="929943" cy="283632"/>
      </dsp:txXfrm>
    </dsp:sp>
    <dsp:sp modelId="{C8C61F05-49DE-4C63-8461-C4E6086534FC}">
      <dsp:nvSpPr>
        <dsp:cNvPr id="0" name=""/>
        <dsp:cNvSpPr/>
      </dsp:nvSpPr>
      <dsp:spPr>
        <a:xfrm>
          <a:off x="1116931" y="1224759"/>
          <a:ext cx="929943" cy="283632"/>
        </a:xfrm>
        <a:prstGeom prst="rect">
          <a:avLst/>
        </a:prstGeom>
        <a:solidFill>
          <a:schemeClr val="bg1"/>
        </a:solidFill>
        <a:ln w="25400" cmpd="sng">
          <a:solidFill>
            <a:schemeClr val="accent1"/>
          </a:solidFill>
          <a:miter lim="800000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会員管理</a:t>
          </a:r>
        </a:p>
      </dsp:txBody>
      <dsp:txXfrm>
        <a:off x="1116931" y="1224759"/>
        <a:ext cx="929943" cy="283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B1A0BE-687E-4F1C-8DE8-C067EB823872}">
      <dsp:nvSpPr>
        <dsp:cNvPr id="0" name=""/>
        <dsp:cNvSpPr/>
      </dsp:nvSpPr>
      <dsp:spPr>
        <a:xfrm>
          <a:off x="930943" y="766762"/>
          <a:ext cx="185988" cy="599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4" y="0"/>
              </a:lnTo>
              <a:lnTo>
                <a:pt x="92994" y="599813"/>
              </a:lnTo>
              <a:lnTo>
                <a:pt x="185988" y="59981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9605D-5075-4778-9137-B1CFF5A6A6F6}">
      <dsp:nvSpPr>
        <dsp:cNvPr id="0" name=""/>
        <dsp:cNvSpPr/>
      </dsp:nvSpPr>
      <dsp:spPr>
        <a:xfrm>
          <a:off x="930943" y="766762"/>
          <a:ext cx="185988" cy="199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4" y="0"/>
              </a:lnTo>
              <a:lnTo>
                <a:pt x="92994" y="199937"/>
              </a:lnTo>
              <a:lnTo>
                <a:pt x="185988" y="19993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07391-DDA3-40BC-BC1A-55E6CB0895BC}">
      <dsp:nvSpPr>
        <dsp:cNvPr id="0" name=""/>
        <dsp:cNvSpPr/>
      </dsp:nvSpPr>
      <dsp:spPr>
        <a:xfrm>
          <a:off x="930943" y="566824"/>
          <a:ext cx="185988" cy="199937"/>
        </a:xfrm>
        <a:custGeom>
          <a:avLst/>
          <a:gdLst/>
          <a:ahLst/>
          <a:cxnLst/>
          <a:rect l="0" t="0" r="0" b="0"/>
          <a:pathLst>
            <a:path>
              <a:moveTo>
                <a:pt x="0" y="199937"/>
              </a:moveTo>
              <a:lnTo>
                <a:pt x="92994" y="199937"/>
              </a:lnTo>
              <a:lnTo>
                <a:pt x="92994" y="0"/>
              </a:lnTo>
              <a:lnTo>
                <a:pt x="185988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B903F-07B5-4173-88C3-593F33D5F89D}">
      <dsp:nvSpPr>
        <dsp:cNvPr id="0" name=""/>
        <dsp:cNvSpPr/>
      </dsp:nvSpPr>
      <dsp:spPr>
        <a:xfrm>
          <a:off x="930943" y="166949"/>
          <a:ext cx="185988" cy="599813"/>
        </a:xfrm>
        <a:custGeom>
          <a:avLst/>
          <a:gdLst/>
          <a:ahLst/>
          <a:cxnLst/>
          <a:rect l="0" t="0" r="0" b="0"/>
          <a:pathLst>
            <a:path>
              <a:moveTo>
                <a:pt x="0" y="599813"/>
              </a:moveTo>
              <a:lnTo>
                <a:pt x="92994" y="599813"/>
              </a:lnTo>
              <a:lnTo>
                <a:pt x="92994" y="0"/>
              </a:lnTo>
              <a:lnTo>
                <a:pt x="185988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1C05-C7E3-4FE1-A480-E2E2884958C9}">
      <dsp:nvSpPr>
        <dsp:cNvPr id="0" name=""/>
        <dsp:cNvSpPr/>
      </dsp:nvSpPr>
      <dsp:spPr>
        <a:xfrm>
          <a:off x="999" y="624946"/>
          <a:ext cx="929943" cy="2836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運用管理者</a:t>
          </a:r>
        </a:p>
      </dsp:txBody>
      <dsp:txXfrm>
        <a:off x="999" y="624946"/>
        <a:ext cx="929943" cy="283632"/>
      </dsp:txXfrm>
    </dsp:sp>
    <dsp:sp modelId="{4C86C8BF-A885-4892-A5A8-21273F35C8B4}">
      <dsp:nvSpPr>
        <dsp:cNvPr id="0" name=""/>
        <dsp:cNvSpPr/>
      </dsp:nvSpPr>
      <dsp:spPr>
        <a:xfrm>
          <a:off x="1116931" y="25132"/>
          <a:ext cx="929943" cy="283632"/>
        </a:xfrm>
        <a:prstGeom prst="rect">
          <a:avLst/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商品管理</a:t>
          </a:r>
        </a:p>
      </dsp:txBody>
      <dsp:txXfrm>
        <a:off x="1116931" y="25132"/>
        <a:ext cx="929943" cy="283632"/>
      </dsp:txXfrm>
    </dsp:sp>
    <dsp:sp modelId="{27A32F9E-8C3A-44C7-8857-62CCE79E7D76}">
      <dsp:nvSpPr>
        <dsp:cNvPr id="0" name=""/>
        <dsp:cNvSpPr/>
      </dsp:nvSpPr>
      <dsp:spPr>
        <a:xfrm>
          <a:off x="1116931" y="425008"/>
          <a:ext cx="929943" cy="283632"/>
        </a:xfrm>
        <a:prstGeom prst="rect">
          <a:avLst/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カテゴリ管理</a:t>
          </a:r>
        </a:p>
      </dsp:txBody>
      <dsp:txXfrm>
        <a:off x="1116931" y="425008"/>
        <a:ext cx="929943" cy="283632"/>
      </dsp:txXfrm>
    </dsp:sp>
    <dsp:sp modelId="{1F8BFC75-7531-47C6-8BA5-F706D6CFB9AF}">
      <dsp:nvSpPr>
        <dsp:cNvPr id="0" name=""/>
        <dsp:cNvSpPr/>
      </dsp:nvSpPr>
      <dsp:spPr>
        <a:xfrm>
          <a:off x="1116931" y="824883"/>
          <a:ext cx="929943" cy="283632"/>
        </a:xfrm>
        <a:prstGeom prst="rect">
          <a:avLst/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注文管理</a:t>
          </a:r>
        </a:p>
      </dsp:txBody>
      <dsp:txXfrm>
        <a:off x="1116931" y="824883"/>
        <a:ext cx="929943" cy="283632"/>
      </dsp:txXfrm>
    </dsp:sp>
    <dsp:sp modelId="{C8C61F05-49DE-4C63-8461-C4E6086534FC}">
      <dsp:nvSpPr>
        <dsp:cNvPr id="0" name=""/>
        <dsp:cNvSpPr/>
      </dsp:nvSpPr>
      <dsp:spPr>
        <a:xfrm>
          <a:off x="1116931" y="1224759"/>
          <a:ext cx="929943" cy="283632"/>
        </a:xfrm>
        <a:prstGeom prst="rect">
          <a:avLst/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会員管理</a:t>
          </a:r>
        </a:p>
      </dsp:txBody>
      <dsp:txXfrm>
        <a:off x="1116931" y="1224759"/>
        <a:ext cx="929943" cy="2836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B1A0BE-687E-4F1C-8DE8-C067EB823872}">
      <dsp:nvSpPr>
        <dsp:cNvPr id="0" name=""/>
        <dsp:cNvSpPr/>
      </dsp:nvSpPr>
      <dsp:spPr>
        <a:xfrm>
          <a:off x="930943" y="430530"/>
          <a:ext cx="1859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88" y="4572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1C05-C7E3-4FE1-A480-E2E2884958C9}">
      <dsp:nvSpPr>
        <dsp:cNvPr id="0" name=""/>
        <dsp:cNvSpPr/>
      </dsp:nvSpPr>
      <dsp:spPr>
        <a:xfrm>
          <a:off x="999" y="334433"/>
          <a:ext cx="929943" cy="28363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システム管理者</a:t>
          </a:r>
        </a:p>
      </dsp:txBody>
      <dsp:txXfrm>
        <a:off x="999" y="334433"/>
        <a:ext cx="929943" cy="283632"/>
      </dsp:txXfrm>
    </dsp:sp>
    <dsp:sp modelId="{C8C61F05-49DE-4C63-8461-C4E6086534FC}">
      <dsp:nvSpPr>
        <dsp:cNvPr id="0" name=""/>
        <dsp:cNvSpPr/>
      </dsp:nvSpPr>
      <dsp:spPr>
        <a:xfrm>
          <a:off x="1116931" y="334433"/>
          <a:ext cx="929943" cy="283632"/>
        </a:xfrm>
        <a:prstGeom prst="rect">
          <a:avLst/>
        </a:prstGeom>
        <a:solidFill>
          <a:schemeClr val="bg2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900" kern="1200"/>
            <a:t>会員管理</a:t>
          </a:r>
        </a:p>
      </dsp:txBody>
      <dsp:txXfrm>
        <a:off x="1116931" y="334433"/>
        <a:ext cx="929943" cy="283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7743D-F5E9-49DF-A8B1-F69B544A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0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9</vt:i4>
      </vt:variant>
    </vt:vector>
  </HeadingPairs>
  <TitlesOfParts>
    <vt:vector size="10" baseType="lpstr">
      <vt:lpstr/>
      <vt:lpstr>はじめに</vt:lpstr>
      <vt:lpstr>要件変更・追加の目的</vt:lpstr>
      <vt:lpstr>    要件変更・追加のねらい</vt:lpstr>
      <vt:lpstr>    要件変更・追加の背景</vt:lpstr>
      <vt:lpstr>変更・追加機能要件</vt:lpstr>
      <vt:lpstr>    変更機能・追加機能全体像</vt:lpstr>
      <vt:lpstr>    変更機能・追加機能一覧</vt:lpstr>
      <vt:lpstr>品質要求の変更点</vt:lpstr>
      <vt:lpstr>セキュリティ要求の変更点&gt;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m-kurotani</dc:creator>
  <cp:lastModifiedBy>Matsumoto Yoko</cp:lastModifiedBy>
  <cp:revision>2</cp:revision>
  <cp:lastPrinted>2021-02-10T05:44:00Z</cp:lastPrinted>
  <dcterms:created xsi:type="dcterms:W3CDTF">2023-01-05T03:33:00Z</dcterms:created>
  <dcterms:modified xsi:type="dcterms:W3CDTF">2023-01-05T03:33:00Z</dcterms:modified>
</cp:coreProperties>
</file>